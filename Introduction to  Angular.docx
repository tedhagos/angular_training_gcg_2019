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F3A" w14:textId="0F8A7F14" w:rsidR="00BD5D1B" w:rsidRDefault="00BD5D1B" w:rsidP="00BD5D1B">
      <w:pPr>
        <w:jc w:val="center"/>
        <w:rPr>
          <w:sz w:val="40"/>
          <w:szCs w:val="40"/>
        </w:rPr>
      </w:pPr>
    </w:p>
    <w:p w14:paraId="4F39CEEC" w14:textId="77C41776" w:rsidR="00BD5D1B" w:rsidRDefault="00BD5D1B" w:rsidP="00BD5D1B">
      <w:pPr>
        <w:jc w:val="center"/>
        <w:rPr>
          <w:sz w:val="40"/>
          <w:szCs w:val="40"/>
        </w:rPr>
      </w:pPr>
    </w:p>
    <w:p w14:paraId="38C50101" w14:textId="78C45602" w:rsidR="00BD5D1B" w:rsidRDefault="00BD5D1B" w:rsidP="00BD5D1B">
      <w:pPr>
        <w:jc w:val="center"/>
        <w:rPr>
          <w:sz w:val="40"/>
          <w:szCs w:val="40"/>
        </w:rPr>
      </w:pPr>
    </w:p>
    <w:p w14:paraId="1F2471FB" w14:textId="54356959" w:rsidR="00BD5D1B" w:rsidRDefault="00BD5D1B" w:rsidP="00BD5D1B">
      <w:pPr>
        <w:jc w:val="center"/>
        <w:rPr>
          <w:sz w:val="40"/>
          <w:szCs w:val="40"/>
        </w:rPr>
      </w:pPr>
    </w:p>
    <w:p w14:paraId="201759E5" w14:textId="77777777" w:rsidR="00BD5D1B" w:rsidRDefault="00BD5D1B" w:rsidP="00BD5D1B">
      <w:pPr>
        <w:jc w:val="center"/>
        <w:rPr>
          <w:sz w:val="40"/>
          <w:szCs w:val="40"/>
        </w:rPr>
      </w:pPr>
    </w:p>
    <w:p w14:paraId="47C2AE1F" w14:textId="5957DBAA" w:rsidR="00AA3DBE" w:rsidRPr="00BD5D1B" w:rsidRDefault="00BD5D1B" w:rsidP="00BD5D1B">
      <w:pPr>
        <w:jc w:val="center"/>
        <w:rPr>
          <w:sz w:val="40"/>
          <w:szCs w:val="40"/>
        </w:rPr>
      </w:pPr>
      <w:r w:rsidRPr="00BD5D1B">
        <w:rPr>
          <w:sz w:val="40"/>
          <w:szCs w:val="40"/>
        </w:rPr>
        <w:t>Introduction to Angular</w:t>
      </w:r>
    </w:p>
    <w:p w14:paraId="172BC477" w14:textId="2C4B21AE" w:rsidR="00BD5D1B" w:rsidRDefault="00BD5D1B" w:rsidP="00BD5D1B">
      <w:pPr>
        <w:jc w:val="center"/>
      </w:pPr>
      <w:r>
        <w:t>Dec 2018</w:t>
      </w:r>
    </w:p>
    <w:p w14:paraId="6A921C5B" w14:textId="27F3150E" w:rsidR="00BD5D1B" w:rsidRDefault="00BD5D1B"/>
    <w:p w14:paraId="337B8863" w14:textId="252C10B0" w:rsidR="00BD5D1B" w:rsidRDefault="00BD5D1B"/>
    <w:p w14:paraId="2688F7CC" w14:textId="6F970800" w:rsidR="00BD5D1B" w:rsidRDefault="00BD5D1B"/>
    <w:p w14:paraId="101ADF5D" w14:textId="71F7B3E5" w:rsidR="00BD5D1B" w:rsidRDefault="00BD5D1B"/>
    <w:p w14:paraId="46BD5279" w14:textId="6811D694" w:rsidR="00BD5D1B" w:rsidRDefault="00BD5D1B"/>
    <w:p w14:paraId="0F61D7D1" w14:textId="37A11D8E" w:rsidR="00BD5D1B" w:rsidRDefault="00BD5D1B"/>
    <w:p w14:paraId="3AF7A601" w14:textId="77777777" w:rsidR="00BD5D1B" w:rsidRDefault="00BD5D1B"/>
    <w:p w14:paraId="646A74AF" w14:textId="77777777" w:rsidR="00BD5D1B" w:rsidRDefault="00BD5D1B" w:rsidP="00BD5D1B">
      <w:r>
        <w:t>Ted Hagos</w:t>
      </w:r>
    </w:p>
    <w:p w14:paraId="4D2FF788" w14:textId="1C0069E1" w:rsidR="00BD5D1B" w:rsidRDefault="001269D1" w:rsidP="00BD5D1B">
      <w:hyperlink r:id="rId7" w:history="1">
        <w:r w:rsidR="00BD5D1B" w:rsidRPr="00755BA1">
          <w:rPr>
            <w:rStyle w:val="Hyperlink"/>
          </w:rPr>
          <w:t>tedhagos@gmail.com</w:t>
        </w:r>
      </w:hyperlink>
    </w:p>
    <w:p w14:paraId="6C12B256" w14:textId="5E824204" w:rsidR="00BD5D1B" w:rsidRDefault="001269D1">
      <w:pPr>
        <w:rPr>
          <w:rStyle w:val="Hyperlink"/>
        </w:rPr>
      </w:pPr>
      <w:hyperlink r:id="rId8" w:history="1">
        <w:r w:rsidR="00BD5D1B" w:rsidRPr="006C4A53">
          <w:rPr>
            <w:rStyle w:val="Hyperlink"/>
          </w:rPr>
          <w:t>@lovescaffeine</w:t>
        </w:r>
      </w:hyperlink>
    </w:p>
    <w:p w14:paraId="462B7E3A" w14:textId="0B861FCE" w:rsidR="00D53F4A" w:rsidRDefault="001269D1">
      <w:hyperlink r:id="rId9" w:history="1">
        <w:r w:rsidR="006B1D1F" w:rsidRPr="007309FF">
          <w:rPr>
            <w:rStyle w:val="Hyperlink"/>
          </w:rPr>
          <w:t>https://dev.to/tedhagos</w:t>
        </w:r>
      </w:hyperlink>
      <w:r w:rsidR="006B1D1F">
        <w:t xml:space="preserve"> </w:t>
      </w:r>
    </w:p>
    <w:p w14:paraId="421181A9" w14:textId="05558AD5" w:rsidR="00BD5D1B" w:rsidRDefault="00BD5D1B"/>
    <w:p w14:paraId="59346DE8" w14:textId="61A3FB0B" w:rsidR="00BD5D1B" w:rsidRDefault="00BD5D1B"/>
    <w:p w14:paraId="129EB999" w14:textId="2A24F2DB" w:rsidR="00387648" w:rsidRDefault="00387648">
      <w:r>
        <w:br w:type="page"/>
      </w:r>
    </w:p>
    <w:p w14:paraId="6685903A" w14:textId="0751260E" w:rsidR="001756D5" w:rsidRDefault="00387648" w:rsidP="00387648">
      <w:pPr>
        <w:pStyle w:val="ChapterTitle"/>
      </w:pPr>
      <w:r>
        <w:lastRenderedPageBreak/>
        <w:t>1 Setup</w:t>
      </w:r>
    </w:p>
    <w:p w14:paraId="1A0F620C" w14:textId="77777777" w:rsidR="00387648" w:rsidRDefault="00387648"/>
    <w:p w14:paraId="73252C75" w14:textId="36B4971A" w:rsidR="00C666F6" w:rsidRDefault="00C666F6" w:rsidP="00C666F6">
      <w:r>
        <w:t>We’ll need the following;</w:t>
      </w:r>
    </w:p>
    <w:p w14:paraId="742781EE" w14:textId="77777777" w:rsidR="00C666F6" w:rsidRDefault="00C666F6" w:rsidP="00C666F6">
      <w:pPr>
        <w:pStyle w:val="ListParagraph"/>
        <w:numPr>
          <w:ilvl w:val="0"/>
          <w:numId w:val="10"/>
        </w:numPr>
        <w:spacing w:before="120" w:after="120" w:line="240" w:lineRule="auto"/>
      </w:pPr>
      <w:r w:rsidRPr="00497856">
        <w:rPr>
          <w:b/>
        </w:rPr>
        <w:t>npm</w:t>
      </w:r>
      <w:r>
        <w:t xml:space="preserve"> (Node Package Manager). You need to install NodeJS in your system in order to get npm. You can download the pre-compiled binary installer from </w:t>
      </w:r>
      <w:hyperlink r:id="rId10" w:history="1">
        <w:r w:rsidRPr="006D68FF">
          <w:rPr>
            <w:rStyle w:val="Hyperlink"/>
          </w:rPr>
          <w:t>https://nodejs.org</w:t>
        </w:r>
      </w:hyperlink>
      <w:r>
        <w:t xml:space="preserve">. You can also install NodeJS via nvm (NodeJS Virtual Manager), and there are some advantages to doing this, but the simplest is to download and use the binary </w:t>
      </w:r>
    </w:p>
    <w:p w14:paraId="2AB08A5D" w14:textId="77777777" w:rsidR="00C666F6" w:rsidRDefault="00C666F6" w:rsidP="00C666F6">
      <w:pPr>
        <w:pStyle w:val="ListParagraph"/>
        <w:numPr>
          <w:ilvl w:val="0"/>
          <w:numId w:val="10"/>
        </w:numPr>
        <w:spacing w:before="120" w:after="120" w:line="240" w:lineRule="auto"/>
      </w:pPr>
      <w:r w:rsidRPr="00497856">
        <w:rPr>
          <w:b/>
        </w:rPr>
        <w:t>Visual Studio Code</w:t>
      </w:r>
      <w:r>
        <w:t>. This is optional, you can (and should use) the editor which you are most comfortable with, but we’ll use VS Code here because it has a good eco-system for NodeJS, Angular and TypeScript projects</w:t>
      </w:r>
    </w:p>
    <w:p w14:paraId="51B8D1D9" w14:textId="77777777" w:rsidR="00C666F6" w:rsidRDefault="00C666F6" w:rsidP="00C666F6">
      <w:pPr>
        <w:pStyle w:val="ListParagraph"/>
        <w:numPr>
          <w:ilvl w:val="0"/>
          <w:numId w:val="10"/>
        </w:numPr>
        <w:spacing w:before="120" w:after="120" w:line="240" w:lineRule="auto"/>
      </w:pPr>
      <w:r>
        <w:rPr>
          <w:b/>
        </w:rPr>
        <w:t>TypeScript</w:t>
      </w:r>
      <w:r w:rsidRPr="006256B8">
        <w:t>.</w:t>
      </w:r>
      <w:r>
        <w:t xml:space="preserve"> We’ll install this using npm</w:t>
      </w:r>
    </w:p>
    <w:p w14:paraId="3A575749" w14:textId="0FBEB62F" w:rsidR="00C666F6" w:rsidRDefault="00C666F6" w:rsidP="00C666F6">
      <w:pPr>
        <w:pStyle w:val="ListParagraph"/>
        <w:numPr>
          <w:ilvl w:val="0"/>
          <w:numId w:val="10"/>
        </w:numPr>
        <w:spacing w:before="120" w:after="120" w:line="240" w:lineRule="auto"/>
      </w:pPr>
      <w:r>
        <w:rPr>
          <w:b/>
        </w:rPr>
        <w:t>Angular CLI</w:t>
      </w:r>
      <w:r w:rsidRPr="006256B8">
        <w:t>.</w:t>
      </w:r>
      <w:r>
        <w:t xml:space="preserve"> We’ll also install this using npm</w:t>
      </w:r>
    </w:p>
    <w:p w14:paraId="225FF0A2" w14:textId="35B47997" w:rsidR="002B5FA9" w:rsidRDefault="002B5FA9" w:rsidP="002B5FA9">
      <w:pPr>
        <w:spacing w:before="120" w:after="120"/>
      </w:pPr>
      <w:r>
        <w:t>TODO include instructions to install nvm in Linux and macOS.</w:t>
      </w:r>
      <w:r w:rsidR="00082CB8">
        <w:t xml:space="preserve"> Include curl and wget</w:t>
      </w:r>
    </w:p>
    <w:p w14:paraId="102C192A" w14:textId="5CCA913E" w:rsidR="002B5FA9" w:rsidRDefault="002B5FA9" w:rsidP="002B5FA9">
      <w:pPr>
        <w:spacing w:before="120" w:after="120"/>
      </w:pPr>
      <w:r>
        <w:t>TODO include instructions to install node (nvm?) in Windows</w:t>
      </w:r>
    </w:p>
    <w:p w14:paraId="43BC631C" w14:textId="77777777" w:rsidR="00C666F6" w:rsidRDefault="00C666F6" w:rsidP="00C666F6"/>
    <w:p w14:paraId="2D330FFA" w14:textId="77777777" w:rsidR="00C666F6" w:rsidRDefault="00C666F6" w:rsidP="00C666F6">
      <w:r>
        <w:t xml:space="preserve">To install Visual Studio Code, get the pre-compiled binary installer from </w:t>
      </w:r>
      <w:hyperlink r:id="rId11" w:history="1">
        <w:r w:rsidRPr="006D68FF">
          <w:rPr>
            <w:rStyle w:val="Hyperlink"/>
          </w:rPr>
          <w:t>https://code.visualstudio.com/download</w:t>
        </w:r>
      </w:hyperlink>
      <w:r>
        <w:t xml:space="preserve">. Get the the installer appropriate for your platform and install it in the same way you would install any other software in your OS. </w:t>
      </w:r>
    </w:p>
    <w:p w14:paraId="1AF8A564" w14:textId="77777777" w:rsidR="00C666F6" w:rsidRDefault="00C666F6" w:rsidP="00C666F6"/>
    <w:p w14:paraId="4FEDB050" w14:textId="77777777" w:rsidR="00C666F6" w:rsidRPr="00D1126B" w:rsidRDefault="00C666F6" w:rsidP="00C666F6">
      <w:pPr>
        <w:rPr>
          <w:b/>
        </w:rPr>
      </w:pPr>
      <w:r w:rsidRPr="00D1126B">
        <w:rPr>
          <w:b/>
        </w:rPr>
        <w:t>Launch Visual Studio</w:t>
      </w:r>
    </w:p>
    <w:p w14:paraId="6C91D5BC" w14:textId="77777777" w:rsidR="00C666F6" w:rsidRDefault="00C666F6" w:rsidP="00C666F6">
      <w:pPr>
        <w:pStyle w:val="ListParagraph"/>
        <w:numPr>
          <w:ilvl w:val="0"/>
          <w:numId w:val="10"/>
        </w:numPr>
        <w:spacing w:before="120" w:after="120" w:line="240" w:lineRule="auto"/>
      </w:pPr>
      <w:r>
        <w:t>macOS – Launch a “Finder” window, go to the “Applications” folder (in left-hand sidebar), double click “Visual Studio Code”</w:t>
      </w:r>
    </w:p>
    <w:p w14:paraId="31C183FC" w14:textId="77777777" w:rsidR="00C666F6" w:rsidRDefault="00C666F6" w:rsidP="00C666F6">
      <w:pPr>
        <w:pStyle w:val="ListParagraph"/>
        <w:numPr>
          <w:ilvl w:val="0"/>
          <w:numId w:val="10"/>
        </w:numPr>
        <w:spacing w:before="120" w:after="120" w:line="240" w:lineRule="auto"/>
      </w:pPr>
      <w:r>
        <w:t>Windows – You can launch the IDE from the “Start” menu</w:t>
      </w:r>
    </w:p>
    <w:p w14:paraId="67F12998" w14:textId="77777777" w:rsidR="00C666F6" w:rsidRDefault="00C666F6" w:rsidP="00C666F6">
      <w:pPr>
        <w:pStyle w:val="ListParagraph"/>
        <w:numPr>
          <w:ilvl w:val="0"/>
          <w:numId w:val="10"/>
        </w:numPr>
        <w:spacing w:before="120" w:after="120" w:line="240" w:lineRule="auto"/>
      </w:pPr>
      <w:r>
        <w:t>Linux Ubuntu/Mint – Click “Menu” type “Visual Studio Code”</w:t>
      </w:r>
    </w:p>
    <w:p w14:paraId="29D59E43" w14:textId="77777777" w:rsidR="00C666F6" w:rsidRDefault="00C666F6" w:rsidP="00C666F6"/>
    <w:p w14:paraId="0325355A" w14:textId="77777777" w:rsidR="00C666F6" w:rsidRDefault="00C666F6" w:rsidP="00C666F6">
      <w:r>
        <w:t>You can launch VS Code from the command line.</w:t>
      </w:r>
    </w:p>
    <w:p w14:paraId="457C7C56" w14:textId="77777777" w:rsidR="00C666F6" w:rsidRDefault="00C666F6" w:rsidP="00C666F6">
      <w:pPr>
        <w:pStyle w:val="ListParagraph"/>
        <w:numPr>
          <w:ilvl w:val="0"/>
          <w:numId w:val="11"/>
        </w:numPr>
        <w:spacing w:before="120" w:after="120" w:line="240" w:lineRule="auto"/>
      </w:pPr>
      <w:r>
        <w:t>Launch VS Code</w:t>
      </w:r>
    </w:p>
    <w:p w14:paraId="53BAC363" w14:textId="77777777" w:rsidR="00C666F6" w:rsidRDefault="00C666F6" w:rsidP="00C666F6">
      <w:pPr>
        <w:pStyle w:val="ListParagraph"/>
        <w:numPr>
          <w:ilvl w:val="0"/>
          <w:numId w:val="11"/>
        </w:numPr>
        <w:spacing w:before="120" w:after="120" w:line="240" w:lineRule="auto"/>
      </w:pPr>
      <w:r>
        <w:t xml:space="preserve">Open the command palette </w:t>
      </w:r>
      <w:r w:rsidRPr="001F1215">
        <w:rPr>
          <w:rFonts w:ascii="TheSansMonoConNormal" w:hAnsi="TheSansMonoConNormal"/>
        </w:rPr>
        <w:t>CTRL + Shift + P</w:t>
      </w:r>
      <w:r>
        <w:t xml:space="preserve"> (it’s </w:t>
      </w:r>
      <w:r w:rsidRPr="0024771F">
        <w:rPr>
          <w:rFonts w:ascii="TheSansMonoConNormal" w:hAnsi="TheSansMonoConNormal"/>
        </w:rPr>
        <w:t>cmd + Shift + P</w:t>
      </w:r>
      <w:r>
        <w:t xml:space="preserve"> on macOS)</w:t>
      </w:r>
    </w:p>
    <w:p w14:paraId="3EE69D22" w14:textId="77777777" w:rsidR="00C666F6" w:rsidRDefault="00C666F6" w:rsidP="00C666F6">
      <w:pPr>
        <w:pStyle w:val="ListParagraph"/>
        <w:numPr>
          <w:ilvl w:val="0"/>
          <w:numId w:val="11"/>
        </w:numPr>
        <w:spacing w:before="120" w:after="120" w:line="240" w:lineRule="auto"/>
      </w:pPr>
      <w:r>
        <w:t>Type “shell”. Then, install “Shell command: install code command in PATH”</w:t>
      </w:r>
    </w:p>
    <w:p w14:paraId="3026F7F8" w14:textId="77777777" w:rsidR="00C666F6" w:rsidRDefault="00C666F6" w:rsidP="00C666F6"/>
    <w:p w14:paraId="6203BE08" w14:textId="77777777" w:rsidR="00C666F6" w:rsidRDefault="00C666F6" w:rsidP="00C666F6">
      <w:r>
        <w:t>Apart from Visual Studio code, we’ll also need to install the TypeScript compiler and some other nice tools; you can install these tools from the command line, as shown in the following example;</w:t>
      </w:r>
    </w:p>
    <w:p w14:paraId="449E2A0C" w14:textId="291354CA" w:rsidR="00C666F6" w:rsidRDefault="00C666F6" w:rsidP="00C666F6"/>
    <w:p w14:paraId="02BFF2D8" w14:textId="77777777" w:rsidR="00C666F6" w:rsidRPr="009D5CA0" w:rsidRDefault="00C666F6" w:rsidP="00C666F6">
      <w:pPr>
        <w:pStyle w:val="code"/>
        <w:rPr>
          <w:lang w:val="en-PH"/>
        </w:rPr>
      </w:pPr>
      <w:r w:rsidRPr="009D5CA0">
        <w:rPr>
          <w:lang w:val="en-PH"/>
        </w:rPr>
        <w:t xml:space="preserve">npm install -g typescript </w:t>
      </w:r>
      <w:r w:rsidRPr="009D5CA0">
        <w:rPr>
          <w:lang w:val="en-PH"/>
        </w:rPr>
        <w:fldChar w:fldCharType="begin"/>
      </w:r>
      <w:r w:rsidRPr="009D5CA0">
        <w:rPr>
          <w:lang w:val="en-PH"/>
        </w:rPr>
        <w:instrText xml:space="preserve"> INCLUDEPICTURE "/var/folders/hv/m0jks22958l257vwp8xtmcr40000gn/T/com.microsoft.Word/WebArchiveCopyPasteTempFiles/1.png" \* MERGEFORMATINET </w:instrText>
      </w:r>
      <w:r w:rsidRPr="009D5CA0">
        <w:rPr>
          <w:lang w:val="en-PH"/>
        </w:rPr>
        <w:fldChar w:fldCharType="separate"/>
      </w:r>
      <w:r w:rsidRPr="009D5CA0">
        <w:rPr>
          <w:noProof/>
          <w:lang w:val="en-PH"/>
        </w:rPr>
        <w:drawing>
          <wp:inline distT="0" distB="0" distL="0" distR="0" wp14:anchorId="6F01B767" wp14:editId="2FE5D604">
            <wp:extent cx="153670" cy="153670"/>
            <wp:effectExtent l="0" t="0" r="0" b="0"/>
            <wp:docPr id="13" name="Picture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8D3EBD6" w14:textId="77777777" w:rsidR="00C666F6" w:rsidRPr="009D5CA0" w:rsidRDefault="00C666F6" w:rsidP="00C666F6">
      <w:pPr>
        <w:pStyle w:val="code"/>
        <w:rPr>
          <w:lang w:val="en-PH"/>
        </w:rPr>
      </w:pPr>
      <w:r w:rsidRPr="009D5CA0">
        <w:rPr>
          <w:lang w:val="en-PH"/>
        </w:rPr>
        <w:t xml:space="preserve">npm install chalk  </w:t>
      </w:r>
      <w:r w:rsidRPr="009D5CA0">
        <w:rPr>
          <w:lang w:val="en-PH"/>
        </w:rPr>
        <w:fldChar w:fldCharType="begin"/>
      </w:r>
      <w:r w:rsidRPr="009D5CA0">
        <w:rPr>
          <w:lang w:val="en-PH"/>
        </w:rPr>
        <w:instrText xml:space="preserve"> INCLUDEPICTURE "/var/folders/hv/m0jks22958l257vwp8xtmcr40000gn/T/com.microsoft.Word/WebArchiveCopyPasteTempFiles/2.png" \* MERGEFORMATINET </w:instrText>
      </w:r>
      <w:r w:rsidRPr="009D5CA0">
        <w:rPr>
          <w:lang w:val="en-PH"/>
        </w:rPr>
        <w:fldChar w:fldCharType="separate"/>
      </w:r>
      <w:r w:rsidRPr="009D5CA0">
        <w:rPr>
          <w:noProof/>
          <w:lang w:val="en-PH"/>
        </w:rPr>
        <w:drawing>
          <wp:inline distT="0" distB="0" distL="0" distR="0" wp14:anchorId="1F502B00" wp14:editId="618E66C8">
            <wp:extent cx="153670" cy="153670"/>
            <wp:effectExtent l="0" t="0" r="0" b="0"/>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150B4065" w14:textId="77777777" w:rsidR="00C666F6" w:rsidRDefault="00C666F6" w:rsidP="00C666F6">
      <w:pPr>
        <w:pStyle w:val="code"/>
        <w:rPr>
          <w:lang w:val="en-PH"/>
        </w:rPr>
      </w:pPr>
      <w:r w:rsidRPr="009D5CA0">
        <w:rPr>
          <w:lang w:val="en-PH"/>
        </w:rPr>
        <w:t xml:space="preserve">npm install @types/node </w:t>
      </w:r>
      <w:r w:rsidRPr="009D5CA0">
        <w:rPr>
          <w:lang w:val="en-PH"/>
        </w:rPr>
        <w:fldChar w:fldCharType="begin"/>
      </w:r>
      <w:r w:rsidRPr="009D5CA0">
        <w:rPr>
          <w:lang w:val="en-PH"/>
        </w:rPr>
        <w:instrText xml:space="preserve"> INCLUDEPICTURE "/var/folders/hv/m0jks22958l257vwp8xtmcr40000gn/T/com.microsoft.Word/WebArchiveCopyPasteTempFiles/3.png" \* MERGEFORMATINET </w:instrText>
      </w:r>
      <w:r w:rsidRPr="009D5CA0">
        <w:rPr>
          <w:lang w:val="en-PH"/>
        </w:rPr>
        <w:fldChar w:fldCharType="separate"/>
      </w:r>
      <w:r w:rsidRPr="009D5CA0">
        <w:rPr>
          <w:noProof/>
          <w:lang w:val="en-PH"/>
        </w:rPr>
        <w:drawing>
          <wp:inline distT="0" distB="0" distL="0" distR="0" wp14:anchorId="2F09E0F2" wp14:editId="29077909">
            <wp:extent cx="153670" cy="153670"/>
            <wp:effectExtent l="0" t="0" r="0" b="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D5CA0">
        <w:rPr>
          <w:lang w:val="en-PH"/>
        </w:rPr>
        <w:fldChar w:fldCharType="end"/>
      </w:r>
    </w:p>
    <w:p w14:paraId="6BB23064" w14:textId="77777777" w:rsidR="00C666F6" w:rsidRPr="009D5CA0" w:rsidRDefault="00C666F6" w:rsidP="00C6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9043"/>
      </w:tblGrid>
      <w:tr w:rsidR="00C666F6" w:rsidRPr="009D5CA0" w14:paraId="5DBFE968" w14:textId="77777777" w:rsidTr="00CF142C">
        <w:trPr>
          <w:tblCellSpacing w:w="15" w:type="dxa"/>
        </w:trPr>
        <w:tc>
          <w:tcPr>
            <w:tcW w:w="0" w:type="auto"/>
            <w:hideMark/>
          </w:tcPr>
          <w:p w14:paraId="2DF75408" w14:textId="77777777" w:rsidR="00C666F6" w:rsidRPr="009D5CA0" w:rsidRDefault="00C666F6" w:rsidP="00CF142C">
            <w:pPr>
              <w:spacing w:before="100" w:beforeAutospacing="1" w:after="100" w:afterAutospacing="1"/>
              <w:jc w:val="center"/>
            </w:pPr>
            <w:r w:rsidRPr="009D5CA0">
              <w:rPr>
                <w:noProof/>
                <w:color w:val="0000FF"/>
              </w:rPr>
              <w:lastRenderedPageBreak/>
              <w:drawing>
                <wp:inline distT="0" distB="0" distL="0" distR="0" wp14:anchorId="1EBB0EEF" wp14:editId="0938B74D">
                  <wp:extent cx="153670" cy="153670"/>
                  <wp:effectExtent l="0" t="0" r="0" b="0"/>
                  <wp:docPr id="10" name="Picture 10" desc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45F795F" w14:textId="77777777" w:rsidR="00C666F6" w:rsidRPr="009D5CA0" w:rsidRDefault="00C666F6" w:rsidP="00CF142C">
            <w:pPr>
              <w:spacing w:before="100" w:beforeAutospacing="1" w:after="100" w:afterAutospacing="1"/>
            </w:pPr>
            <w:r w:rsidRPr="009D5CA0">
              <w:t>installs the TypeScript compiler globally, so we can use </w:t>
            </w:r>
            <w:r w:rsidRPr="009D5CA0">
              <w:rPr>
                <w:rFonts w:ascii="TheSansMonoConNormal" w:hAnsi="TheSansMonoConNormal" w:cs="Courier New"/>
                <w:sz w:val="20"/>
                <w:szCs w:val="20"/>
              </w:rPr>
              <w:t>tsc</w:t>
            </w:r>
            <w:r w:rsidRPr="009D5CA0">
              <w:t> tool from from anywhere in the command line</w:t>
            </w:r>
          </w:p>
        </w:tc>
      </w:tr>
      <w:tr w:rsidR="00C666F6" w:rsidRPr="009D5CA0" w14:paraId="70EFD881" w14:textId="77777777" w:rsidTr="00CF142C">
        <w:trPr>
          <w:tblCellSpacing w:w="15" w:type="dxa"/>
        </w:trPr>
        <w:tc>
          <w:tcPr>
            <w:tcW w:w="0" w:type="auto"/>
            <w:hideMark/>
          </w:tcPr>
          <w:p w14:paraId="266A27F4"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5FDCBB98" wp14:editId="3215A005">
                  <wp:extent cx="153670" cy="153670"/>
                  <wp:effectExtent l="0" t="0" r="0" b="0"/>
                  <wp:docPr id="9" name="Picture 9" descr="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8B8811" w14:textId="77777777" w:rsidR="00C666F6" w:rsidRPr="009D5CA0" w:rsidRDefault="00C666F6" w:rsidP="00CF142C">
            <w:pPr>
              <w:spacing w:before="100" w:beforeAutospacing="1" w:after="100" w:afterAutospacing="1"/>
            </w:pPr>
            <w:r w:rsidRPr="009D5CA0">
              <w:t>This is optional, we just want to color our console logs</w:t>
            </w:r>
          </w:p>
        </w:tc>
      </w:tr>
      <w:tr w:rsidR="00C666F6" w:rsidRPr="009D5CA0" w14:paraId="2EDCFDCF" w14:textId="77777777" w:rsidTr="00CF142C">
        <w:trPr>
          <w:trHeight w:val="51"/>
          <w:tblCellSpacing w:w="15" w:type="dxa"/>
        </w:trPr>
        <w:tc>
          <w:tcPr>
            <w:tcW w:w="0" w:type="auto"/>
            <w:hideMark/>
          </w:tcPr>
          <w:p w14:paraId="3C51AF05" w14:textId="77777777" w:rsidR="00C666F6" w:rsidRPr="009D5CA0" w:rsidRDefault="00C666F6" w:rsidP="00CF142C">
            <w:pPr>
              <w:spacing w:before="100" w:beforeAutospacing="1" w:after="100" w:afterAutospacing="1"/>
              <w:jc w:val="center"/>
            </w:pPr>
            <w:r w:rsidRPr="009D5CA0">
              <w:rPr>
                <w:noProof/>
                <w:color w:val="0000FF"/>
              </w:rPr>
              <w:drawing>
                <wp:inline distT="0" distB="0" distL="0" distR="0" wp14:anchorId="02A8A594" wp14:editId="1AE4D65D">
                  <wp:extent cx="153670" cy="153670"/>
                  <wp:effectExtent l="0" t="0" r="0" b="0"/>
                  <wp:docPr id="8" name="Picture 8" descr="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FBB07A" w14:textId="77777777" w:rsidR="00C666F6" w:rsidRDefault="00C666F6" w:rsidP="00CF142C">
            <w:pPr>
              <w:spacing w:before="100" w:beforeAutospacing="1" w:after="100" w:afterAutospacing="1"/>
            </w:pPr>
            <w:r w:rsidRPr="009D5CA0">
              <w:t>We’re going to run our examples in a node environment, so, it’s best if Typescript recognizes some Node.js syntax; You don’t need if you will run the code on a browser, you’ll only need this if the runtime environment is NodeJS</w:t>
            </w:r>
          </w:p>
          <w:p w14:paraId="2EE7BEF6" w14:textId="77777777" w:rsidR="00060B8A" w:rsidRDefault="00060B8A" w:rsidP="00CF142C">
            <w:pPr>
              <w:spacing w:before="100" w:beforeAutospacing="1" w:after="100" w:afterAutospacing="1"/>
            </w:pPr>
          </w:p>
          <w:p w14:paraId="24B42ADC" w14:textId="600036B0" w:rsidR="00060B8A" w:rsidRPr="009D5CA0" w:rsidRDefault="00060B8A" w:rsidP="00CF142C">
            <w:pPr>
              <w:spacing w:before="100" w:beforeAutospacing="1" w:after="100" w:afterAutospacing="1"/>
            </w:pPr>
          </w:p>
        </w:tc>
      </w:tr>
    </w:tbl>
    <w:p w14:paraId="07B97627" w14:textId="77777777" w:rsidR="00060B8A" w:rsidRDefault="00060B8A"/>
    <w:p w14:paraId="37E9747E" w14:textId="77777777" w:rsidR="00060B8A" w:rsidRDefault="00060B8A">
      <w:r>
        <w:br w:type="page"/>
      </w:r>
    </w:p>
    <w:p w14:paraId="0B8A765B" w14:textId="31F75EAA" w:rsidR="00060B8A" w:rsidRDefault="00060B8A" w:rsidP="00060B8A">
      <w:pPr>
        <w:pStyle w:val="ChapterTitle"/>
      </w:pPr>
      <w:r>
        <w:lastRenderedPageBreak/>
        <w:t>1 JavaScript Review</w:t>
      </w:r>
    </w:p>
    <w:p w14:paraId="23E62750" w14:textId="77777777" w:rsidR="00060B8A" w:rsidRDefault="00060B8A"/>
    <w:p w14:paraId="5173B496" w14:textId="6C391C3F" w:rsidR="003D5644" w:rsidRDefault="003D5644"/>
    <w:p w14:paraId="5974D81F" w14:textId="2860FD51" w:rsidR="00D628B5" w:rsidRDefault="00D628B5"/>
    <w:p w14:paraId="58C5BE64" w14:textId="66A4F722" w:rsidR="0012301B" w:rsidRDefault="007943EB">
      <w:r>
        <w:t>Basic JS types are;</w:t>
      </w:r>
    </w:p>
    <w:p w14:paraId="61A9BA74" w14:textId="583996BF" w:rsidR="007943EB" w:rsidRDefault="007943EB" w:rsidP="007943EB">
      <w:pPr>
        <w:pStyle w:val="ListParagraph"/>
        <w:numPr>
          <w:ilvl w:val="0"/>
          <w:numId w:val="10"/>
        </w:numPr>
      </w:pPr>
      <w:r>
        <w:t>Number (float, double and integers)</w:t>
      </w:r>
    </w:p>
    <w:p w14:paraId="345906D0" w14:textId="7D499AE8" w:rsidR="007943EB" w:rsidRDefault="007943EB" w:rsidP="007943EB">
      <w:pPr>
        <w:pStyle w:val="ListParagraph"/>
        <w:numPr>
          <w:ilvl w:val="0"/>
          <w:numId w:val="10"/>
        </w:numPr>
      </w:pPr>
      <w:r>
        <w:t>String</w:t>
      </w:r>
    </w:p>
    <w:p w14:paraId="0BC8B9A2" w14:textId="77486035" w:rsidR="007943EB" w:rsidRDefault="007943EB" w:rsidP="007943EB">
      <w:pPr>
        <w:pStyle w:val="ListParagraph"/>
        <w:numPr>
          <w:ilvl w:val="0"/>
          <w:numId w:val="10"/>
        </w:numPr>
      </w:pPr>
      <w:r>
        <w:t>Boolean</w:t>
      </w:r>
    </w:p>
    <w:p w14:paraId="2E9FC3E5" w14:textId="549D2AFE" w:rsidR="007943EB" w:rsidRDefault="007943EB" w:rsidP="007943EB">
      <w:pPr>
        <w:pStyle w:val="ListParagraph"/>
        <w:numPr>
          <w:ilvl w:val="0"/>
          <w:numId w:val="10"/>
        </w:numPr>
      </w:pPr>
      <w:r>
        <w:t>null</w:t>
      </w:r>
    </w:p>
    <w:p w14:paraId="2C873687" w14:textId="5D92FA2C" w:rsidR="007943EB" w:rsidRDefault="007943EB" w:rsidP="007943EB">
      <w:pPr>
        <w:pStyle w:val="ListParagraph"/>
        <w:numPr>
          <w:ilvl w:val="0"/>
          <w:numId w:val="10"/>
        </w:numPr>
      </w:pPr>
      <w:r>
        <w:t>undefined</w:t>
      </w:r>
    </w:p>
    <w:p w14:paraId="6A944CD0" w14:textId="4342731F" w:rsidR="007943EB" w:rsidRDefault="007943EB" w:rsidP="007943EB">
      <w:pPr>
        <w:pStyle w:val="ListParagraph"/>
        <w:numPr>
          <w:ilvl w:val="0"/>
          <w:numId w:val="10"/>
        </w:numPr>
      </w:pPr>
      <w:r>
        <w:t xml:space="preserve">Objects (Arrays are objects) </w:t>
      </w:r>
    </w:p>
    <w:p w14:paraId="67475516" w14:textId="26579B3E" w:rsidR="007943EB" w:rsidRDefault="007943EB" w:rsidP="007943EB">
      <w:r>
        <w:t>It’s dynamically typed, so you can write things like this</w:t>
      </w:r>
    </w:p>
    <w:p w14:paraId="09EB5F23" w14:textId="25AD6B60" w:rsidR="007943EB" w:rsidRDefault="007943EB" w:rsidP="007943EB"/>
    <w:p w14:paraId="6D135024" w14:textId="77777777" w:rsidR="009616F4" w:rsidRDefault="007943EB" w:rsidP="006F5992">
      <w:pPr>
        <w:pStyle w:val="code"/>
      </w:pPr>
      <w:r>
        <w:t>var a = 10;</w:t>
      </w:r>
    </w:p>
    <w:p w14:paraId="121BC7D0" w14:textId="77777777" w:rsidR="009616F4" w:rsidRDefault="009616F4" w:rsidP="006F5992">
      <w:pPr>
        <w:pStyle w:val="code"/>
      </w:pPr>
      <w:r>
        <w:t>var b = “Hello”;</w:t>
      </w:r>
    </w:p>
    <w:p w14:paraId="4F88F900" w14:textId="77777777" w:rsidR="009616F4" w:rsidRDefault="009616F4" w:rsidP="006F5992">
      <w:pPr>
        <w:pStyle w:val="code"/>
      </w:pPr>
    </w:p>
    <w:p w14:paraId="7EA62272" w14:textId="7A63538B" w:rsidR="009616F4" w:rsidRDefault="009616F4" w:rsidP="006F5992">
      <w:pPr>
        <w:pStyle w:val="code"/>
      </w:pPr>
      <w:r>
        <w:t xml:space="preserve">var c = `The quick brown </w:t>
      </w:r>
    </w:p>
    <w:p w14:paraId="61AC72DD" w14:textId="755DAE15" w:rsidR="009616F4" w:rsidRDefault="009616F4" w:rsidP="006F5992">
      <w:pPr>
        <w:pStyle w:val="code"/>
      </w:pPr>
      <w:r>
        <w:t xml:space="preserve">fox jumped over the head of the </w:t>
      </w:r>
    </w:p>
    <w:p w14:paraId="08FD1B6B" w14:textId="6FB47E6F" w:rsidR="007943EB" w:rsidRDefault="009616F4" w:rsidP="006F5992">
      <w:pPr>
        <w:pStyle w:val="code"/>
      </w:pPr>
      <w:r>
        <w:t xml:space="preserve">lazy dog`; </w:t>
      </w:r>
      <w:r w:rsidR="007943EB">
        <w:t xml:space="preserve"> </w:t>
      </w:r>
    </w:p>
    <w:p w14:paraId="080AD49B" w14:textId="228AE1C0" w:rsidR="007943EB" w:rsidRDefault="007943EB" w:rsidP="007943EB"/>
    <w:p w14:paraId="2ADBDA0A" w14:textId="69A8DC53" w:rsidR="003F60F6" w:rsidRDefault="00F6255D" w:rsidP="007943EB">
      <w:r>
        <w:t>JavaScript</w:t>
      </w:r>
      <w:r w:rsidR="007943EB">
        <w:t xml:space="preserve"> infers that the variable </w:t>
      </w:r>
      <w:r w:rsidR="009616F4">
        <w:t xml:space="preserve">a </w:t>
      </w:r>
      <w:r w:rsidR="002F3A1E">
        <w:t>is of a Number type because 10 is a number literal</w:t>
      </w:r>
      <w:r w:rsidR="009616F4">
        <w:t>, and variable b is of String type because characters enclosed in double quotes (and single quotes). The last example defines variable c also as a String</w:t>
      </w:r>
      <w:r w:rsidR="003F60F6">
        <w:t>, those are not single quotes, they’re backticks</w:t>
      </w:r>
      <w:r w:rsidR="003545E1">
        <w:t>. It’s a new addition to ES2015 which allows you to define Strings that can span multiple lines.</w:t>
      </w:r>
    </w:p>
    <w:p w14:paraId="6F5A3F1E" w14:textId="74345B21" w:rsidR="003545E1" w:rsidRDefault="003545E1" w:rsidP="007943EB"/>
    <w:p w14:paraId="1798FD4C" w14:textId="34F6B8D8" w:rsidR="003545E1" w:rsidRDefault="00222D2B" w:rsidP="007943EB">
      <w:r>
        <w:t>JS is also loosely or weakly typed, hence, you can do things like this</w:t>
      </w:r>
    </w:p>
    <w:p w14:paraId="781DF40F" w14:textId="33C8FC7E" w:rsidR="00222D2B" w:rsidRDefault="00222D2B" w:rsidP="007943EB"/>
    <w:p w14:paraId="4589C026" w14:textId="77777777" w:rsidR="00C83F81" w:rsidRPr="00C83F81" w:rsidRDefault="00C83F81" w:rsidP="00C83F81">
      <w:pPr>
        <w:pStyle w:val="code"/>
      </w:pPr>
      <w:r w:rsidRPr="00C83F81">
        <w:t>var foo = function() {</w:t>
      </w:r>
    </w:p>
    <w:p w14:paraId="509D5622" w14:textId="77777777" w:rsidR="00C83F81" w:rsidRPr="00C83F81" w:rsidRDefault="00C83F81" w:rsidP="00C83F81">
      <w:pPr>
        <w:pStyle w:val="code"/>
      </w:pPr>
      <w:r w:rsidRPr="00C83F81">
        <w:t xml:space="preserve">  return "Hello";</w:t>
      </w:r>
    </w:p>
    <w:p w14:paraId="3EFE3882" w14:textId="77777777" w:rsidR="00C83F81" w:rsidRPr="00C83F81" w:rsidRDefault="00C83F81" w:rsidP="00C83F81">
      <w:pPr>
        <w:pStyle w:val="code"/>
      </w:pPr>
      <w:r w:rsidRPr="00C83F81">
        <w:t>}</w:t>
      </w:r>
    </w:p>
    <w:p w14:paraId="39CAAB1E" w14:textId="77777777" w:rsidR="00C83F81" w:rsidRPr="00C83F81" w:rsidRDefault="00C83F81" w:rsidP="00C83F81">
      <w:pPr>
        <w:pStyle w:val="code"/>
      </w:pPr>
    </w:p>
    <w:p w14:paraId="2F137A36" w14:textId="790036F3" w:rsidR="00C83F81" w:rsidRPr="00C83F81" w:rsidRDefault="00C83F81" w:rsidP="00C83F81">
      <w:pPr>
        <w:pStyle w:val="code"/>
      </w:pPr>
      <w:r w:rsidRPr="00C83F81">
        <w:t>console.log(foo);</w:t>
      </w:r>
    </w:p>
    <w:p w14:paraId="19443B11" w14:textId="77777777" w:rsidR="00C83F81" w:rsidRPr="00C83F81" w:rsidRDefault="00C83F81" w:rsidP="00C83F81">
      <w:pPr>
        <w:pStyle w:val="code"/>
      </w:pPr>
      <w:r w:rsidRPr="00C83F81">
        <w:t>console.log(typeof(foo));</w:t>
      </w:r>
    </w:p>
    <w:p w14:paraId="699ABFA8" w14:textId="77777777" w:rsidR="00C83F81" w:rsidRPr="00C83F81" w:rsidRDefault="00C83F81" w:rsidP="00C83F81">
      <w:pPr>
        <w:pStyle w:val="code"/>
      </w:pPr>
      <w:r w:rsidRPr="00C83F81">
        <w:t>foo = "World";</w:t>
      </w:r>
    </w:p>
    <w:p w14:paraId="70B790FB" w14:textId="77777777" w:rsidR="00C83F81" w:rsidRPr="00C83F81" w:rsidRDefault="00C83F81" w:rsidP="00C83F81">
      <w:pPr>
        <w:pStyle w:val="code"/>
      </w:pPr>
    </w:p>
    <w:p w14:paraId="4D41DE2D" w14:textId="7472E4E1" w:rsidR="00C83F81" w:rsidRPr="00C83F81" w:rsidRDefault="00C83F81" w:rsidP="00C83F81">
      <w:pPr>
        <w:pStyle w:val="code"/>
      </w:pPr>
      <w:r w:rsidRPr="00C83F81">
        <w:t>console.log(foo</w:t>
      </w:r>
      <w:r w:rsidR="008D201F">
        <w:t>()</w:t>
      </w:r>
      <w:r w:rsidRPr="00C83F81">
        <w:t>)</w:t>
      </w:r>
    </w:p>
    <w:p w14:paraId="72F53AE3" w14:textId="77777777" w:rsidR="00C83F81" w:rsidRPr="00C83F81" w:rsidRDefault="00C83F81" w:rsidP="00C83F81">
      <w:pPr>
        <w:pStyle w:val="code"/>
      </w:pPr>
      <w:r w:rsidRPr="00C83F81">
        <w:t>console.log(typeof(foo));</w:t>
      </w:r>
    </w:p>
    <w:p w14:paraId="408B45AA" w14:textId="324AD6A6" w:rsidR="00A41657" w:rsidRDefault="00A41657" w:rsidP="007943EB"/>
    <w:p w14:paraId="3CB18573" w14:textId="5021AE55" w:rsidR="005D4A6A" w:rsidRDefault="005D4A6A" w:rsidP="007943EB">
      <w:r>
        <w:t>JS is object oriented, so quite naturally, it has objects. Objects look like this in JS;</w:t>
      </w:r>
    </w:p>
    <w:p w14:paraId="3729E200" w14:textId="5CCFDBC9" w:rsidR="005D4A6A" w:rsidRDefault="005D4A6A" w:rsidP="007943EB"/>
    <w:p w14:paraId="1DB4621C" w14:textId="77B0A867" w:rsidR="005D4A6A" w:rsidRDefault="005D4A6A" w:rsidP="005D4A6A">
      <w:pPr>
        <w:pStyle w:val="code"/>
      </w:pPr>
      <w:r w:rsidRPr="00C93F8A">
        <w:t>var cat = { name: "Fluffy", color: "White"}</w:t>
      </w:r>
    </w:p>
    <w:p w14:paraId="4F396736" w14:textId="4BF80D76" w:rsidR="005D4A6A" w:rsidRPr="00C93F8A" w:rsidRDefault="005D4A6A" w:rsidP="005D4A6A">
      <w:pPr>
        <w:pStyle w:val="code"/>
      </w:pPr>
      <w:r>
        <w:t xml:space="preserve">console.log(typeof(cat)); // object </w:t>
      </w:r>
    </w:p>
    <w:p w14:paraId="5AB7A71F" w14:textId="1624F6A3" w:rsidR="005D4A6A" w:rsidRDefault="005D4A6A" w:rsidP="007943EB"/>
    <w:p w14:paraId="12B72D26" w14:textId="531E1558" w:rsidR="005D4A6A" w:rsidRDefault="005D4A6A" w:rsidP="007943EB">
      <w:r>
        <w:t>Everything inside the pair of curly braces constitutes the definition of an object</w:t>
      </w:r>
      <w:r w:rsidR="009300C5">
        <w:t xml:space="preserve">. This syntax is called JSON (JavaScript Object Notation). </w:t>
      </w:r>
    </w:p>
    <w:p w14:paraId="4425A44A" w14:textId="731C841F" w:rsidR="009300C5" w:rsidRDefault="009300C5" w:rsidP="007943EB"/>
    <w:p w14:paraId="28057FEA" w14:textId="2CFEC93D" w:rsidR="009300C5" w:rsidRDefault="009300C5" w:rsidP="007943EB">
      <w:r>
        <w:t>You can also create objects in JS like this;</w:t>
      </w:r>
    </w:p>
    <w:p w14:paraId="457AE4A7" w14:textId="16A2BD0D" w:rsidR="009300C5" w:rsidRDefault="009300C5" w:rsidP="007943EB"/>
    <w:p w14:paraId="3257F89E" w14:textId="77777777" w:rsidR="009300C5" w:rsidRPr="009300C5" w:rsidRDefault="009300C5" w:rsidP="009300C5">
      <w:pPr>
        <w:pStyle w:val="code"/>
      </w:pPr>
      <w:r w:rsidRPr="009300C5">
        <w:t>var obj = function() {</w:t>
      </w:r>
    </w:p>
    <w:p w14:paraId="64D0D5DB" w14:textId="4A31C335" w:rsidR="009300C5" w:rsidRPr="009300C5" w:rsidRDefault="009300C5" w:rsidP="009300C5">
      <w:pPr>
        <w:pStyle w:val="code"/>
      </w:pPr>
      <w:r w:rsidRPr="009300C5">
        <w:t>}</w:t>
      </w:r>
      <w:r>
        <w:t>;</w:t>
      </w:r>
    </w:p>
    <w:p w14:paraId="3AA92054" w14:textId="2A34E697" w:rsidR="009300C5" w:rsidRPr="009300C5" w:rsidRDefault="009300C5" w:rsidP="009300C5">
      <w:pPr>
        <w:pStyle w:val="code"/>
      </w:pPr>
      <w:r w:rsidRPr="009300C5">
        <w:t>display(typeof(new obj()))</w:t>
      </w:r>
      <w:r>
        <w:t xml:space="preserve">;  // </w:t>
      </w:r>
      <w:r w:rsidR="00B4511E">
        <w:t>object</w:t>
      </w:r>
    </w:p>
    <w:p w14:paraId="4AE2643E" w14:textId="65965986" w:rsidR="00B4511E" w:rsidRPr="009300C5" w:rsidRDefault="00B4511E" w:rsidP="00B4511E">
      <w:pPr>
        <w:pStyle w:val="code"/>
      </w:pPr>
      <w:r w:rsidRPr="009300C5">
        <w:t>display(typeof(obj()))</w:t>
      </w:r>
      <w:r>
        <w:t>;  // function</w:t>
      </w:r>
    </w:p>
    <w:p w14:paraId="7C3B6227" w14:textId="4A7EE780" w:rsidR="009300C5" w:rsidRDefault="009300C5" w:rsidP="007943EB"/>
    <w:p w14:paraId="571AAD40" w14:textId="4668E94C" w:rsidR="00B4511E" w:rsidRDefault="00B4511E" w:rsidP="007943EB"/>
    <w:p w14:paraId="45FD389A" w14:textId="7B9775CA" w:rsidR="00B4511E" w:rsidRDefault="00B4511E" w:rsidP="007943EB">
      <w:r>
        <w:t>Because of JS’s dynamic nature, you can also do these things</w:t>
      </w:r>
    </w:p>
    <w:p w14:paraId="7C8ECAA1" w14:textId="0D007342" w:rsidR="00B4511E" w:rsidRDefault="00B4511E" w:rsidP="007943EB"/>
    <w:p w14:paraId="6316595A" w14:textId="11A22312" w:rsidR="00B35A4F" w:rsidRDefault="00B35A4F" w:rsidP="00B35A4F">
      <w:pPr>
        <w:pStyle w:val="code"/>
      </w:pPr>
      <w:r w:rsidRPr="00C93F8A">
        <w:t>var cat = { name: "Fluffy", color: "White"}</w:t>
      </w:r>
    </w:p>
    <w:p w14:paraId="6B6EBDBD" w14:textId="77777777" w:rsidR="00B35A4F" w:rsidRPr="00C93F8A" w:rsidRDefault="00B35A4F" w:rsidP="00B35A4F">
      <w:pPr>
        <w:pStyle w:val="code"/>
      </w:pPr>
      <w:r>
        <w:t xml:space="preserve">console.log(typeof(cat)); // object </w:t>
      </w:r>
    </w:p>
    <w:p w14:paraId="61372248" w14:textId="689A5ADD" w:rsidR="00B4511E" w:rsidRDefault="00B4511E" w:rsidP="00B4511E">
      <w:pPr>
        <w:pStyle w:val="code"/>
      </w:pPr>
    </w:p>
    <w:p w14:paraId="049CB00C" w14:textId="6D4F7D87" w:rsidR="00B35A4F" w:rsidRDefault="00B35A4F" w:rsidP="00B4511E">
      <w:pPr>
        <w:pStyle w:val="code"/>
      </w:pPr>
      <w:r>
        <w:t>cat.age = 3;</w:t>
      </w:r>
    </w:p>
    <w:p w14:paraId="1D8F9CFB" w14:textId="0B7DF63A" w:rsidR="00B35A4F" w:rsidRDefault="00B35A4F" w:rsidP="00B4511E">
      <w:pPr>
        <w:pStyle w:val="code"/>
      </w:pPr>
      <w:r>
        <w:t>console.log(</w:t>
      </w:r>
      <w:r w:rsidR="00AF06AD">
        <w:t>`${cat.name} is already ${cat.age} years old`</w:t>
      </w:r>
      <w:r>
        <w:t>)</w:t>
      </w:r>
    </w:p>
    <w:p w14:paraId="396AE3F2" w14:textId="77777777" w:rsidR="00B35A4F" w:rsidRPr="009300C5" w:rsidRDefault="00B35A4F" w:rsidP="00B4511E">
      <w:pPr>
        <w:pStyle w:val="code"/>
      </w:pPr>
    </w:p>
    <w:p w14:paraId="1B2B063D" w14:textId="77777777" w:rsidR="00B4511E" w:rsidRPr="009300C5" w:rsidRDefault="00B4511E" w:rsidP="00B4511E">
      <w:pPr>
        <w:pStyle w:val="code"/>
      </w:pPr>
      <w:r w:rsidRPr="009300C5">
        <w:t>display(typeof(obj()))</w:t>
      </w:r>
      <w:r>
        <w:t>;  // function</w:t>
      </w:r>
    </w:p>
    <w:p w14:paraId="65526CB0" w14:textId="79C147F1" w:rsidR="00B4511E" w:rsidRDefault="00B4511E" w:rsidP="007943EB"/>
    <w:p w14:paraId="4DF168E9" w14:textId="2AA4D93E" w:rsidR="009300C5" w:rsidRDefault="00AF06AD" w:rsidP="007943EB">
      <w:r>
        <w:t>This is probably one of the things that trips up new JS programmer’s who are coming from a different OOP background. If you’re coming from Java, C# or C++, your OOP inclinations are trying to find what is the equivalent of the “class” keyword in JS. There is none. JS doesn’t have class-based inheritance, what is has is “prototypal” inheritance. Which means, you basically inherit from other objects.</w:t>
      </w:r>
    </w:p>
    <w:p w14:paraId="112EECA1" w14:textId="50388C71" w:rsidR="00AF06AD" w:rsidRDefault="00AF06AD" w:rsidP="007943EB"/>
    <w:p w14:paraId="2470AE7C" w14:textId="748F5CBE" w:rsidR="00AF06AD" w:rsidRDefault="00FA18A9" w:rsidP="007943EB">
      <w:r>
        <w:t>With the ES2015 came some new syntactic sugar of JS; now we can use the “class” keyword, like so</w:t>
      </w:r>
    </w:p>
    <w:p w14:paraId="3AE5E5AD" w14:textId="20A8F30B" w:rsidR="00FA18A9" w:rsidRDefault="00FA18A9" w:rsidP="007943EB"/>
    <w:p w14:paraId="3472F08C" w14:textId="77777777" w:rsidR="00FA18A9" w:rsidRPr="00FA18A9" w:rsidRDefault="00FA18A9" w:rsidP="00FA18A9">
      <w:pPr>
        <w:pStyle w:val="code"/>
      </w:pPr>
      <w:r w:rsidRPr="00FA18A9">
        <w:t>class Cat {</w:t>
      </w:r>
    </w:p>
    <w:p w14:paraId="3882F75D" w14:textId="77777777" w:rsidR="00FA18A9" w:rsidRPr="00FA18A9" w:rsidRDefault="00FA18A9" w:rsidP="00FA18A9">
      <w:pPr>
        <w:pStyle w:val="code"/>
      </w:pPr>
      <w:r w:rsidRPr="00FA18A9">
        <w:t xml:space="preserve">  age = 3;</w:t>
      </w:r>
    </w:p>
    <w:p w14:paraId="13586FB9" w14:textId="77777777" w:rsidR="00FA18A9" w:rsidRPr="00FA18A9" w:rsidRDefault="00FA18A9" w:rsidP="00FA18A9">
      <w:pPr>
        <w:pStyle w:val="code"/>
      </w:pPr>
      <w:r w:rsidRPr="00FA18A9">
        <w:t xml:space="preserve">  name = "Fluffy";</w:t>
      </w:r>
    </w:p>
    <w:p w14:paraId="42C2C3E1" w14:textId="77777777" w:rsidR="00FA18A9" w:rsidRPr="00FA18A9" w:rsidRDefault="00FA18A9" w:rsidP="00FA18A9">
      <w:pPr>
        <w:pStyle w:val="code"/>
      </w:pPr>
      <w:r w:rsidRPr="00FA18A9">
        <w:t xml:space="preserve">  say() {</w:t>
      </w:r>
    </w:p>
    <w:p w14:paraId="44E16701" w14:textId="77777777" w:rsidR="00FA18A9" w:rsidRPr="00FA18A9" w:rsidRDefault="00FA18A9" w:rsidP="00FA18A9">
      <w:pPr>
        <w:pStyle w:val="code"/>
      </w:pPr>
      <w:r w:rsidRPr="00FA18A9">
        <w:t xml:space="preserve">    console.log("Meoww");</w:t>
      </w:r>
    </w:p>
    <w:p w14:paraId="16396A28" w14:textId="77777777" w:rsidR="00FA18A9" w:rsidRPr="00FA18A9" w:rsidRDefault="00FA18A9" w:rsidP="00FA18A9">
      <w:pPr>
        <w:pStyle w:val="code"/>
      </w:pPr>
      <w:r w:rsidRPr="00FA18A9">
        <w:t xml:space="preserve">  }</w:t>
      </w:r>
    </w:p>
    <w:p w14:paraId="33AA3D60" w14:textId="77777777" w:rsidR="00FA18A9" w:rsidRPr="00FA18A9" w:rsidRDefault="00FA18A9" w:rsidP="00FA18A9">
      <w:pPr>
        <w:pStyle w:val="code"/>
      </w:pPr>
      <w:r w:rsidRPr="00FA18A9">
        <w:t>}</w:t>
      </w:r>
    </w:p>
    <w:p w14:paraId="2501523C" w14:textId="77777777" w:rsidR="00FA18A9" w:rsidRPr="00FA18A9" w:rsidRDefault="00FA18A9" w:rsidP="00FA18A9">
      <w:pPr>
        <w:pStyle w:val="code"/>
      </w:pPr>
    </w:p>
    <w:p w14:paraId="3EBC90C7" w14:textId="77777777" w:rsidR="00FA18A9" w:rsidRPr="00FA18A9" w:rsidRDefault="00FA18A9" w:rsidP="00FA18A9">
      <w:pPr>
        <w:pStyle w:val="code"/>
      </w:pPr>
      <w:r w:rsidRPr="00FA18A9">
        <w:t>const cat = new Cat();</w:t>
      </w:r>
    </w:p>
    <w:p w14:paraId="630AF8FC" w14:textId="77777777" w:rsidR="00FA18A9" w:rsidRPr="00FA18A9" w:rsidRDefault="00FA18A9" w:rsidP="00FA18A9">
      <w:pPr>
        <w:pStyle w:val="code"/>
      </w:pPr>
      <w:r w:rsidRPr="00FA18A9">
        <w:t>console.log(`${cat.name} is already ${cat.age} years old`);</w:t>
      </w:r>
    </w:p>
    <w:p w14:paraId="0C80B4A2" w14:textId="77777777" w:rsidR="00FA18A9" w:rsidRDefault="00FA18A9" w:rsidP="007943EB"/>
    <w:p w14:paraId="20A0B207" w14:textId="20712570" w:rsidR="00AF06AD" w:rsidRDefault="00C142F2" w:rsidP="007943EB">
      <w:r>
        <w:t xml:space="preserve">Now this looks a bit more </w:t>
      </w:r>
      <w:r w:rsidR="0021502D">
        <w:t xml:space="preserve">like class-based OO language, but don’t be fooled, it still uses prototypal inheritance. </w:t>
      </w:r>
    </w:p>
    <w:p w14:paraId="2FB60E48" w14:textId="764EBCC4" w:rsidR="0021502D" w:rsidRDefault="0021502D" w:rsidP="007943EB"/>
    <w:p w14:paraId="45AC9886" w14:textId="77777777" w:rsidR="0021502D" w:rsidRDefault="0021502D" w:rsidP="007943EB"/>
    <w:p w14:paraId="19E0E052" w14:textId="7BDEAC15" w:rsidR="009300C5" w:rsidRDefault="009300C5" w:rsidP="007943EB">
      <w:r>
        <w:tab/>
      </w:r>
    </w:p>
    <w:p w14:paraId="220A2FF6" w14:textId="77777777" w:rsidR="009300C5" w:rsidRDefault="009300C5" w:rsidP="007943EB"/>
    <w:p w14:paraId="4101FEFF" w14:textId="110243CB" w:rsidR="00C93F8A" w:rsidRDefault="00C93F8A" w:rsidP="007943EB">
      <w:r>
        <w:lastRenderedPageBreak/>
        <w:t>An object in JS looks like this;</w:t>
      </w:r>
    </w:p>
    <w:p w14:paraId="795A1C72" w14:textId="77777777" w:rsidR="005D4A6A" w:rsidRDefault="005D4A6A" w:rsidP="007943EB"/>
    <w:p w14:paraId="3AAE928E" w14:textId="4F148C04" w:rsidR="00C93F8A" w:rsidRDefault="00C93F8A" w:rsidP="007943EB"/>
    <w:p w14:paraId="624C5F1A" w14:textId="63FD4BE9" w:rsidR="00C93F8A" w:rsidRDefault="00C93F8A" w:rsidP="007943EB"/>
    <w:p w14:paraId="6632524E" w14:textId="77777777" w:rsidR="00C93F8A" w:rsidRPr="00C93F8A" w:rsidRDefault="00C93F8A" w:rsidP="00DC5BD7">
      <w:pPr>
        <w:pStyle w:val="code"/>
      </w:pPr>
      <w:r w:rsidRPr="00C93F8A">
        <w:t>'use strict';</w:t>
      </w:r>
    </w:p>
    <w:p w14:paraId="338C5E11" w14:textId="77777777" w:rsidR="00C93F8A" w:rsidRPr="00C93F8A" w:rsidRDefault="00C93F8A" w:rsidP="00DC5BD7">
      <w:pPr>
        <w:pStyle w:val="code"/>
      </w:pPr>
    </w:p>
    <w:p w14:paraId="2B0182F3" w14:textId="77777777" w:rsidR="00C93F8A" w:rsidRPr="00C93F8A" w:rsidRDefault="00C93F8A" w:rsidP="00DC5BD7">
      <w:pPr>
        <w:pStyle w:val="code"/>
      </w:pPr>
      <w:r w:rsidRPr="00C93F8A">
        <w:t>var cat = { name: "Fluffy", color: "White"}</w:t>
      </w:r>
    </w:p>
    <w:p w14:paraId="740976C5" w14:textId="77777777" w:rsidR="00C93F8A" w:rsidRPr="00C93F8A" w:rsidRDefault="00C93F8A" w:rsidP="00DC5BD7">
      <w:pPr>
        <w:pStyle w:val="code"/>
      </w:pPr>
      <w:r w:rsidRPr="00C93F8A">
        <w:t>cat.age = 3</w:t>
      </w:r>
    </w:p>
    <w:p w14:paraId="2A1E633F" w14:textId="77777777" w:rsidR="00C93F8A" w:rsidRPr="00C93F8A" w:rsidRDefault="00C93F8A" w:rsidP="00DC5BD7">
      <w:pPr>
        <w:pStyle w:val="code"/>
      </w:pPr>
    </w:p>
    <w:p w14:paraId="6AD22F24" w14:textId="77777777" w:rsidR="00C93F8A" w:rsidRPr="00C93F8A" w:rsidRDefault="00C93F8A" w:rsidP="00DC5BD7">
      <w:pPr>
        <w:pStyle w:val="code"/>
      </w:pPr>
      <w:r w:rsidRPr="00C93F8A">
        <w:t>cat.speak = function() {</w:t>
      </w:r>
    </w:p>
    <w:p w14:paraId="1C676E51" w14:textId="77777777" w:rsidR="00C93F8A" w:rsidRPr="00C93F8A" w:rsidRDefault="00C93F8A" w:rsidP="00DC5BD7">
      <w:pPr>
        <w:pStyle w:val="code"/>
      </w:pPr>
      <w:r w:rsidRPr="00C93F8A">
        <w:t xml:space="preserve">  display("Meooow")</w:t>
      </w:r>
    </w:p>
    <w:p w14:paraId="46FFE52E" w14:textId="77777777" w:rsidR="00C93F8A" w:rsidRPr="00C93F8A" w:rsidRDefault="00C93F8A" w:rsidP="00DC5BD7">
      <w:pPr>
        <w:pStyle w:val="code"/>
      </w:pPr>
      <w:r w:rsidRPr="00C93F8A">
        <w:t>}</w:t>
      </w:r>
    </w:p>
    <w:p w14:paraId="6207E1B0" w14:textId="77777777" w:rsidR="00C93F8A" w:rsidRPr="00C93F8A" w:rsidRDefault="00C93F8A" w:rsidP="00DC5BD7">
      <w:pPr>
        <w:pStyle w:val="code"/>
      </w:pPr>
    </w:p>
    <w:p w14:paraId="6369FDD1" w14:textId="77777777" w:rsidR="00C93F8A" w:rsidRPr="00C93F8A" w:rsidRDefault="00C93F8A" w:rsidP="00DC5BD7">
      <w:pPr>
        <w:pStyle w:val="code"/>
      </w:pPr>
      <w:r w:rsidRPr="00C93F8A">
        <w:t>display(cat.name)</w:t>
      </w:r>
    </w:p>
    <w:p w14:paraId="743B35CE" w14:textId="77777777" w:rsidR="00C93F8A" w:rsidRPr="00C93F8A" w:rsidRDefault="00C93F8A" w:rsidP="00DC5BD7">
      <w:pPr>
        <w:pStyle w:val="code"/>
      </w:pPr>
      <w:r w:rsidRPr="00C93F8A">
        <w:t>display(cat.age)</w:t>
      </w:r>
    </w:p>
    <w:p w14:paraId="1E8C1BD8" w14:textId="77777777" w:rsidR="00C93F8A" w:rsidRPr="00C93F8A" w:rsidRDefault="00C93F8A" w:rsidP="00DC5BD7">
      <w:pPr>
        <w:pStyle w:val="code"/>
      </w:pPr>
      <w:r w:rsidRPr="00C93F8A">
        <w:t>cat.speak()</w:t>
      </w:r>
    </w:p>
    <w:p w14:paraId="0014F8A0" w14:textId="77777777" w:rsidR="00C93F8A" w:rsidRPr="00C93F8A" w:rsidRDefault="00C93F8A" w:rsidP="00DC5BD7">
      <w:pPr>
        <w:pStyle w:val="code"/>
      </w:pPr>
    </w:p>
    <w:p w14:paraId="3F92CCB8" w14:textId="77777777" w:rsidR="00C93F8A" w:rsidRPr="00C93F8A" w:rsidRDefault="00C93F8A" w:rsidP="00DC5BD7">
      <w:pPr>
        <w:pStyle w:val="code"/>
      </w:pPr>
      <w:r w:rsidRPr="00C93F8A">
        <w:t>function display(message) {</w:t>
      </w:r>
    </w:p>
    <w:p w14:paraId="7DC48A54" w14:textId="3A5D993A" w:rsidR="00C93F8A" w:rsidRPr="00C93F8A" w:rsidRDefault="00C93F8A" w:rsidP="00DC5BD7">
      <w:pPr>
        <w:pStyle w:val="code"/>
      </w:pPr>
      <w:r w:rsidRPr="00C93F8A">
        <w:t xml:space="preserve">  </w:t>
      </w:r>
      <w:r w:rsidR="00DC5BD7">
        <w:t xml:space="preserve">// </w:t>
      </w:r>
      <w:r w:rsidRPr="00C93F8A">
        <w:t>var out = document.getElementById('output');</w:t>
      </w:r>
    </w:p>
    <w:p w14:paraId="77FBBE09" w14:textId="4B3E916B" w:rsidR="00C93F8A" w:rsidRPr="00C93F8A" w:rsidRDefault="00C93F8A" w:rsidP="00DC5BD7">
      <w:pPr>
        <w:pStyle w:val="code"/>
      </w:pPr>
      <w:r w:rsidRPr="00C93F8A">
        <w:t xml:space="preserve">  </w:t>
      </w:r>
      <w:r w:rsidR="00DC5BD7">
        <w:t xml:space="preserve">// </w:t>
      </w:r>
      <w:r w:rsidRPr="00C93F8A">
        <w:t>var temp = out.innerHTML;</w:t>
      </w:r>
    </w:p>
    <w:p w14:paraId="0FB6537D" w14:textId="4ACD90F3" w:rsidR="00C93F8A" w:rsidRPr="00C93F8A" w:rsidRDefault="00C93F8A" w:rsidP="00DC5BD7">
      <w:pPr>
        <w:pStyle w:val="code"/>
      </w:pPr>
      <w:r w:rsidRPr="00C93F8A">
        <w:t xml:space="preserve">  </w:t>
      </w:r>
      <w:r w:rsidR="00DC5BD7">
        <w:t xml:space="preserve">// </w:t>
      </w:r>
      <w:r w:rsidRPr="00C93F8A">
        <w:t>temp = `${temp} &lt;br/&gt; ${message}`</w:t>
      </w:r>
    </w:p>
    <w:p w14:paraId="60AD8B65" w14:textId="381C48E3" w:rsidR="00C93F8A" w:rsidRDefault="00C93F8A" w:rsidP="00DC5BD7">
      <w:pPr>
        <w:pStyle w:val="code"/>
      </w:pPr>
      <w:r w:rsidRPr="00C93F8A">
        <w:t xml:space="preserve">  </w:t>
      </w:r>
      <w:r w:rsidR="00DC5BD7">
        <w:t xml:space="preserve">// </w:t>
      </w:r>
      <w:r w:rsidRPr="00C93F8A">
        <w:t>out.innerHTML = temp</w:t>
      </w:r>
    </w:p>
    <w:p w14:paraId="302503E8" w14:textId="0EE77FAE" w:rsidR="00DC5BD7" w:rsidRPr="00C93F8A" w:rsidRDefault="00DC5BD7" w:rsidP="00DC5BD7">
      <w:pPr>
        <w:pStyle w:val="code"/>
      </w:pPr>
      <w:r>
        <w:t xml:space="preserve">  console.log(message)</w:t>
      </w:r>
    </w:p>
    <w:p w14:paraId="7CC9893D" w14:textId="77777777" w:rsidR="00C93F8A" w:rsidRPr="00C93F8A" w:rsidRDefault="00C93F8A" w:rsidP="00DC5BD7">
      <w:pPr>
        <w:pStyle w:val="code"/>
      </w:pPr>
      <w:r w:rsidRPr="00C93F8A">
        <w:t>}</w:t>
      </w:r>
    </w:p>
    <w:p w14:paraId="0F8AA544" w14:textId="77777777" w:rsidR="00D628B5" w:rsidRDefault="00D628B5"/>
    <w:p w14:paraId="72BBA791" w14:textId="4814F0CC" w:rsidR="00785587" w:rsidRDefault="00785587" w:rsidP="00B165BD">
      <w:pPr>
        <w:pStyle w:val="Heading1"/>
      </w:pPr>
      <w:r>
        <w:t>Hoisting</w:t>
      </w:r>
    </w:p>
    <w:p w14:paraId="5479D7F8" w14:textId="77777777" w:rsidR="00785587" w:rsidRDefault="00785587"/>
    <w:p w14:paraId="2B7DB364" w14:textId="6691B964" w:rsidR="003D5644" w:rsidRDefault="003D5644" w:rsidP="003D5644">
      <w:pPr>
        <w:pStyle w:val="Listing"/>
      </w:pPr>
      <w:r>
        <w:t>Listing 1-1. Variable hoisting</w:t>
      </w:r>
    </w:p>
    <w:p w14:paraId="5F3BB02C" w14:textId="77777777" w:rsidR="003D5644" w:rsidRPr="000A79CF" w:rsidRDefault="003D5644" w:rsidP="00101A20">
      <w:pPr>
        <w:pStyle w:val="code"/>
      </w:pPr>
      <w:r w:rsidRPr="000A79CF">
        <w:t>number = 0x10;</w:t>
      </w:r>
    </w:p>
    <w:p w14:paraId="0FE27E13" w14:textId="77777777" w:rsidR="003D5644" w:rsidRPr="000A79CF" w:rsidRDefault="003D5644" w:rsidP="00101A20">
      <w:pPr>
        <w:pStyle w:val="code"/>
      </w:pPr>
      <w:r w:rsidRPr="000A79CF">
        <w:t>var mistypeVariable = 10;</w:t>
      </w:r>
    </w:p>
    <w:p w14:paraId="7F0B5C91" w14:textId="77777777" w:rsidR="003D5644" w:rsidRPr="000A79CF" w:rsidRDefault="003D5644" w:rsidP="00101A20">
      <w:pPr>
        <w:pStyle w:val="code"/>
      </w:pPr>
    </w:p>
    <w:p w14:paraId="71EB1352" w14:textId="77777777" w:rsidR="003D5644" w:rsidRPr="000A79CF" w:rsidRDefault="003D5644" w:rsidP="00101A20">
      <w:pPr>
        <w:pStyle w:val="code"/>
      </w:pPr>
      <w:r w:rsidRPr="000A79CF">
        <w:t>console.log(`var number = ${number}`);</w:t>
      </w:r>
      <w:r>
        <w:t xml:space="preserve">  // 16</w:t>
      </w:r>
    </w:p>
    <w:p w14:paraId="62511950" w14:textId="142831A0" w:rsidR="003D5644" w:rsidRPr="000A79CF" w:rsidRDefault="003D5644" w:rsidP="00101A20">
      <w:pPr>
        <w:pStyle w:val="code"/>
      </w:pPr>
      <w:r w:rsidRPr="000A79CF">
        <w:t>console.log(`var mistypeVariable = ${mistype</w:t>
      </w:r>
      <w:r w:rsidR="008D201F">
        <w:t>d</w:t>
      </w:r>
      <w:r w:rsidRPr="000A79CF">
        <w:t>Variable}`)</w:t>
      </w:r>
      <w:r>
        <w:t>; // 10</w:t>
      </w:r>
    </w:p>
    <w:p w14:paraId="4DFD93CE" w14:textId="77777777" w:rsidR="003D5644" w:rsidRDefault="003D5644"/>
    <w:p w14:paraId="46D96B37" w14:textId="77777777" w:rsidR="003D5644" w:rsidRDefault="003D5644">
      <w:r>
        <w:t xml:space="preserve">This is one of the more dangerous behaviors of the JS runtime, it allows undeclared variables to exists (and be used) through a mechanism called </w:t>
      </w:r>
      <w:r w:rsidRPr="003D5644">
        <w:rPr>
          <w:i/>
        </w:rPr>
        <w:t>variable hoisting</w:t>
      </w:r>
      <w:r>
        <w:t xml:space="preserve">. </w:t>
      </w:r>
    </w:p>
    <w:p w14:paraId="0D89213D" w14:textId="77777777" w:rsidR="003D5644" w:rsidRDefault="003D5644"/>
    <w:p w14:paraId="08570EA5" w14:textId="0ED04A7E" w:rsidR="003D5644" w:rsidRDefault="003D5644" w:rsidP="00CB3281">
      <w:pPr>
        <w:pStyle w:val="Listing"/>
      </w:pPr>
      <w:r>
        <w:t xml:space="preserve">Listing 1-2. Using strict </w:t>
      </w:r>
      <w:r w:rsidR="00CB3281">
        <w:rPr>
          <w:rStyle w:val="FootnoteReference"/>
        </w:rPr>
        <w:footnoteReference w:id="1"/>
      </w:r>
      <w:r>
        <w:t>mode</w:t>
      </w:r>
    </w:p>
    <w:p w14:paraId="592B3A1F" w14:textId="5D160608" w:rsidR="00F82E18" w:rsidRDefault="00F82E18" w:rsidP="00101A20">
      <w:pPr>
        <w:pStyle w:val="code"/>
      </w:pPr>
      <w:r>
        <w:t>‘use strict’</w:t>
      </w:r>
    </w:p>
    <w:p w14:paraId="057CC6F5" w14:textId="7A6D9648" w:rsidR="00F82E18" w:rsidRPr="000A79CF" w:rsidRDefault="00F82E18" w:rsidP="00101A20">
      <w:pPr>
        <w:pStyle w:val="code"/>
      </w:pPr>
      <w:r w:rsidRPr="000A79CF">
        <w:t>number = 0x10;</w:t>
      </w:r>
    </w:p>
    <w:p w14:paraId="1EE955B6" w14:textId="77777777" w:rsidR="00F82E18" w:rsidRPr="000A79CF" w:rsidRDefault="00F82E18" w:rsidP="00101A20">
      <w:pPr>
        <w:pStyle w:val="code"/>
      </w:pPr>
      <w:r w:rsidRPr="000A79CF">
        <w:t>var mistypeVariable = 10;</w:t>
      </w:r>
    </w:p>
    <w:p w14:paraId="7889DD23" w14:textId="77777777" w:rsidR="00F82E18" w:rsidRPr="000A79CF" w:rsidRDefault="00F82E18" w:rsidP="00101A20">
      <w:pPr>
        <w:pStyle w:val="code"/>
      </w:pPr>
    </w:p>
    <w:p w14:paraId="5BF5867E" w14:textId="73C1CCDD" w:rsidR="00F82E18" w:rsidRPr="000A79CF" w:rsidRDefault="00F82E18" w:rsidP="00101A20">
      <w:pPr>
        <w:pStyle w:val="code"/>
      </w:pPr>
      <w:r w:rsidRPr="000A79CF">
        <w:t>console.log(`var number = ${number}`);</w:t>
      </w:r>
      <w:r w:rsidR="00AE65D6">
        <w:t xml:space="preserve">  // will throw error</w:t>
      </w:r>
    </w:p>
    <w:p w14:paraId="7535767F" w14:textId="07AADFFB" w:rsidR="00F82E18" w:rsidRPr="000A79CF" w:rsidRDefault="00F82E18" w:rsidP="00101A20">
      <w:pPr>
        <w:pStyle w:val="code"/>
      </w:pPr>
      <w:r w:rsidRPr="000A79CF">
        <w:t>console.log(`var mistypeVariable = ${mistypeVariable}`)</w:t>
      </w:r>
      <w:r w:rsidR="00AE65D6">
        <w:t>; // will throw error</w:t>
      </w:r>
    </w:p>
    <w:p w14:paraId="17611C40" w14:textId="77777777" w:rsidR="00AE65D6" w:rsidRDefault="00AE65D6"/>
    <w:p w14:paraId="6562A52B" w14:textId="674CB31A" w:rsidR="009A5265" w:rsidRDefault="00AE65D6">
      <w:r>
        <w:t>To remedy this, we can use strict mode in the code</w:t>
      </w:r>
      <w:r w:rsidR="009A5265">
        <w:t>. The preferred way of declaring and using variables is as follows;</w:t>
      </w:r>
    </w:p>
    <w:p w14:paraId="047FD952" w14:textId="37C0CF58" w:rsidR="009A5265" w:rsidRDefault="009A5265"/>
    <w:p w14:paraId="6102ADBB" w14:textId="77CE256C" w:rsidR="00B165BD" w:rsidRDefault="00312A1E" w:rsidP="004C0C53">
      <w:pPr>
        <w:pStyle w:val="Heading1"/>
      </w:pPr>
      <w:r>
        <w:t>Scope level</w:t>
      </w:r>
      <w:r w:rsidR="00F71FCD">
        <w:t xml:space="preserve"> variables</w:t>
      </w:r>
    </w:p>
    <w:p w14:paraId="4FB58477" w14:textId="3592F272" w:rsidR="00F71FCD" w:rsidRDefault="007E6341">
      <w:r>
        <w:t xml:space="preserve">The </w:t>
      </w:r>
      <w:r w:rsidRPr="00B73088">
        <w:rPr>
          <w:i/>
        </w:rPr>
        <w:t>var</w:t>
      </w:r>
      <w:r>
        <w:t xml:space="preserve"> keyword dec</w:t>
      </w:r>
      <w:r w:rsidR="0037030B">
        <w:t xml:space="preserve">lares and defines a variable globally or locally to an entire function </w:t>
      </w:r>
      <w:r w:rsidR="00D933FE">
        <w:t>regardless of block scope, as shown in listing 1-3.</w:t>
      </w:r>
    </w:p>
    <w:p w14:paraId="0DC674D9" w14:textId="77777777" w:rsidR="007E6341" w:rsidRDefault="007E6341"/>
    <w:p w14:paraId="21C18778" w14:textId="0697418F" w:rsidR="00101A20" w:rsidRDefault="00772DFB" w:rsidP="00F83E6B">
      <w:pPr>
        <w:pStyle w:val="Listing"/>
      </w:pPr>
      <w:r>
        <w:t>Listing 1-3. Usi</w:t>
      </w:r>
      <w:r w:rsidR="00101A20">
        <w:t>ng the var keyword</w:t>
      </w:r>
    </w:p>
    <w:p w14:paraId="444083B2" w14:textId="77777777" w:rsidR="00101A20" w:rsidRPr="00101A20" w:rsidRDefault="00101A20" w:rsidP="00101A20">
      <w:pPr>
        <w:pStyle w:val="code"/>
        <w:rPr>
          <w:lang w:val="en-PH"/>
        </w:rPr>
      </w:pPr>
      <w:r w:rsidRPr="00101A20">
        <w:rPr>
          <w:lang w:val="en-PH"/>
        </w:rPr>
        <w:t>function foo() {</w:t>
      </w:r>
    </w:p>
    <w:p w14:paraId="7A09115D" w14:textId="77777777" w:rsidR="00101A20" w:rsidRPr="00101A20" w:rsidRDefault="00101A20" w:rsidP="00101A20">
      <w:pPr>
        <w:pStyle w:val="code"/>
        <w:rPr>
          <w:lang w:val="en-PH"/>
        </w:rPr>
      </w:pPr>
      <w:r w:rsidRPr="00101A20">
        <w:rPr>
          <w:lang w:val="en-PH"/>
        </w:rPr>
        <w:t xml:space="preserve">  var x = 1;</w:t>
      </w:r>
    </w:p>
    <w:p w14:paraId="48EC047C" w14:textId="77777777" w:rsidR="00101A20" w:rsidRPr="00101A20" w:rsidRDefault="00101A20" w:rsidP="00101A20">
      <w:pPr>
        <w:pStyle w:val="code"/>
        <w:rPr>
          <w:lang w:val="en-PH"/>
        </w:rPr>
      </w:pPr>
      <w:r w:rsidRPr="00101A20">
        <w:rPr>
          <w:lang w:val="en-PH"/>
        </w:rPr>
        <w:t xml:space="preserve">  if (true) {</w:t>
      </w:r>
    </w:p>
    <w:p w14:paraId="2174F1E0" w14:textId="77777777" w:rsidR="00101A20" w:rsidRPr="00101A20" w:rsidRDefault="00101A20" w:rsidP="00101A20">
      <w:pPr>
        <w:pStyle w:val="code"/>
        <w:rPr>
          <w:lang w:val="en-PH"/>
        </w:rPr>
      </w:pPr>
      <w:r w:rsidRPr="00101A20">
        <w:rPr>
          <w:lang w:val="en-PH"/>
        </w:rPr>
        <w:t xml:space="preserve">    var x = 2;  // same variable!</w:t>
      </w:r>
    </w:p>
    <w:p w14:paraId="1E6FD646" w14:textId="77777777" w:rsidR="00101A20" w:rsidRPr="00101A20" w:rsidRDefault="00101A20" w:rsidP="00101A20">
      <w:pPr>
        <w:pStyle w:val="code"/>
        <w:rPr>
          <w:lang w:val="en-PH"/>
        </w:rPr>
      </w:pPr>
      <w:r w:rsidRPr="00101A20">
        <w:rPr>
          <w:lang w:val="en-PH"/>
        </w:rPr>
        <w:t xml:space="preserve">    console.log(x);  // 2</w:t>
      </w:r>
    </w:p>
    <w:p w14:paraId="437C023D" w14:textId="77777777" w:rsidR="00101A20" w:rsidRPr="00101A20" w:rsidRDefault="00101A20" w:rsidP="00101A20">
      <w:pPr>
        <w:pStyle w:val="code"/>
        <w:rPr>
          <w:lang w:val="en-PH"/>
        </w:rPr>
      </w:pPr>
      <w:r w:rsidRPr="00101A20">
        <w:rPr>
          <w:lang w:val="en-PH"/>
        </w:rPr>
        <w:t xml:space="preserve">  }</w:t>
      </w:r>
    </w:p>
    <w:p w14:paraId="076EAA97" w14:textId="77777777" w:rsidR="00101A20" w:rsidRPr="00101A20" w:rsidRDefault="00101A20" w:rsidP="00101A20">
      <w:pPr>
        <w:pStyle w:val="code"/>
        <w:rPr>
          <w:lang w:val="en-PH"/>
        </w:rPr>
      </w:pPr>
      <w:r w:rsidRPr="00101A20">
        <w:rPr>
          <w:lang w:val="en-PH"/>
        </w:rPr>
        <w:t xml:space="preserve">  console.log(x);  // 2</w:t>
      </w:r>
    </w:p>
    <w:p w14:paraId="3B9320D2" w14:textId="77777777" w:rsidR="00101A20" w:rsidRPr="00101A20" w:rsidRDefault="00101A20" w:rsidP="00101A20">
      <w:pPr>
        <w:pStyle w:val="code"/>
        <w:rPr>
          <w:lang w:val="en-PH"/>
        </w:rPr>
      </w:pPr>
      <w:r w:rsidRPr="00101A20">
        <w:rPr>
          <w:lang w:val="en-PH"/>
        </w:rPr>
        <w:t>}</w:t>
      </w:r>
    </w:p>
    <w:p w14:paraId="165EFA73" w14:textId="77777777" w:rsidR="00101A20" w:rsidRPr="00101A20" w:rsidRDefault="00101A20" w:rsidP="00101A20">
      <w:pPr>
        <w:pStyle w:val="code"/>
        <w:rPr>
          <w:lang w:val="en-PH"/>
        </w:rPr>
      </w:pPr>
    </w:p>
    <w:p w14:paraId="54BABF4E" w14:textId="77777777" w:rsidR="00101A20" w:rsidRPr="00101A20" w:rsidRDefault="00101A20" w:rsidP="00101A20">
      <w:pPr>
        <w:pStyle w:val="code"/>
        <w:rPr>
          <w:lang w:val="en-PH"/>
        </w:rPr>
      </w:pPr>
      <w:r w:rsidRPr="00101A20">
        <w:rPr>
          <w:lang w:val="en-PH"/>
        </w:rPr>
        <w:t>foo()</w:t>
      </w:r>
    </w:p>
    <w:p w14:paraId="0D649513" w14:textId="55BD28A8" w:rsidR="00101A20" w:rsidRDefault="00101A20"/>
    <w:p w14:paraId="54CD996F" w14:textId="12C58895" w:rsidR="00F83E6B" w:rsidRDefault="00F06FEC">
      <w:r>
        <w:t xml:space="preserve">Now, let’s see the effect when we use the </w:t>
      </w:r>
      <w:r w:rsidRPr="00B73088">
        <w:rPr>
          <w:i/>
        </w:rPr>
        <w:t>let</w:t>
      </w:r>
      <w:r>
        <w:t xml:space="preserve"> keyword, instead of var</w:t>
      </w:r>
      <w:r w:rsidR="00B73088">
        <w:t>. See Listing 1-4.</w:t>
      </w:r>
    </w:p>
    <w:p w14:paraId="06682BE8" w14:textId="6569061F" w:rsidR="00B73088" w:rsidRDefault="00B73088"/>
    <w:p w14:paraId="091CBEDD" w14:textId="201E8904" w:rsidR="00B73088" w:rsidRDefault="00B73088" w:rsidP="00A37B74">
      <w:pPr>
        <w:pStyle w:val="Listing"/>
      </w:pPr>
      <w:r>
        <w:t>Listing 1-4</w:t>
      </w:r>
      <w:r w:rsidR="00A37B74">
        <w:t>. Effects of the let keyword</w:t>
      </w:r>
    </w:p>
    <w:p w14:paraId="00DACA91" w14:textId="77777777" w:rsidR="00A37B74" w:rsidRPr="00A37B74" w:rsidRDefault="00A37B74" w:rsidP="00A37B74">
      <w:pPr>
        <w:pStyle w:val="code"/>
        <w:rPr>
          <w:lang w:val="en-PH"/>
        </w:rPr>
      </w:pPr>
      <w:r w:rsidRPr="00A37B74">
        <w:rPr>
          <w:lang w:val="en-PH"/>
        </w:rPr>
        <w:t>function foo() {</w:t>
      </w:r>
    </w:p>
    <w:p w14:paraId="6499C19D" w14:textId="77777777" w:rsidR="00A37B74" w:rsidRPr="00A37B74" w:rsidRDefault="00A37B74" w:rsidP="00A37B74">
      <w:pPr>
        <w:pStyle w:val="code"/>
        <w:rPr>
          <w:lang w:val="en-PH"/>
        </w:rPr>
      </w:pPr>
      <w:r w:rsidRPr="00A37B74">
        <w:rPr>
          <w:lang w:val="en-PH"/>
        </w:rPr>
        <w:t xml:space="preserve">  let x = 1;</w:t>
      </w:r>
    </w:p>
    <w:p w14:paraId="79A592ED" w14:textId="77777777" w:rsidR="00A37B74" w:rsidRPr="00A37B74" w:rsidRDefault="00A37B74" w:rsidP="00A37B74">
      <w:pPr>
        <w:pStyle w:val="code"/>
        <w:rPr>
          <w:lang w:val="en-PH"/>
        </w:rPr>
      </w:pPr>
      <w:r w:rsidRPr="00A37B74">
        <w:rPr>
          <w:lang w:val="en-PH"/>
        </w:rPr>
        <w:t xml:space="preserve">  if (true) {</w:t>
      </w:r>
    </w:p>
    <w:p w14:paraId="6002932B" w14:textId="77777777" w:rsidR="00A37B74" w:rsidRPr="00A37B74" w:rsidRDefault="00A37B74" w:rsidP="00A37B74">
      <w:pPr>
        <w:pStyle w:val="code"/>
        <w:rPr>
          <w:lang w:val="en-PH"/>
        </w:rPr>
      </w:pPr>
      <w:r w:rsidRPr="00A37B74">
        <w:rPr>
          <w:lang w:val="en-PH"/>
        </w:rPr>
        <w:t xml:space="preserve">    let x = 2;  // different variable!</w:t>
      </w:r>
    </w:p>
    <w:p w14:paraId="5DD4C93D" w14:textId="77777777" w:rsidR="00A37B74" w:rsidRPr="00A37B74" w:rsidRDefault="00A37B74" w:rsidP="00A37B74">
      <w:pPr>
        <w:pStyle w:val="code"/>
        <w:rPr>
          <w:lang w:val="en-PH"/>
        </w:rPr>
      </w:pPr>
      <w:r w:rsidRPr="00A37B74">
        <w:rPr>
          <w:lang w:val="en-PH"/>
        </w:rPr>
        <w:t xml:space="preserve">    console.log(x);  // 2</w:t>
      </w:r>
    </w:p>
    <w:p w14:paraId="47390339" w14:textId="77777777" w:rsidR="00A37B74" w:rsidRPr="00A37B74" w:rsidRDefault="00A37B74" w:rsidP="00A37B74">
      <w:pPr>
        <w:pStyle w:val="code"/>
        <w:rPr>
          <w:lang w:val="en-PH"/>
        </w:rPr>
      </w:pPr>
      <w:r w:rsidRPr="00A37B74">
        <w:rPr>
          <w:lang w:val="en-PH"/>
        </w:rPr>
        <w:t xml:space="preserve">  }</w:t>
      </w:r>
    </w:p>
    <w:p w14:paraId="713D8848" w14:textId="77777777" w:rsidR="00A37B74" w:rsidRPr="00A37B74" w:rsidRDefault="00A37B74" w:rsidP="00A37B74">
      <w:pPr>
        <w:pStyle w:val="code"/>
        <w:rPr>
          <w:lang w:val="en-PH"/>
        </w:rPr>
      </w:pPr>
      <w:r w:rsidRPr="00A37B74">
        <w:rPr>
          <w:lang w:val="en-PH"/>
        </w:rPr>
        <w:t xml:space="preserve">  console.log(x);  // 1</w:t>
      </w:r>
    </w:p>
    <w:p w14:paraId="60A2258B" w14:textId="77777777" w:rsidR="00A37B74" w:rsidRPr="00A37B74" w:rsidRDefault="00A37B74" w:rsidP="00A37B74">
      <w:pPr>
        <w:pStyle w:val="code"/>
        <w:rPr>
          <w:lang w:val="en-PH"/>
        </w:rPr>
      </w:pPr>
      <w:r w:rsidRPr="00A37B74">
        <w:rPr>
          <w:lang w:val="en-PH"/>
        </w:rPr>
        <w:t>}</w:t>
      </w:r>
    </w:p>
    <w:p w14:paraId="47873B35" w14:textId="77777777" w:rsidR="00A37B74" w:rsidRPr="00A37B74" w:rsidRDefault="00A37B74" w:rsidP="00A37B74">
      <w:pPr>
        <w:pStyle w:val="code"/>
        <w:rPr>
          <w:lang w:val="en-PH"/>
        </w:rPr>
      </w:pPr>
    </w:p>
    <w:p w14:paraId="29F747CE" w14:textId="77777777" w:rsidR="00A37B74" w:rsidRPr="00A37B74" w:rsidRDefault="00A37B74" w:rsidP="00A37B74">
      <w:pPr>
        <w:pStyle w:val="code"/>
        <w:rPr>
          <w:lang w:val="en-PH"/>
        </w:rPr>
      </w:pPr>
      <w:r w:rsidRPr="00A37B74">
        <w:rPr>
          <w:lang w:val="en-PH"/>
        </w:rPr>
        <w:t>foo()</w:t>
      </w:r>
    </w:p>
    <w:p w14:paraId="4E7B31B3" w14:textId="77777777" w:rsidR="00A37B74" w:rsidRDefault="00A37B74"/>
    <w:p w14:paraId="14D11AFB" w14:textId="2D7B5989" w:rsidR="008B2889" w:rsidRDefault="008B2889"/>
    <w:p w14:paraId="7026A96B" w14:textId="443F9158" w:rsidR="00BA7F1F" w:rsidRDefault="00BA7F1F" w:rsidP="00A91A5E">
      <w:pPr>
        <w:pStyle w:val="Heading2"/>
      </w:pPr>
      <w:r>
        <w:t>Exercises</w:t>
      </w:r>
    </w:p>
    <w:p w14:paraId="3C54B2DF" w14:textId="47D1F6C5" w:rsidR="00BA7F1F" w:rsidRDefault="00670519" w:rsidP="00670519">
      <w:pPr>
        <w:pStyle w:val="ListParagraph"/>
        <w:numPr>
          <w:ilvl w:val="0"/>
          <w:numId w:val="17"/>
        </w:numPr>
      </w:pPr>
      <w:r>
        <w:t>Create a function that will reverse an input String</w:t>
      </w:r>
    </w:p>
    <w:p w14:paraId="5CF4CBB7" w14:textId="3A64D64D" w:rsidR="00670519" w:rsidRDefault="00670519" w:rsidP="00670519">
      <w:pPr>
        <w:pStyle w:val="ListParagraph"/>
        <w:numPr>
          <w:ilvl w:val="0"/>
          <w:numId w:val="17"/>
        </w:numPr>
      </w:pPr>
      <w:r>
        <w:lastRenderedPageBreak/>
        <w:t>Create a function that will check for palindromes</w:t>
      </w:r>
    </w:p>
    <w:p w14:paraId="497E160D" w14:textId="3108906F" w:rsidR="00670519" w:rsidRDefault="00670519" w:rsidP="00670519">
      <w:pPr>
        <w:pStyle w:val="ListParagraph"/>
        <w:numPr>
          <w:ilvl w:val="0"/>
          <w:numId w:val="17"/>
        </w:numPr>
      </w:pPr>
      <w:r>
        <w:t>Find the sum of all even numbers (and odd numbers) under 1000</w:t>
      </w:r>
    </w:p>
    <w:p w14:paraId="640C8AF5" w14:textId="3101EDB5" w:rsidR="00BA7F1F" w:rsidRDefault="00BA7F1F" w:rsidP="00BA7F1F"/>
    <w:p w14:paraId="256E992E" w14:textId="77777777" w:rsidR="008B2889" w:rsidRDefault="008B2889" w:rsidP="00154B99">
      <w:pPr>
        <w:pStyle w:val="Heading1"/>
      </w:pPr>
      <w:r>
        <w:t>Further References</w:t>
      </w:r>
    </w:p>
    <w:p w14:paraId="165A2D0A" w14:textId="5BEC1F1E" w:rsidR="000A6BF5" w:rsidRDefault="008B2889">
      <w:r>
        <w:t>If you need some refresher</w:t>
      </w:r>
      <w:r w:rsidR="00154B99">
        <w:t xml:space="preserve"> in JS or you’d like to </w:t>
      </w:r>
      <w:r w:rsidR="00883BB4">
        <w:t>dive a bit deeper, here are some suggestions for reading materials.</w:t>
      </w:r>
    </w:p>
    <w:p w14:paraId="05802557" w14:textId="43840FE3" w:rsidR="000A6BF5" w:rsidRDefault="00883BB4" w:rsidP="00154B99">
      <w:pPr>
        <w:pStyle w:val="ListParagraph"/>
        <w:numPr>
          <w:ilvl w:val="0"/>
          <w:numId w:val="14"/>
        </w:numPr>
      </w:pPr>
      <w:r>
        <w:t xml:space="preserve">Definitive JavaScript, by David Flanagan </w:t>
      </w:r>
      <w:hyperlink r:id="rId18" w:history="1">
        <w:r w:rsidRPr="00EC1B48">
          <w:rPr>
            <w:rStyle w:val="Hyperlink"/>
          </w:rPr>
          <w:t>https://amzn.to/definitivejavascript</w:t>
        </w:r>
      </w:hyperlink>
      <w:r w:rsidR="000A6BF5">
        <w:t xml:space="preserve"> - A book by David Flanagan, this was one of the earliest (most complete) reference book on JS</w:t>
      </w:r>
    </w:p>
    <w:p w14:paraId="704A1C0A" w14:textId="3E512032" w:rsidR="000A6BF5" w:rsidRDefault="00883BB4" w:rsidP="00154B99">
      <w:pPr>
        <w:pStyle w:val="ListParagraph"/>
        <w:numPr>
          <w:ilvl w:val="0"/>
          <w:numId w:val="14"/>
        </w:numPr>
      </w:pPr>
      <w:r>
        <w:t xml:space="preserve">You don’t know JS (series) by Kyle Simpson </w:t>
      </w:r>
      <w:hyperlink r:id="rId19" w:history="1">
        <w:r w:rsidRPr="00EC1B48">
          <w:rPr>
            <w:rStyle w:val="Hyperlink"/>
          </w:rPr>
          <w:t>https://bit.ly/jskylesimpson</w:t>
        </w:r>
      </w:hyperlink>
      <w:r>
        <w:t xml:space="preserve"> (some are free)</w:t>
      </w:r>
    </w:p>
    <w:p w14:paraId="662298CD" w14:textId="5260C6E1" w:rsidR="000A6BF5" w:rsidRDefault="00883BB4" w:rsidP="00154B99">
      <w:pPr>
        <w:pStyle w:val="ListParagraph"/>
        <w:numPr>
          <w:ilvl w:val="0"/>
          <w:numId w:val="14"/>
        </w:numPr>
      </w:pPr>
      <w:r>
        <w:t xml:space="preserve">JavaScript Design Patterns by Adi Osmani </w:t>
      </w:r>
      <w:hyperlink r:id="rId20" w:history="1">
        <w:r w:rsidRPr="00EC1B48">
          <w:rPr>
            <w:rStyle w:val="Hyperlink"/>
          </w:rPr>
          <w:t>https://bit.ly/jsdesignpatterns_aosmani</w:t>
        </w:r>
      </w:hyperlink>
    </w:p>
    <w:p w14:paraId="65BA8113" w14:textId="4FEE1192" w:rsidR="00883BB4" w:rsidRDefault="00883BB4" w:rsidP="00154B99">
      <w:pPr>
        <w:pStyle w:val="ListParagraph"/>
        <w:numPr>
          <w:ilvl w:val="0"/>
          <w:numId w:val="14"/>
        </w:numPr>
      </w:pPr>
      <w:r>
        <w:t xml:space="preserve">Programming JavaScript Applications by Eric Elliot </w:t>
      </w:r>
      <w:hyperlink r:id="rId21" w:history="1">
        <w:r w:rsidRPr="00EC1B48">
          <w:rPr>
            <w:rStyle w:val="Hyperlink"/>
          </w:rPr>
          <w:t>https://amzn.to/2SJKLea</w:t>
        </w:r>
      </w:hyperlink>
      <w:r>
        <w:t xml:space="preserve"> </w:t>
      </w:r>
    </w:p>
    <w:p w14:paraId="0273CA6B" w14:textId="77777777" w:rsidR="000A6BF5" w:rsidRDefault="000A6BF5"/>
    <w:p w14:paraId="22149DE2" w14:textId="77777777" w:rsidR="000A6BF5" w:rsidRDefault="000A6BF5"/>
    <w:p w14:paraId="140CCE9D" w14:textId="492EC3A6" w:rsidR="00416976" w:rsidRDefault="000A6BF5">
      <w:r>
        <w:t xml:space="preserve"> </w:t>
      </w:r>
      <w:r w:rsidR="00416976">
        <w:br w:type="page"/>
      </w:r>
    </w:p>
    <w:p w14:paraId="60F3B7EC" w14:textId="5E3E21D0" w:rsidR="009C4355" w:rsidRDefault="00416976" w:rsidP="00153BD6">
      <w:pPr>
        <w:pStyle w:val="ChapterTitle"/>
      </w:pPr>
      <w:r>
        <w:lastRenderedPageBreak/>
        <w:t xml:space="preserve">2 </w:t>
      </w:r>
      <w:r w:rsidR="00BF7C0F">
        <w:t xml:space="preserve">A bit of </w:t>
      </w:r>
      <w:r>
        <w:t>TypeScript</w:t>
      </w:r>
    </w:p>
    <w:p w14:paraId="0DF5B055" w14:textId="75B09061" w:rsidR="00416976" w:rsidRDefault="00416976"/>
    <w:p w14:paraId="119FE249" w14:textId="306C60D6" w:rsidR="00BB3889" w:rsidRDefault="00BB3889"/>
    <w:p w14:paraId="5C318FB4" w14:textId="77777777" w:rsidR="005A69D4" w:rsidRPr="005A69D4" w:rsidRDefault="005A69D4" w:rsidP="005A69D4">
      <w:r w:rsidRPr="005A69D4">
        <w:t>Variable</w:t>
      </w:r>
    </w:p>
    <w:p w14:paraId="7462CB2C" w14:textId="77777777" w:rsidR="005A69D4" w:rsidRPr="005A69D4" w:rsidRDefault="005A69D4" w:rsidP="005A69D4">
      <w:r w:rsidRPr="005A69D4">
        <w:t>Functions</w:t>
      </w:r>
    </w:p>
    <w:p w14:paraId="0D194E93" w14:textId="77777777" w:rsidR="005A69D4" w:rsidRPr="005A69D4" w:rsidRDefault="005A69D4" w:rsidP="005A69D4">
      <w:r w:rsidRPr="005A69D4">
        <w:t>Classes</w:t>
      </w:r>
    </w:p>
    <w:p w14:paraId="1EE80CFC" w14:textId="77777777" w:rsidR="005A69D4" w:rsidRPr="005A69D4" w:rsidRDefault="005A69D4" w:rsidP="005A69D4">
      <w:r w:rsidRPr="005A69D4">
        <w:t>Decorators</w:t>
      </w:r>
    </w:p>
    <w:p w14:paraId="4746E023" w14:textId="77777777" w:rsidR="005A69D4" w:rsidRPr="005A69D4" w:rsidRDefault="005A69D4" w:rsidP="005A69D4">
      <w:r w:rsidRPr="005A69D4">
        <w:t>Modules</w:t>
      </w:r>
    </w:p>
    <w:p w14:paraId="48CBC091" w14:textId="6E0A91FF" w:rsidR="005A69D4" w:rsidRDefault="005A69D4"/>
    <w:p w14:paraId="268FDC33" w14:textId="77FF4E0A" w:rsidR="00880EDB" w:rsidRDefault="00880EDB"/>
    <w:p w14:paraId="7D101C01" w14:textId="77777777" w:rsidR="00880EDB" w:rsidRDefault="00880EDB" w:rsidP="00880EDB">
      <w:r>
        <w:t xml:space="preserve">Is it possible to write Angular apps without using TypeScript? Yes, it is (you can read about it here </w:t>
      </w:r>
      <w:hyperlink r:id="rId22" w:history="1">
        <w:r w:rsidRPr="006D68FF">
          <w:rPr>
            <w:rStyle w:val="Hyperlink"/>
          </w:rPr>
          <w:t>http://bit.ly/angularwithouttypescript</w:t>
        </w:r>
      </w:hyperlink>
      <w:r>
        <w:t>). But there are some downsides to that, namely;</w:t>
      </w:r>
    </w:p>
    <w:p w14:paraId="6E0F52CA" w14:textId="77777777" w:rsidR="00880EDB" w:rsidRDefault="00880EDB" w:rsidP="00880EDB"/>
    <w:p w14:paraId="5CE7F61C" w14:textId="77777777" w:rsidR="00880EDB" w:rsidRDefault="00880EDB" w:rsidP="00880EDB">
      <w:pPr>
        <w:pStyle w:val="ListParagraph"/>
        <w:numPr>
          <w:ilvl w:val="0"/>
          <w:numId w:val="10"/>
        </w:numPr>
        <w:spacing w:before="120" w:after="120" w:line="240" w:lineRule="auto"/>
      </w:pPr>
      <w:r>
        <w:t>Typescript simplifies (and hides) a lot of the complexity tha goes into making an Angular component e.g. TypeScript’s `class` keyword is actually just doing an lot of IIFEs  to prevent scope pollution (it’s not all the `class` does, but you can certainly see why it’s simpler to write the class keyword instead of an IIFE)</w:t>
      </w:r>
    </w:p>
    <w:p w14:paraId="49D96B36" w14:textId="77777777" w:rsidR="00880EDB" w:rsidRDefault="00880EDB" w:rsidP="00880EDB">
      <w:pPr>
        <w:pStyle w:val="ListParagraph"/>
        <w:numPr>
          <w:ilvl w:val="0"/>
          <w:numId w:val="10"/>
        </w:numPr>
        <w:spacing w:before="120" w:after="120" w:line="240" w:lineRule="auto"/>
      </w:pPr>
      <w:r>
        <w:t>Angular is already big, anything that makes it simpler and more concise is welcome</w:t>
      </w:r>
    </w:p>
    <w:p w14:paraId="34F2C4B2" w14:textId="77777777" w:rsidR="00880EDB" w:rsidRDefault="00880EDB" w:rsidP="00880EDB">
      <w:pPr>
        <w:pStyle w:val="ListParagraph"/>
        <w:numPr>
          <w:ilvl w:val="0"/>
          <w:numId w:val="10"/>
        </w:numPr>
        <w:spacing w:before="120" w:after="120" w:line="240" w:lineRule="auto"/>
      </w:pPr>
      <w:r>
        <w:t>Most of the literature about using Angular is with TypeScript (not Vanilla JS or any other thing that transpiles to Vanilla JS). The books about Angular apps features TypeScript, the tutorials on YouTube, Udemy, Pluralsight etc., features TypeScript as the language, so you’d be better off using the same language that most people in the community uses</w:t>
      </w:r>
    </w:p>
    <w:p w14:paraId="60709E7A" w14:textId="77777777" w:rsidR="00880EDB" w:rsidRDefault="00880EDB" w:rsidP="00880EDB">
      <w:pPr>
        <w:pStyle w:val="ListParagraph"/>
        <w:numPr>
          <w:ilvl w:val="0"/>
          <w:numId w:val="10"/>
        </w:numPr>
        <w:spacing w:before="120" w:after="120" w:line="240" w:lineRule="auto"/>
      </w:pPr>
      <w:r>
        <w:t>Angular itself, was written using TypeScript. There are plenty more reasons, but these 4 should be enough to choose TypeScript</w:t>
      </w:r>
    </w:p>
    <w:p w14:paraId="5B7CA8E7" w14:textId="77777777" w:rsidR="00880EDB" w:rsidRDefault="00880EDB" w:rsidP="00880EDB"/>
    <w:p w14:paraId="5868860D" w14:textId="77777777" w:rsidR="00880EDB" w:rsidRDefault="00880EDB" w:rsidP="00880EDB">
      <w:pPr>
        <w:pStyle w:val="Heading1"/>
      </w:pPr>
      <w:r>
        <w:t>What’s the big deal with TypeScript</w:t>
      </w:r>
    </w:p>
    <w:p w14:paraId="3CEB7C49" w14:textId="77777777" w:rsidR="00880EDB" w:rsidRDefault="00880EDB" w:rsidP="00880EDB"/>
    <w:p w14:paraId="310BD503" w14:textId="77777777" w:rsidR="00880EDB" w:rsidRDefault="00880EDB" w:rsidP="00880EDB">
      <w:r>
        <w:t>Dynamic typing</w:t>
      </w:r>
    </w:p>
    <w:p w14:paraId="2DF79B6C" w14:textId="77777777" w:rsidR="00880EDB" w:rsidRDefault="00880EDB" w:rsidP="00880EDB">
      <w:r>
        <w:t>This</w:t>
      </w:r>
    </w:p>
    <w:p w14:paraId="0F125514" w14:textId="77777777" w:rsidR="00880EDB" w:rsidRDefault="00880EDB" w:rsidP="00880EDB">
      <w:r>
        <w:t>Fat arrow</w:t>
      </w:r>
    </w:p>
    <w:p w14:paraId="4D56A7BF" w14:textId="77777777" w:rsidR="00880EDB" w:rsidRDefault="00880EDB" w:rsidP="00880EDB">
      <w:r>
        <w:t>ES2015</w:t>
      </w:r>
    </w:p>
    <w:p w14:paraId="1861DAB5" w14:textId="77777777" w:rsidR="00880EDB" w:rsidRDefault="00880EDB"/>
    <w:p w14:paraId="6DE097EF" w14:textId="77777777" w:rsidR="005A69D4" w:rsidRDefault="005A69D4"/>
    <w:p w14:paraId="74A56290" w14:textId="07C324A1" w:rsidR="00BB3889" w:rsidRDefault="00BB3889"/>
    <w:p w14:paraId="6460E0C5" w14:textId="77777777" w:rsidR="00BB3889" w:rsidRDefault="00BB3889"/>
    <w:p w14:paraId="2834E6A2" w14:textId="77777777" w:rsidR="00BB3889" w:rsidRDefault="00BB3889" w:rsidP="00BB3889">
      <w:pPr>
        <w:pStyle w:val="Listing"/>
      </w:pPr>
      <w:r>
        <w:t>Listing 2-1. Hello TypeScript</w:t>
      </w:r>
    </w:p>
    <w:p w14:paraId="1080AA46" w14:textId="77777777" w:rsidR="00BB3889" w:rsidRPr="00A12E78" w:rsidRDefault="00BB3889" w:rsidP="00BB3889">
      <w:pPr>
        <w:pStyle w:val="code"/>
        <w:rPr>
          <w:lang w:val="en-PH"/>
        </w:rPr>
      </w:pPr>
      <w:r w:rsidRPr="00A12E78">
        <w:rPr>
          <w:lang w:val="en-PH"/>
        </w:rPr>
        <w:t>var mistypeVariable = 10;</w:t>
      </w:r>
    </w:p>
    <w:p w14:paraId="3310F59B" w14:textId="77777777" w:rsidR="00BB3889" w:rsidRPr="00A12E78" w:rsidRDefault="00BB3889" w:rsidP="00BB3889">
      <w:pPr>
        <w:pStyle w:val="code"/>
        <w:rPr>
          <w:lang w:val="en-PH"/>
        </w:rPr>
      </w:pPr>
    </w:p>
    <w:p w14:paraId="2CAAFB4D" w14:textId="77777777" w:rsidR="00BB3889" w:rsidRPr="00A12E78" w:rsidRDefault="00BB3889" w:rsidP="00BB3889">
      <w:pPr>
        <w:pStyle w:val="code"/>
        <w:rPr>
          <w:lang w:val="en-PH"/>
        </w:rPr>
      </w:pPr>
      <w:r w:rsidRPr="00A12E78">
        <w:rPr>
          <w:lang w:val="en-PH"/>
        </w:rPr>
        <w:lastRenderedPageBreak/>
        <w:t>class Start {</w:t>
      </w:r>
    </w:p>
    <w:p w14:paraId="36777118" w14:textId="77777777" w:rsidR="00BB3889" w:rsidRPr="00A12E78" w:rsidRDefault="00BB3889" w:rsidP="00BB3889">
      <w:pPr>
        <w:pStyle w:val="code"/>
        <w:rPr>
          <w:lang w:val="en-PH"/>
        </w:rPr>
      </w:pPr>
      <w:r w:rsidRPr="00A12E78">
        <w:rPr>
          <w:lang w:val="en-PH"/>
        </w:rPr>
        <w:t xml:space="preserve">  name: string;</w:t>
      </w:r>
    </w:p>
    <w:p w14:paraId="1F3A816F" w14:textId="77777777" w:rsidR="00BB3889" w:rsidRPr="00A12E78" w:rsidRDefault="00BB3889" w:rsidP="00BB3889">
      <w:pPr>
        <w:pStyle w:val="code"/>
        <w:rPr>
          <w:lang w:val="en-PH"/>
        </w:rPr>
      </w:pPr>
      <w:r w:rsidRPr="00A12E78">
        <w:rPr>
          <w:lang w:val="en-PH"/>
        </w:rPr>
        <w:t xml:space="preserve">  constructor(message: string) {</w:t>
      </w:r>
    </w:p>
    <w:p w14:paraId="22843F64" w14:textId="77777777" w:rsidR="00BB3889" w:rsidRPr="00A12E78" w:rsidRDefault="00BB3889" w:rsidP="00BB3889">
      <w:pPr>
        <w:pStyle w:val="code"/>
        <w:rPr>
          <w:lang w:val="en-PH"/>
        </w:rPr>
      </w:pPr>
      <w:r w:rsidRPr="00A12E78">
        <w:rPr>
          <w:lang w:val="en-PH"/>
        </w:rPr>
        <w:t xml:space="preserve">    this.name = message</w:t>
      </w:r>
    </w:p>
    <w:p w14:paraId="46809E6B" w14:textId="77777777" w:rsidR="00BB3889" w:rsidRPr="00A12E78" w:rsidRDefault="00BB3889" w:rsidP="00BB3889">
      <w:pPr>
        <w:pStyle w:val="code"/>
        <w:rPr>
          <w:lang w:val="en-PH"/>
        </w:rPr>
      </w:pPr>
      <w:r w:rsidRPr="00A12E78">
        <w:rPr>
          <w:lang w:val="en-PH"/>
        </w:rPr>
        <w:t xml:space="preserve">  }</w:t>
      </w:r>
    </w:p>
    <w:p w14:paraId="4F4A4676" w14:textId="77777777" w:rsidR="00BB3889" w:rsidRPr="00A12E78" w:rsidRDefault="00BB3889" w:rsidP="00BB3889">
      <w:pPr>
        <w:pStyle w:val="code"/>
        <w:rPr>
          <w:lang w:val="en-PH"/>
        </w:rPr>
      </w:pPr>
      <w:r w:rsidRPr="00A12E78">
        <w:rPr>
          <w:lang w:val="en-PH"/>
        </w:rPr>
        <w:t xml:space="preserve">  </w:t>
      </w:r>
    </w:p>
    <w:p w14:paraId="6F7E03AB" w14:textId="77777777" w:rsidR="00BB3889" w:rsidRPr="00A12E78" w:rsidRDefault="00BB3889" w:rsidP="00BB3889">
      <w:pPr>
        <w:pStyle w:val="code"/>
        <w:rPr>
          <w:lang w:val="en-PH"/>
        </w:rPr>
      </w:pPr>
      <w:r w:rsidRPr="00A12E78">
        <w:rPr>
          <w:lang w:val="en-PH"/>
        </w:rPr>
        <w:t xml:space="preserve">  public main() {</w:t>
      </w:r>
    </w:p>
    <w:p w14:paraId="505F990D" w14:textId="77777777" w:rsidR="00BB3889" w:rsidRPr="00A12E78" w:rsidRDefault="00BB3889" w:rsidP="00BB3889">
      <w:pPr>
        <w:pStyle w:val="code"/>
        <w:rPr>
          <w:lang w:val="en-PH"/>
        </w:rPr>
      </w:pPr>
      <w:r w:rsidRPr="00A12E78">
        <w:rPr>
          <w:lang w:val="en-PH"/>
        </w:rPr>
        <w:t xml:space="preserve">    console.log(`Hello ${this.name}`);</w:t>
      </w:r>
    </w:p>
    <w:p w14:paraId="7E7F7125" w14:textId="77777777" w:rsidR="00BB3889" w:rsidRPr="00A12E78" w:rsidRDefault="00BB3889" w:rsidP="00BB3889">
      <w:pPr>
        <w:pStyle w:val="code"/>
        <w:rPr>
          <w:lang w:val="en-PH"/>
        </w:rPr>
      </w:pPr>
      <w:r w:rsidRPr="00A12E78">
        <w:rPr>
          <w:lang w:val="en-PH"/>
        </w:rPr>
        <w:t xml:space="preserve">  }</w:t>
      </w:r>
    </w:p>
    <w:p w14:paraId="7A248815" w14:textId="77777777" w:rsidR="00BB3889" w:rsidRPr="00A12E78" w:rsidRDefault="00BB3889" w:rsidP="00BB3889">
      <w:pPr>
        <w:pStyle w:val="code"/>
        <w:rPr>
          <w:lang w:val="en-PH"/>
        </w:rPr>
      </w:pPr>
      <w:r w:rsidRPr="00A12E78">
        <w:rPr>
          <w:lang w:val="en-PH"/>
        </w:rPr>
        <w:t>}</w:t>
      </w:r>
    </w:p>
    <w:p w14:paraId="66858058" w14:textId="77777777" w:rsidR="00BB3889" w:rsidRPr="00A12E78" w:rsidRDefault="00BB3889" w:rsidP="00BB3889">
      <w:pPr>
        <w:pStyle w:val="code"/>
        <w:rPr>
          <w:lang w:val="en-PH"/>
        </w:rPr>
      </w:pPr>
    </w:p>
    <w:p w14:paraId="2A998D68" w14:textId="77777777" w:rsidR="00BB3889" w:rsidRPr="00A12E78" w:rsidRDefault="00BB3889" w:rsidP="00BB3889">
      <w:pPr>
        <w:pStyle w:val="code"/>
        <w:rPr>
          <w:lang w:val="en-PH"/>
        </w:rPr>
      </w:pPr>
      <w:r w:rsidRPr="00A12E78">
        <w:rPr>
          <w:lang w:val="en-PH"/>
        </w:rPr>
        <w:t>new Start("World").main()</w:t>
      </w:r>
    </w:p>
    <w:p w14:paraId="5FD295A9" w14:textId="77777777" w:rsidR="00BB3889" w:rsidRPr="00A12E78" w:rsidRDefault="00BB3889" w:rsidP="00BB3889">
      <w:pPr>
        <w:pStyle w:val="code"/>
        <w:rPr>
          <w:lang w:val="en-PH"/>
        </w:rPr>
      </w:pPr>
      <w:r w:rsidRPr="00A12E78">
        <w:rPr>
          <w:lang w:val="en-PH"/>
        </w:rPr>
        <w:t>console.log(mistypeVariable)</w:t>
      </w:r>
    </w:p>
    <w:p w14:paraId="2CC46E28" w14:textId="498B1D0B" w:rsidR="00BB3889" w:rsidRDefault="00BB3889" w:rsidP="00BB3889"/>
    <w:p w14:paraId="78E60190" w14:textId="77777777" w:rsidR="006C2740" w:rsidRDefault="006C2740" w:rsidP="00BB3889"/>
    <w:p w14:paraId="06C2AE61" w14:textId="77777777" w:rsidR="00BB3889" w:rsidRDefault="00BB3889" w:rsidP="00BB3889"/>
    <w:p w14:paraId="75A87B67" w14:textId="7778EC2B" w:rsidR="00BB3889" w:rsidRDefault="009412C9" w:rsidP="006C2740">
      <w:pPr>
        <w:pStyle w:val="Listing"/>
      </w:pPr>
      <w:r>
        <w:t>Listing 2-2. Class basics</w:t>
      </w:r>
    </w:p>
    <w:p w14:paraId="60CA165D" w14:textId="77777777" w:rsidR="006C2740" w:rsidRPr="006C2740" w:rsidRDefault="006C2740" w:rsidP="006C2740">
      <w:pPr>
        <w:pStyle w:val="code"/>
        <w:rPr>
          <w:lang w:val="en-PH"/>
        </w:rPr>
      </w:pPr>
      <w:r w:rsidRPr="006C2740">
        <w:rPr>
          <w:lang w:val="en-PH"/>
        </w:rPr>
        <w:t>class Person {</w:t>
      </w:r>
    </w:p>
    <w:p w14:paraId="43C8DE2D" w14:textId="77777777" w:rsidR="006C2740" w:rsidRPr="006C2740" w:rsidRDefault="006C2740" w:rsidP="006C2740">
      <w:pPr>
        <w:pStyle w:val="code"/>
        <w:rPr>
          <w:lang w:val="en-PH"/>
        </w:rPr>
      </w:pPr>
    </w:p>
    <w:p w14:paraId="0C004FE0" w14:textId="77777777" w:rsidR="006C2740" w:rsidRPr="006C2740" w:rsidRDefault="006C2740" w:rsidP="006C2740">
      <w:pPr>
        <w:pStyle w:val="code"/>
        <w:rPr>
          <w:lang w:val="en-PH"/>
        </w:rPr>
      </w:pPr>
      <w:r w:rsidRPr="006C2740">
        <w:rPr>
          <w:lang w:val="en-PH"/>
        </w:rPr>
        <w:t xml:space="preserve">  private _lastname:string;</w:t>
      </w:r>
    </w:p>
    <w:p w14:paraId="0304EA98" w14:textId="77777777" w:rsidR="006C2740" w:rsidRPr="006C2740" w:rsidRDefault="006C2740" w:rsidP="006C2740">
      <w:pPr>
        <w:pStyle w:val="code"/>
        <w:rPr>
          <w:lang w:val="en-PH"/>
        </w:rPr>
      </w:pPr>
      <w:r w:rsidRPr="006C2740">
        <w:rPr>
          <w:lang w:val="en-PH"/>
        </w:rPr>
        <w:t xml:space="preserve">  private _firstname:string;</w:t>
      </w:r>
    </w:p>
    <w:p w14:paraId="6EA86EC1" w14:textId="77777777" w:rsidR="006C2740" w:rsidRPr="006C2740" w:rsidRDefault="006C2740" w:rsidP="006C2740">
      <w:pPr>
        <w:pStyle w:val="code"/>
        <w:rPr>
          <w:lang w:val="en-PH"/>
        </w:rPr>
      </w:pPr>
      <w:r w:rsidRPr="006C2740">
        <w:rPr>
          <w:lang w:val="en-PH"/>
        </w:rPr>
        <w:t xml:space="preserve">  private _email:string;</w:t>
      </w:r>
    </w:p>
    <w:p w14:paraId="4EADE264" w14:textId="77777777" w:rsidR="006C2740" w:rsidRPr="006C2740" w:rsidRDefault="006C2740" w:rsidP="006C2740">
      <w:pPr>
        <w:pStyle w:val="code"/>
        <w:rPr>
          <w:lang w:val="en-PH"/>
        </w:rPr>
      </w:pPr>
    </w:p>
    <w:p w14:paraId="7FD3060B" w14:textId="77777777" w:rsidR="006C2740" w:rsidRPr="006C2740" w:rsidRDefault="006C2740" w:rsidP="006C2740">
      <w:pPr>
        <w:pStyle w:val="code"/>
        <w:rPr>
          <w:lang w:val="en-PH"/>
        </w:rPr>
      </w:pPr>
      <w:r w:rsidRPr="006C2740">
        <w:rPr>
          <w:lang w:val="en-PH"/>
        </w:rPr>
        <w:t xml:space="preserve">  constructor(lname:string, fname:string, email:string) {</w:t>
      </w:r>
    </w:p>
    <w:p w14:paraId="5D9BCD87" w14:textId="77777777" w:rsidR="006C2740" w:rsidRPr="006C2740" w:rsidRDefault="006C2740" w:rsidP="006C2740">
      <w:pPr>
        <w:pStyle w:val="code"/>
        <w:rPr>
          <w:lang w:val="en-PH"/>
        </w:rPr>
      </w:pPr>
      <w:r w:rsidRPr="006C2740">
        <w:rPr>
          <w:lang w:val="en-PH"/>
        </w:rPr>
        <w:t xml:space="preserve">    this._lastname = lname;</w:t>
      </w:r>
    </w:p>
    <w:p w14:paraId="3D28A5DC" w14:textId="77777777" w:rsidR="006C2740" w:rsidRPr="006C2740" w:rsidRDefault="006C2740" w:rsidP="006C2740">
      <w:pPr>
        <w:pStyle w:val="code"/>
        <w:rPr>
          <w:lang w:val="en-PH"/>
        </w:rPr>
      </w:pPr>
      <w:r w:rsidRPr="006C2740">
        <w:rPr>
          <w:lang w:val="en-PH"/>
        </w:rPr>
        <w:t xml:space="preserve">    this._firstname = fname;</w:t>
      </w:r>
    </w:p>
    <w:p w14:paraId="5B6FBF63" w14:textId="77777777" w:rsidR="006C2740" w:rsidRPr="006C2740" w:rsidRDefault="006C2740" w:rsidP="006C2740">
      <w:pPr>
        <w:pStyle w:val="code"/>
        <w:rPr>
          <w:lang w:val="en-PH"/>
        </w:rPr>
      </w:pPr>
      <w:r w:rsidRPr="006C2740">
        <w:rPr>
          <w:lang w:val="en-PH"/>
        </w:rPr>
        <w:t xml:space="preserve">    this._email = email;</w:t>
      </w:r>
    </w:p>
    <w:p w14:paraId="690E2A54" w14:textId="77777777" w:rsidR="006C2740" w:rsidRPr="006C2740" w:rsidRDefault="006C2740" w:rsidP="006C2740">
      <w:pPr>
        <w:pStyle w:val="code"/>
        <w:rPr>
          <w:lang w:val="en-PH"/>
        </w:rPr>
      </w:pPr>
      <w:r w:rsidRPr="006C2740">
        <w:rPr>
          <w:lang w:val="en-PH"/>
        </w:rPr>
        <w:t xml:space="preserve">  }</w:t>
      </w:r>
    </w:p>
    <w:p w14:paraId="5F7AD1E6" w14:textId="77777777" w:rsidR="006C2740" w:rsidRPr="006C2740" w:rsidRDefault="006C2740" w:rsidP="006C2740">
      <w:pPr>
        <w:pStyle w:val="code"/>
        <w:rPr>
          <w:lang w:val="en-PH"/>
        </w:rPr>
      </w:pPr>
      <w:r w:rsidRPr="006C2740">
        <w:rPr>
          <w:lang w:val="en-PH"/>
        </w:rPr>
        <w:t xml:space="preserve">  </w:t>
      </w:r>
    </w:p>
    <w:p w14:paraId="05D3484A" w14:textId="77777777" w:rsidR="006C2740" w:rsidRPr="006C2740" w:rsidRDefault="006C2740" w:rsidP="006C2740">
      <w:pPr>
        <w:pStyle w:val="code"/>
        <w:rPr>
          <w:lang w:val="en-PH"/>
        </w:rPr>
      </w:pPr>
      <w:r w:rsidRPr="006C2740">
        <w:rPr>
          <w:lang w:val="en-PH"/>
        </w:rPr>
        <w:t xml:space="preserve">  get fullName():string {</w:t>
      </w:r>
    </w:p>
    <w:p w14:paraId="1588E94C" w14:textId="77777777" w:rsidR="006C2740" w:rsidRPr="006C2740" w:rsidRDefault="006C2740" w:rsidP="006C2740">
      <w:pPr>
        <w:pStyle w:val="code"/>
        <w:rPr>
          <w:lang w:val="en-PH"/>
        </w:rPr>
      </w:pPr>
      <w:r w:rsidRPr="006C2740">
        <w:rPr>
          <w:lang w:val="en-PH"/>
        </w:rPr>
        <w:t xml:space="preserve">    return `${this._firstname} ${this._lastname}`;</w:t>
      </w:r>
    </w:p>
    <w:p w14:paraId="406AB4BE" w14:textId="77777777" w:rsidR="006C2740" w:rsidRPr="006C2740" w:rsidRDefault="006C2740" w:rsidP="006C2740">
      <w:pPr>
        <w:pStyle w:val="code"/>
        <w:rPr>
          <w:lang w:val="en-PH"/>
        </w:rPr>
      </w:pPr>
      <w:r w:rsidRPr="006C2740">
        <w:rPr>
          <w:lang w:val="en-PH"/>
        </w:rPr>
        <w:t xml:space="preserve">  } </w:t>
      </w:r>
    </w:p>
    <w:p w14:paraId="58A4B656" w14:textId="77777777" w:rsidR="006C2740" w:rsidRPr="006C2740" w:rsidRDefault="006C2740" w:rsidP="006C2740">
      <w:pPr>
        <w:pStyle w:val="code"/>
        <w:rPr>
          <w:lang w:val="en-PH"/>
        </w:rPr>
      </w:pPr>
      <w:r w:rsidRPr="006C2740">
        <w:rPr>
          <w:lang w:val="en-PH"/>
        </w:rPr>
        <w:t xml:space="preserve">  set lastname(newname:string) {</w:t>
      </w:r>
    </w:p>
    <w:p w14:paraId="41F3EEDD" w14:textId="77777777" w:rsidR="006C2740" w:rsidRPr="006C2740" w:rsidRDefault="006C2740" w:rsidP="006C2740">
      <w:pPr>
        <w:pStyle w:val="code"/>
        <w:rPr>
          <w:lang w:val="en-PH"/>
        </w:rPr>
      </w:pPr>
      <w:r w:rsidRPr="006C2740">
        <w:rPr>
          <w:lang w:val="en-PH"/>
        </w:rPr>
        <w:t xml:space="preserve">    console.log(`changing ${this._lastname} to ${newname}`)</w:t>
      </w:r>
    </w:p>
    <w:p w14:paraId="461F6429" w14:textId="77777777" w:rsidR="006C2740" w:rsidRPr="006C2740" w:rsidRDefault="006C2740" w:rsidP="006C2740">
      <w:pPr>
        <w:pStyle w:val="code"/>
        <w:rPr>
          <w:lang w:val="en-PH"/>
        </w:rPr>
      </w:pPr>
      <w:r w:rsidRPr="006C2740">
        <w:rPr>
          <w:lang w:val="en-PH"/>
        </w:rPr>
        <w:t xml:space="preserve">    this._lastname = newname</w:t>
      </w:r>
    </w:p>
    <w:p w14:paraId="3D52447F" w14:textId="77777777" w:rsidR="006C2740" w:rsidRPr="006C2740" w:rsidRDefault="006C2740" w:rsidP="006C2740">
      <w:pPr>
        <w:pStyle w:val="code"/>
        <w:rPr>
          <w:lang w:val="en-PH"/>
        </w:rPr>
      </w:pPr>
      <w:r w:rsidRPr="006C2740">
        <w:rPr>
          <w:lang w:val="en-PH"/>
        </w:rPr>
        <w:t xml:space="preserve">  }</w:t>
      </w:r>
    </w:p>
    <w:p w14:paraId="181AA08B" w14:textId="77777777" w:rsidR="006C2740" w:rsidRPr="006C2740" w:rsidRDefault="006C2740" w:rsidP="006C2740">
      <w:pPr>
        <w:pStyle w:val="code"/>
        <w:rPr>
          <w:lang w:val="en-PH"/>
        </w:rPr>
      </w:pPr>
      <w:r w:rsidRPr="006C2740">
        <w:rPr>
          <w:lang w:val="en-PH"/>
        </w:rPr>
        <w:t xml:space="preserve">  set firstname(newname:string) {</w:t>
      </w:r>
    </w:p>
    <w:p w14:paraId="508DB742" w14:textId="77777777" w:rsidR="006C2740" w:rsidRPr="006C2740" w:rsidRDefault="006C2740" w:rsidP="006C2740">
      <w:pPr>
        <w:pStyle w:val="code"/>
        <w:rPr>
          <w:lang w:val="en-PH"/>
        </w:rPr>
      </w:pPr>
      <w:r w:rsidRPr="006C2740">
        <w:rPr>
          <w:lang w:val="en-PH"/>
        </w:rPr>
        <w:t xml:space="preserve">    console.log(`changing ${this._firstname} to ${newname}`)</w:t>
      </w:r>
    </w:p>
    <w:p w14:paraId="67BC32BF" w14:textId="77777777" w:rsidR="006C2740" w:rsidRPr="006C2740" w:rsidRDefault="006C2740" w:rsidP="006C2740">
      <w:pPr>
        <w:pStyle w:val="code"/>
        <w:rPr>
          <w:lang w:val="en-PH"/>
        </w:rPr>
      </w:pPr>
      <w:r w:rsidRPr="006C2740">
        <w:rPr>
          <w:lang w:val="en-PH"/>
        </w:rPr>
        <w:t xml:space="preserve">    this._firstname = newname</w:t>
      </w:r>
    </w:p>
    <w:p w14:paraId="39F3A613" w14:textId="77777777" w:rsidR="006C2740" w:rsidRPr="006C2740" w:rsidRDefault="006C2740" w:rsidP="006C2740">
      <w:pPr>
        <w:pStyle w:val="code"/>
        <w:rPr>
          <w:lang w:val="en-PH"/>
        </w:rPr>
      </w:pPr>
      <w:r w:rsidRPr="006C2740">
        <w:rPr>
          <w:lang w:val="en-PH"/>
        </w:rPr>
        <w:t xml:space="preserve">  }  </w:t>
      </w:r>
    </w:p>
    <w:p w14:paraId="5336F4D4" w14:textId="77777777" w:rsidR="006C2740" w:rsidRPr="006C2740" w:rsidRDefault="006C2740" w:rsidP="006C2740">
      <w:pPr>
        <w:pStyle w:val="code"/>
        <w:rPr>
          <w:lang w:val="en-PH"/>
        </w:rPr>
      </w:pPr>
      <w:r w:rsidRPr="006C2740">
        <w:rPr>
          <w:lang w:val="en-PH"/>
        </w:rPr>
        <w:t>}</w:t>
      </w:r>
    </w:p>
    <w:p w14:paraId="7E5B3F41" w14:textId="77777777" w:rsidR="006C2740" w:rsidRPr="006C2740" w:rsidRDefault="006C2740" w:rsidP="006C2740">
      <w:pPr>
        <w:pStyle w:val="code"/>
        <w:rPr>
          <w:lang w:val="en-PH"/>
        </w:rPr>
      </w:pPr>
    </w:p>
    <w:p w14:paraId="0D96A371" w14:textId="77777777" w:rsidR="006C2740" w:rsidRPr="006C2740" w:rsidRDefault="006C2740" w:rsidP="006C2740">
      <w:pPr>
        <w:pStyle w:val="code"/>
        <w:rPr>
          <w:lang w:val="en-PH"/>
        </w:rPr>
      </w:pPr>
      <w:r w:rsidRPr="006C2740">
        <w:rPr>
          <w:lang w:val="en-PH"/>
        </w:rPr>
        <w:t>var john = new Person('Doe','John','jdoe@gmail.com')</w:t>
      </w:r>
    </w:p>
    <w:p w14:paraId="6708DF38" w14:textId="77777777" w:rsidR="006C2740" w:rsidRPr="006C2740" w:rsidRDefault="006C2740" w:rsidP="006C2740">
      <w:pPr>
        <w:pStyle w:val="code"/>
        <w:rPr>
          <w:lang w:val="en-PH"/>
        </w:rPr>
      </w:pPr>
      <w:r w:rsidRPr="006C2740">
        <w:rPr>
          <w:lang w:val="en-PH"/>
        </w:rPr>
        <w:t>console.log(`full name: ${john.fullName}`)</w:t>
      </w:r>
    </w:p>
    <w:p w14:paraId="5A6857E2" w14:textId="77777777" w:rsidR="006C2740" w:rsidRPr="006C2740" w:rsidRDefault="006C2740" w:rsidP="006C2740">
      <w:pPr>
        <w:pStyle w:val="code"/>
        <w:rPr>
          <w:lang w:val="en-PH"/>
        </w:rPr>
      </w:pPr>
    </w:p>
    <w:p w14:paraId="7000728F" w14:textId="77777777" w:rsidR="006C2740" w:rsidRPr="006C2740" w:rsidRDefault="006C2740" w:rsidP="006C2740">
      <w:pPr>
        <w:pStyle w:val="code"/>
        <w:rPr>
          <w:lang w:val="en-PH"/>
        </w:rPr>
      </w:pPr>
      <w:r w:rsidRPr="006C2740">
        <w:rPr>
          <w:lang w:val="en-PH"/>
        </w:rPr>
        <w:t>john.lastname = "Grisham";</w:t>
      </w:r>
    </w:p>
    <w:p w14:paraId="5C37C2A5" w14:textId="77777777" w:rsidR="006C2740" w:rsidRPr="006C2740" w:rsidRDefault="006C2740" w:rsidP="006C2740">
      <w:pPr>
        <w:pStyle w:val="code"/>
        <w:rPr>
          <w:lang w:val="en-PH"/>
        </w:rPr>
      </w:pPr>
      <w:r w:rsidRPr="006C2740">
        <w:rPr>
          <w:lang w:val="en-PH"/>
        </w:rPr>
        <w:t>john.firstname = "Jane";</w:t>
      </w:r>
    </w:p>
    <w:p w14:paraId="623326F4" w14:textId="77777777" w:rsidR="006C2740" w:rsidRPr="006C2740" w:rsidRDefault="006C2740" w:rsidP="006C2740">
      <w:pPr>
        <w:pStyle w:val="code"/>
        <w:rPr>
          <w:lang w:val="en-PH"/>
        </w:rPr>
      </w:pPr>
      <w:r w:rsidRPr="006C2740">
        <w:rPr>
          <w:lang w:val="en-PH"/>
        </w:rPr>
        <w:t>console.log(`full name: ${john.fullName}`)</w:t>
      </w:r>
    </w:p>
    <w:p w14:paraId="2CD001B0" w14:textId="77777777" w:rsidR="00BB3889" w:rsidRDefault="00BB3889" w:rsidP="00BB3889"/>
    <w:p w14:paraId="42DD7DFA" w14:textId="77777777" w:rsidR="00BB3889" w:rsidRDefault="00BB3889" w:rsidP="00BB3889"/>
    <w:tbl>
      <w:tblPr>
        <w:tblStyle w:val="TableGrid"/>
        <w:tblW w:w="0" w:type="auto"/>
        <w:tblLook w:val="04A0" w:firstRow="1" w:lastRow="0" w:firstColumn="1" w:lastColumn="0" w:noHBand="0" w:noVBand="1"/>
      </w:tblPr>
      <w:tblGrid>
        <w:gridCol w:w="4675"/>
        <w:gridCol w:w="4675"/>
      </w:tblGrid>
      <w:tr w:rsidR="00BB3889" w14:paraId="18A5F260" w14:textId="77777777" w:rsidTr="00CF142C">
        <w:tc>
          <w:tcPr>
            <w:tcW w:w="4675" w:type="dxa"/>
          </w:tcPr>
          <w:p w14:paraId="4636ACC6" w14:textId="77777777" w:rsidR="00BB3889" w:rsidRPr="006471D8" w:rsidRDefault="00BB3889" w:rsidP="00CF142C">
            <w:pPr>
              <w:rPr>
                <w:b/>
              </w:rPr>
            </w:pPr>
            <w:r w:rsidRPr="006471D8">
              <w:rPr>
                <w:b/>
              </w:rPr>
              <w:t>TypeScript compiler command</w:t>
            </w:r>
          </w:p>
        </w:tc>
        <w:tc>
          <w:tcPr>
            <w:tcW w:w="4675" w:type="dxa"/>
          </w:tcPr>
          <w:p w14:paraId="3A8EF050" w14:textId="77777777" w:rsidR="00BB3889" w:rsidRPr="006471D8" w:rsidRDefault="00BB3889" w:rsidP="00CF142C">
            <w:pPr>
              <w:rPr>
                <w:b/>
              </w:rPr>
            </w:pPr>
            <w:r w:rsidRPr="006471D8">
              <w:rPr>
                <w:b/>
              </w:rPr>
              <w:t>Description</w:t>
            </w:r>
          </w:p>
        </w:tc>
      </w:tr>
      <w:tr w:rsidR="00BB3889" w14:paraId="0386FE8F" w14:textId="77777777" w:rsidTr="00CF142C">
        <w:tc>
          <w:tcPr>
            <w:tcW w:w="4675" w:type="dxa"/>
          </w:tcPr>
          <w:p w14:paraId="31500107" w14:textId="77777777" w:rsidR="00BB3889" w:rsidRPr="00211357" w:rsidRDefault="00BB3889" w:rsidP="00CF142C">
            <w:pPr>
              <w:rPr>
                <w:rFonts w:ascii="TheSansMonoConNormal" w:hAnsi="TheSansMonoConNormal"/>
              </w:rPr>
            </w:pPr>
            <w:r>
              <w:rPr>
                <w:rFonts w:ascii="TheSansMonoConNormal" w:hAnsi="TheSansMonoConNormal"/>
              </w:rPr>
              <w:t>tsc --init</w:t>
            </w:r>
          </w:p>
        </w:tc>
        <w:tc>
          <w:tcPr>
            <w:tcW w:w="4675" w:type="dxa"/>
          </w:tcPr>
          <w:p w14:paraId="65442D34" w14:textId="77777777" w:rsidR="00BB3889" w:rsidRDefault="00BB3889" w:rsidP="00CF142C">
            <w:r>
              <w:t>Creates a tsconfig.json in the current directory</w:t>
            </w:r>
          </w:p>
        </w:tc>
      </w:tr>
      <w:tr w:rsidR="00BB3889" w14:paraId="6772BA7B" w14:textId="77777777" w:rsidTr="00CF142C">
        <w:tc>
          <w:tcPr>
            <w:tcW w:w="4675" w:type="dxa"/>
          </w:tcPr>
          <w:p w14:paraId="6CE05F2E" w14:textId="77777777" w:rsidR="00BB3889" w:rsidRPr="00211357" w:rsidRDefault="00BB3889" w:rsidP="00CF142C">
            <w:pPr>
              <w:rPr>
                <w:rFonts w:ascii="TheSansMonoConNormal" w:hAnsi="TheSansMonoConNormal"/>
              </w:rPr>
            </w:pPr>
            <w:r>
              <w:rPr>
                <w:rFonts w:ascii="TheSansMonoConNormal" w:hAnsi="TheSansMonoConNormal"/>
              </w:rPr>
              <w:t>tsc --project . --watch</w:t>
            </w:r>
          </w:p>
        </w:tc>
        <w:tc>
          <w:tcPr>
            <w:tcW w:w="4675" w:type="dxa"/>
          </w:tcPr>
          <w:p w14:paraId="76B0607E" w14:textId="77777777" w:rsidR="00BB3889" w:rsidRDefault="00BB3889" w:rsidP="00CF142C">
            <w:r>
              <w:t>Compiles all typescript files found in the current directory. It performs an auto-compilation whenever a typescript source file changes in the current dir</w:t>
            </w:r>
          </w:p>
        </w:tc>
      </w:tr>
      <w:tr w:rsidR="00BB3889" w14:paraId="407B6B19" w14:textId="77777777" w:rsidTr="00CF142C">
        <w:tc>
          <w:tcPr>
            <w:tcW w:w="4675" w:type="dxa"/>
          </w:tcPr>
          <w:p w14:paraId="3768F280" w14:textId="77777777" w:rsidR="00BB3889" w:rsidRPr="00211357" w:rsidRDefault="00BB3889" w:rsidP="00CF142C">
            <w:pPr>
              <w:rPr>
                <w:rFonts w:ascii="TheSansMonoConNormal" w:hAnsi="TheSansMonoConNormal"/>
              </w:rPr>
            </w:pPr>
            <w:r>
              <w:rPr>
                <w:rFonts w:ascii="TheSansMonoConNormal" w:hAnsi="TheSansMonoConNormal"/>
              </w:rPr>
              <w:t>tsc --target es2015 &lt;file.ts&gt; --watch</w:t>
            </w:r>
          </w:p>
        </w:tc>
        <w:tc>
          <w:tcPr>
            <w:tcW w:w="4675" w:type="dxa"/>
          </w:tcPr>
          <w:p w14:paraId="502BEEF7" w14:textId="77777777" w:rsidR="00BB3889" w:rsidRDefault="00BB3889" w:rsidP="00CF142C">
            <w:r>
              <w:t>Compiles one specific typescript source file and targets the es2015 (ES6) JS version. It watches any changes to the specified typescript source file</w:t>
            </w:r>
          </w:p>
        </w:tc>
      </w:tr>
      <w:tr w:rsidR="00BB3889" w14:paraId="36D04D1F" w14:textId="77777777" w:rsidTr="00CF142C">
        <w:tc>
          <w:tcPr>
            <w:tcW w:w="4675" w:type="dxa"/>
          </w:tcPr>
          <w:p w14:paraId="59C8711A" w14:textId="77777777" w:rsidR="00BB3889" w:rsidRPr="00211357" w:rsidRDefault="00BB3889" w:rsidP="00CF142C">
            <w:pPr>
              <w:rPr>
                <w:rFonts w:ascii="TheSansMonoConNormal" w:hAnsi="TheSansMonoConNormal"/>
              </w:rPr>
            </w:pPr>
            <w:r>
              <w:rPr>
                <w:rFonts w:ascii="TheSansMonoConNormal" w:hAnsi="TheSansMonoConNormal"/>
              </w:rPr>
              <w:t>tsc &lt;file.ts&gt;</w:t>
            </w:r>
          </w:p>
        </w:tc>
        <w:tc>
          <w:tcPr>
            <w:tcW w:w="4675" w:type="dxa"/>
          </w:tcPr>
          <w:p w14:paraId="79A7D62C" w14:textId="77777777" w:rsidR="00BB3889" w:rsidRDefault="00BB3889" w:rsidP="00CF142C">
            <w:r>
              <w:t>Compiles one specific typescript source file. If you use the tsc compiler like this (specifying a source file to compile), the compiler will ignore tsconfig.json</w:t>
            </w:r>
          </w:p>
        </w:tc>
      </w:tr>
    </w:tbl>
    <w:p w14:paraId="702B70E8" w14:textId="77777777" w:rsidR="00BB3889" w:rsidRDefault="00BB3889" w:rsidP="00BB3889"/>
    <w:p w14:paraId="4D975B88" w14:textId="77777777" w:rsidR="00BB3889" w:rsidRDefault="00BB3889" w:rsidP="00BB3889"/>
    <w:p w14:paraId="67EBE610" w14:textId="1A718E64" w:rsidR="005974AB" w:rsidRDefault="005974AB" w:rsidP="00BB3889">
      <w:r>
        <w:t xml:space="preserve">More information </w:t>
      </w:r>
      <w:hyperlink r:id="rId23" w:history="1">
        <w:r w:rsidR="00FB1BE8" w:rsidRPr="004C2247">
          <w:rPr>
            <w:rStyle w:val="Hyperlink"/>
          </w:rPr>
          <w:t>https://www.typescriptlang.org/docs/handbook/tsconfig-json.html</w:t>
        </w:r>
      </w:hyperlink>
    </w:p>
    <w:p w14:paraId="1FE7CD9D" w14:textId="77777777" w:rsidR="00FB1BE8" w:rsidRDefault="00FB1BE8" w:rsidP="00BB3889"/>
    <w:p w14:paraId="17FB8BF5" w14:textId="77777777" w:rsidR="00BB3889" w:rsidRDefault="00BB3889"/>
    <w:p w14:paraId="62A7168A" w14:textId="77777777" w:rsidR="00416976" w:rsidRDefault="00416976"/>
    <w:p w14:paraId="0631ECB9" w14:textId="445336C5" w:rsidR="00101A20" w:rsidRDefault="00101A20"/>
    <w:p w14:paraId="4768FAEF" w14:textId="216F74B9" w:rsidR="00101A20" w:rsidRDefault="00101A20"/>
    <w:p w14:paraId="4BDDA523" w14:textId="77777777" w:rsidR="00101A20" w:rsidRDefault="00101A20"/>
    <w:p w14:paraId="1A60B619" w14:textId="77777777" w:rsidR="00F71FCD" w:rsidRDefault="00F71FCD"/>
    <w:p w14:paraId="657097F8" w14:textId="77777777" w:rsidR="00F71FCD" w:rsidRDefault="00F71FCD"/>
    <w:p w14:paraId="77FBD828" w14:textId="6CDD3757" w:rsidR="003D5644" w:rsidRDefault="003D5644">
      <w:pPr>
        <w:rPr>
          <w:sz w:val="72"/>
        </w:rPr>
      </w:pPr>
      <w:r>
        <w:br w:type="page"/>
      </w:r>
    </w:p>
    <w:p w14:paraId="6E42F05B" w14:textId="0BD58351" w:rsidR="001756D5" w:rsidRPr="001756D5" w:rsidRDefault="007959F0" w:rsidP="001756D5">
      <w:pPr>
        <w:pStyle w:val="ChapterTitle"/>
      </w:pPr>
      <w:r>
        <w:lastRenderedPageBreak/>
        <w:t>3</w:t>
      </w:r>
      <w:r w:rsidR="00A4369D">
        <w:t xml:space="preserve"> </w:t>
      </w:r>
      <w:r w:rsidR="0035643D">
        <w:t>Introduction to Angular</w:t>
      </w:r>
    </w:p>
    <w:p w14:paraId="190BC1BB" w14:textId="77777777" w:rsidR="001756D5" w:rsidRDefault="001756D5"/>
    <w:p w14:paraId="3F32CE5A" w14:textId="09A84DCB" w:rsidR="001756D5" w:rsidRDefault="0035643D" w:rsidP="001756D5">
      <w:pPr>
        <w:pStyle w:val="Heading1"/>
        <w:rPr>
          <w:rFonts w:eastAsia="Times New Roman" w:cs="Times New Roman"/>
          <w:color w:val="auto"/>
          <w:sz w:val="24"/>
          <w:szCs w:val="24"/>
        </w:rPr>
      </w:pPr>
      <w:r>
        <w:rPr>
          <w:rFonts w:eastAsia="Times New Roman" w:cs="Times New Roman"/>
          <w:color w:val="auto"/>
          <w:sz w:val="24"/>
          <w:szCs w:val="24"/>
        </w:rPr>
        <w:t>What you need to know;</w:t>
      </w:r>
    </w:p>
    <w:p w14:paraId="2BDE964B" w14:textId="1AF8EF17" w:rsidR="0035643D" w:rsidRDefault="0035643D" w:rsidP="0035643D">
      <w:pPr>
        <w:pStyle w:val="ListParagraph"/>
        <w:numPr>
          <w:ilvl w:val="0"/>
          <w:numId w:val="4"/>
        </w:numPr>
      </w:pPr>
      <w:r>
        <w:t>JavaScript</w:t>
      </w:r>
    </w:p>
    <w:p w14:paraId="5AF8FBC1" w14:textId="183C6C83" w:rsidR="0035643D" w:rsidRDefault="0035643D" w:rsidP="0035643D">
      <w:pPr>
        <w:pStyle w:val="ListParagraph"/>
        <w:numPr>
          <w:ilvl w:val="0"/>
          <w:numId w:val="4"/>
        </w:numPr>
      </w:pPr>
      <w:r>
        <w:t>HTML</w:t>
      </w:r>
    </w:p>
    <w:p w14:paraId="611B9FC0" w14:textId="54FB58D8" w:rsidR="0035643D" w:rsidRDefault="0035643D" w:rsidP="0035643D">
      <w:pPr>
        <w:pStyle w:val="ListParagraph"/>
        <w:numPr>
          <w:ilvl w:val="0"/>
          <w:numId w:val="4"/>
        </w:numPr>
      </w:pPr>
      <w:r>
        <w:t>CSS</w:t>
      </w:r>
    </w:p>
    <w:p w14:paraId="00D735AD" w14:textId="6F81D9C3" w:rsidR="0035643D" w:rsidRDefault="0035643D" w:rsidP="0035643D">
      <w:r>
        <w:t>What’s “nice to have”;</w:t>
      </w:r>
    </w:p>
    <w:p w14:paraId="638C133F" w14:textId="21C6A341" w:rsidR="0035643D" w:rsidRDefault="0035643D" w:rsidP="0035643D">
      <w:pPr>
        <w:pStyle w:val="ListParagraph"/>
        <w:numPr>
          <w:ilvl w:val="0"/>
          <w:numId w:val="4"/>
        </w:numPr>
      </w:pPr>
      <w:r>
        <w:t>Prior background in building web apps with other technologies e.g. PHP, Java, ASP.net</w:t>
      </w:r>
    </w:p>
    <w:p w14:paraId="5C71CA2E" w14:textId="4005D639" w:rsidR="0035643D" w:rsidRDefault="0035643D" w:rsidP="0035643D">
      <w:pPr>
        <w:pStyle w:val="ListParagraph"/>
        <w:numPr>
          <w:ilvl w:val="0"/>
          <w:numId w:val="4"/>
        </w:numPr>
      </w:pPr>
      <w:r>
        <w:t>Knowledge of OOP via Java, C#, C++, PHP etc</w:t>
      </w:r>
    </w:p>
    <w:p w14:paraId="29B2A155" w14:textId="4E653413" w:rsidR="002E4E91" w:rsidRDefault="002E4E91" w:rsidP="002E4E91">
      <w:r>
        <w:t>Some of questions that can get us started are;</w:t>
      </w:r>
    </w:p>
    <w:p w14:paraId="472DAE6A" w14:textId="60C657F4" w:rsidR="002E4E91" w:rsidRDefault="002E4E91" w:rsidP="00C54011">
      <w:pPr>
        <w:pStyle w:val="ListParagraph"/>
        <w:numPr>
          <w:ilvl w:val="0"/>
          <w:numId w:val="5"/>
        </w:numPr>
      </w:pPr>
      <w:r>
        <w:t>What’s an Angular component</w:t>
      </w:r>
    </w:p>
    <w:p w14:paraId="34290DCC" w14:textId="7AF3A0DF" w:rsidR="002E4E91" w:rsidRDefault="002E4E91" w:rsidP="00C54011">
      <w:pPr>
        <w:pStyle w:val="ListParagraph"/>
        <w:numPr>
          <w:ilvl w:val="0"/>
          <w:numId w:val="5"/>
        </w:numPr>
      </w:pPr>
      <w:r>
        <w:t>Where do we put the HTML for the UI</w:t>
      </w:r>
    </w:p>
    <w:p w14:paraId="5473025E" w14:textId="5E4F042A" w:rsidR="002E4E91" w:rsidRDefault="002E4E91" w:rsidP="00C54011">
      <w:pPr>
        <w:pStyle w:val="ListParagraph"/>
        <w:numPr>
          <w:ilvl w:val="0"/>
          <w:numId w:val="5"/>
        </w:numPr>
      </w:pPr>
      <w:r>
        <w:t>When should we use data-binding?</w:t>
      </w:r>
    </w:p>
    <w:p w14:paraId="6F6F940E" w14:textId="27ED44BE" w:rsidR="002E4E91" w:rsidRDefault="002E4E91" w:rsidP="00C54011">
      <w:pPr>
        <w:pStyle w:val="ListParagraph"/>
        <w:numPr>
          <w:ilvl w:val="0"/>
          <w:numId w:val="5"/>
        </w:numPr>
      </w:pPr>
      <w:r>
        <w:t>Why do we need a service</w:t>
      </w:r>
    </w:p>
    <w:p w14:paraId="60E5B641" w14:textId="62AD0ECE" w:rsidR="002E4E91" w:rsidRDefault="002E4E91" w:rsidP="00C54011">
      <w:pPr>
        <w:pStyle w:val="ListParagraph"/>
        <w:numPr>
          <w:ilvl w:val="0"/>
          <w:numId w:val="5"/>
        </w:numPr>
      </w:pPr>
      <w:r>
        <w:t>How do we build a component</w:t>
      </w:r>
    </w:p>
    <w:p w14:paraId="241DD7D1" w14:textId="77777777" w:rsidR="002E4E91" w:rsidRPr="002E4E91" w:rsidRDefault="002E4E91" w:rsidP="002E4E91"/>
    <w:p w14:paraId="38C6E1C1" w14:textId="57EED3B0" w:rsidR="00C54011" w:rsidRDefault="00E560D4" w:rsidP="0035643D">
      <w:r>
        <w:t>Angular is;</w:t>
      </w:r>
    </w:p>
    <w:p w14:paraId="003BE6DA" w14:textId="47DAE61C" w:rsidR="00E560D4" w:rsidRDefault="00E560D4" w:rsidP="00E560D4">
      <w:pPr>
        <w:pStyle w:val="ListParagraph"/>
        <w:numPr>
          <w:ilvl w:val="0"/>
          <w:numId w:val="5"/>
        </w:numPr>
      </w:pPr>
      <w:r>
        <w:t>A JS framework (some even say, it’s a platform)</w:t>
      </w:r>
    </w:p>
    <w:p w14:paraId="33BA99A3" w14:textId="0615391B" w:rsidR="00E560D4" w:rsidRDefault="00E560D4" w:rsidP="00E560D4">
      <w:pPr>
        <w:pStyle w:val="ListParagraph"/>
        <w:numPr>
          <w:ilvl w:val="0"/>
          <w:numId w:val="5"/>
        </w:numPr>
      </w:pPr>
      <w:r>
        <w:t>It’s used for building client-side applications (resides on the browser)</w:t>
      </w:r>
    </w:p>
    <w:p w14:paraId="773C643F" w14:textId="5926528B" w:rsidR="00E560D4" w:rsidRDefault="00E560D4" w:rsidP="00E560D4">
      <w:pPr>
        <w:pStyle w:val="ListParagraph"/>
        <w:numPr>
          <w:ilvl w:val="0"/>
          <w:numId w:val="5"/>
        </w:numPr>
      </w:pPr>
      <w:r>
        <w:t>It uses HTML, CSS and JavaScript</w:t>
      </w:r>
    </w:p>
    <w:p w14:paraId="2E3984ED" w14:textId="4CCA9B72" w:rsidR="00E560D4" w:rsidRDefault="00E560D4" w:rsidP="00E560D4">
      <w:r>
        <w:t>There are other JS frameworks, why Angular?</w:t>
      </w:r>
    </w:p>
    <w:p w14:paraId="13BA4021" w14:textId="6EF14DDE" w:rsidR="00E560D4" w:rsidRDefault="00E560D4" w:rsidP="00E560D4">
      <w:r>
        <w:t>Why the move from AngularJS to Angular?</w:t>
      </w:r>
    </w:p>
    <w:p w14:paraId="3A452AE5" w14:textId="1F109C3A" w:rsidR="00E560D4" w:rsidRDefault="00E560D4" w:rsidP="00E560D4"/>
    <w:p w14:paraId="5B462F1E" w14:textId="3D7FA38A" w:rsidR="00BE52F4" w:rsidRDefault="00BE52F4" w:rsidP="00E560D4">
      <w:pPr>
        <w:rPr>
          <w:b/>
        </w:rPr>
      </w:pPr>
      <w:r w:rsidRPr="00BE52F4">
        <w:rPr>
          <w:b/>
        </w:rPr>
        <w:t>Angular versions</w:t>
      </w:r>
    </w:p>
    <w:p w14:paraId="64B1B42E" w14:textId="32871EEB" w:rsidR="00BE52F4" w:rsidRDefault="00BE52F4" w:rsidP="00E560D4"/>
    <w:p w14:paraId="04B9E65B" w14:textId="3AC565BC" w:rsidR="00A33A69" w:rsidRDefault="008264E8" w:rsidP="00E560D4">
      <w:r>
        <w:t>Angular versions 1.0 to 1.7 is known as AngularJS</w:t>
      </w:r>
    </w:p>
    <w:p w14:paraId="41DCB56A" w14:textId="20F07AEE" w:rsidR="008264E8" w:rsidRPr="00BE52F4" w:rsidRDefault="008264E8" w:rsidP="00E560D4">
      <w:r>
        <w:t>Angular versions 2.x to the current version is known simply as Angular. The two code-bases are incompatible. There is no upgrade path from AngularJS to Angular.</w:t>
      </w:r>
    </w:p>
    <w:p w14:paraId="68E0D985" w14:textId="16C26D38" w:rsidR="003F6663" w:rsidRDefault="003F6663" w:rsidP="00A4369D">
      <w:pPr>
        <w:pStyle w:val="Heading1"/>
      </w:pPr>
      <w:r>
        <w:lastRenderedPageBreak/>
        <w:t>Anatomy of an Angular app</w:t>
      </w:r>
    </w:p>
    <w:p w14:paraId="6CA40590" w14:textId="7DC6E44D" w:rsidR="00FE3ED0" w:rsidRDefault="00FE3ED0" w:rsidP="00E560D4">
      <w:r>
        <w:t>An app is made up of components and services that provides functionalities across those components.</w:t>
      </w:r>
    </w:p>
    <w:p w14:paraId="70707862" w14:textId="77777777" w:rsidR="00FE3ED0" w:rsidRDefault="00FE3ED0" w:rsidP="00E560D4"/>
    <w:p w14:paraId="3718D699" w14:textId="6396A2A7" w:rsidR="00FE3ED0" w:rsidRDefault="00FE3ED0" w:rsidP="00E560D4">
      <w:r w:rsidRPr="00FE3ED0">
        <w:rPr>
          <w:noProof/>
        </w:rPr>
        <w:drawing>
          <wp:inline distT="0" distB="0" distL="0" distR="0" wp14:anchorId="1AB3EFB0" wp14:editId="3AA71041">
            <wp:extent cx="3151762" cy="18710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931" cy="1885988"/>
                    </a:xfrm>
                    <a:prstGeom prst="rect">
                      <a:avLst/>
                    </a:prstGeom>
                  </pic:spPr>
                </pic:pic>
              </a:graphicData>
            </a:graphic>
          </wp:inline>
        </w:drawing>
      </w:r>
    </w:p>
    <w:p w14:paraId="24EABB09" w14:textId="30511F4D" w:rsidR="0091142E" w:rsidRDefault="0091142E" w:rsidP="001006D4">
      <w:pPr>
        <w:pStyle w:val="Listing"/>
      </w:pPr>
      <w:r>
        <w:t>Fig 1</w:t>
      </w:r>
      <w:r w:rsidR="00445B06">
        <w:t>-1</w:t>
      </w:r>
      <w:r>
        <w:t>. Angular App</w:t>
      </w:r>
    </w:p>
    <w:p w14:paraId="70C36022" w14:textId="77777777" w:rsidR="00C54011" w:rsidRDefault="00C54011" w:rsidP="0035643D"/>
    <w:p w14:paraId="5E54B956" w14:textId="6B507649" w:rsidR="002E4E91" w:rsidRPr="0035643D" w:rsidRDefault="002E4E91" w:rsidP="0035643D"/>
    <w:p w14:paraId="312E7CDC" w14:textId="38553710" w:rsidR="00665372" w:rsidRDefault="0091142E" w:rsidP="0035643D">
      <w:r>
        <w:t xml:space="preserve">An Angular component </w:t>
      </w:r>
      <w:r w:rsidR="00665372">
        <w:t>is made up of templates, classes and meta-data.</w:t>
      </w:r>
    </w:p>
    <w:p w14:paraId="3803547E" w14:textId="72CD27DB" w:rsidR="00665372" w:rsidRDefault="00665372" w:rsidP="0035643D"/>
    <w:p w14:paraId="437F04B4" w14:textId="3F6D7068" w:rsidR="00665372" w:rsidRDefault="00665372" w:rsidP="0035643D">
      <w:r w:rsidRPr="00665372">
        <w:rPr>
          <w:noProof/>
        </w:rPr>
        <w:drawing>
          <wp:inline distT="0" distB="0" distL="0" distR="0" wp14:anchorId="647E168D" wp14:editId="0E7BC3D6">
            <wp:extent cx="3394953" cy="17285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119" cy="1736250"/>
                    </a:xfrm>
                    <a:prstGeom prst="rect">
                      <a:avLst/>
                    </a:prstGeom>
                  </pic:spPr>
                </pic:pic>
              </a:graphicData>
            </a:graphic>
          </wp:inline>
        </w:drawing>
      </w:r>
    </w:p>
    <w:p w14:paraId="5805DFCD" w14:textId="31465825" w:rsidR="0035643D" w:rsidRDefault="00DC5280" w:rsidP="001006D4">
      <w:pPr>
        <w:pStyle w:val="Listing"/>
      </w:pPr>
      <w:r>
        <w:t xml:space="preserve">Fig </w:t>
      </w:r>
      <w:r w:rsidR="00DC7944">
        <w:t>1-</w:t>
      </w:r>
      <w:r>
        <w:t>2. Angular component</w:t>
      </w:r>
    </w:p>
    <w:p w14:paraId="482306CD" w14:textId="02C8CA22" w:rsidR="00DC5280" w:rsidRDefault="00DC5280" w:rsidP="0035643D"/>
    <w:p w14:paraId="6BFF1DCA" w14:textId="5BBD9D56" w:rsidR="00DC5280" w:rsidRDefault="005C1DDC" w:rsidP="005C1DDC">
      <w:pPr>
        <w:pStyle w:val="ListParagraph"/>
        <w:numPr>
          <w:ilvl w:val="0"/>
          <w:numId w:val="5"/>
        </w:numPr>
      </w:pPr>
      <w:r w:rsidRPr="003B7A21">
        <w:rPr>
          <w:b/>
        </w:rPr>
        <w:t>Template</w:t>
      </w:r>
      <w:r>
        <w:t xml:space="preserve"> – this is HTML part, the UI part. It’s the stuff that users can see</w:t>
      </w:r>
      <w:r w:rsidR="003B7A21">
        <w:t>. It’s an HTML fragment</w:t>
      </w:r>
    </w:p>
    <w:p w14:paraId="1FB02692" w14:textId="7F389D99" w:rsidR="005C1DDC" w:rsidRDefault="005C1DDC" w:rsidP="005C1DDC">
      <w:pPr>
        <w:pStyle w:val="ListParagraph"/>
        <w:numPr>
          <w:ilvl w:val="0"/>
          <w:numId w:val="5"/>
        </w:numPr>
      </w:pPr>
      <w:r w:rsidRPr="009B73B2">
        <w:rPr>
          <w:b/>
        </w:rPr>
        <w:t>Class</w:t>
      </w:r>
      <w:r w:rsidR="003B7A21">
        <w:t xml:space="preserve"> – This is the code associated with the view; properties are data elements that you may use for the UI. The methods are what you will use if you want to react to some events e.g. when a user clicks a button </w:t>
      </w:r>
    </w:p>
    <w:p w14:paraId="460D913E" w14:textId="2355DDD2" w:rsidR="005C1DDC" w:rsidRDefault="009B73B2" w:rsidP="005C1DDC">
      <w:pPr>
        <w:pStyle w:val="ListParagraph"/>
        <w:numPr>
          <w:ilvl w:val="0"/>
          <w:numId w:val="5"/>
        </w:numPr>
      </w:pPr>
      <w:r w:rsidRPr="002805A8">
        <w:rPr>
          <w:b/>
        </w:rPr>
        <w:t>Meta-data</w:t>
      </w:r>
      <w:r>
        <w:t xml:space="preserve"> – provides additional information about the component. It tells the Angular framework that the class (this class, where the meta-data is co-located) should be treated as an Angular component</w:t>
      </w:r>
    </w:p>
    <w:p w14:paraId="2212BB77" w14:textId="6CE8FD59" w:rsidR="001006D4" w:rsidRDefault="001006D4" w:rsidP="002805A8"/>
    <w:p w14:paraId="414C39D7" w14:textId="473C4D86" w:rsidR="000A0B2C" w:rsidRDefault="000A0B2C" w:rsidP="002805A8">
      <w:r>
        <w:t>In order for all the components to come together, we pull glue them together using Angular modules</w:t>
      </w:r>
      <w:r w:rsidR="00B70B2C">
        <w:t>.</w:t>
      </w:r>
    </w:p>
    <w:p w14:paraId="3CED049F" w14:textId="77777777" w:rsidR="000A0B2C" w:rsidRDefault="000A0B2C" w:rsidP="002805A8"/>
    <w:p w14:paraId="1B74F216" w14:textId="03D6CAC9" w:rsidR="000A0B2C" w:rsidRDefault="000A0B2C" w:rsidP="002805A8">
      <w:r w:rsidRPr="000A0B2C">
        <w:rPr>
          <w:noProof/>
        </w:rPr>
        <w:drawing>
          <wp:inline distT="0" distB="0" distL="0" distR="0" wp14:anchorId="00509AAF" wp14:editId="1A3BD13D">
            <wp:extent cx="4343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868" cy="1849208"/>
                    </a:xfrm>
                    <a:prstGeom prst="rect">
                      <a:avLst/>
                    </a:prstGeom>
                  </pic:spPr>
                </pic:pic>
              </a:graphicData>
            </a:graphic>
          </wp:inline>
        </w:drawing>
      </w:r>
    </w:p>
    <w:p w14:paraId="622E2848" w14:textId="79DF8E94" w:rsidR="000A0B2C" w:rsidRPr="0035643D" w:rsidRDefault="000A0B2C" w:rsidP="002805A8">
      <w:r>
        <w:t xml:space="preserve">Fig </w:t>
      </w:r>
      <w:r w:rsidR="003D081A">
        <w:t>1-</w:t>
      </w:r>
      <w:r>
        <w:t>3. Angular modules</w:t>
      </w:r>
    </w:p>
    <w:p w14:paraId="1B233142" w14:textId="6F76DD1A" w:rsidR="001756D5" w:rsidRDefault="001756D5"/>
    <w:p w14:paraId="3E0D1CF7" w14:textId="68975C65" w:rsidR="00B70B2C" w:rsidRDefault="00B70B2C">
      <w:r>
        <w:t>An application needs at least, one root angular module</w:t>
      </w:r>
      <w:r w:rsidR="00E620C2">
        <w:t>. It can have more modules, but it needs to have at least one.</w:t>
      </w:r>
    </w:p>
    <w:p w14:paraId="11C08156" w14:textId="212E7BBD" w:rsidR="00E20127" w:rsidRDefault="00E20127"/>
    <w:p w14:paraId="0F4DBDAE" w14:textId="57A625BD" w:rsidR="00E20127" w:rsidRDefault="00E20127"/>
    <w:p w14:paraId="3F645D16" w14:textId="77777777" w:rsidR="00F0421F" w:rsidRDefault="00F0421F"/>
    <w:p w14:paraId="13F0563B" w14:textId="77777777" w:rsidR="00F0421F" w:rsidRDefault="00F0421F"/>
    <w:p w14:paraId="1E1F01D8" w14:textId="77777777" w:rsidR="00136662" w:rsidRDefault="00F0421F">
      <w:r>
        <w:t xml:space="preserve">Starting </w:t>
      </w:r>
      <w:r w:rsidR="00136662">
        <w:t>an Angular app, isn’t like using a library like JQuery or React where you “import” or include the JS library in the HTML using the &lt;script&gt; tag — this was how you build AngularJS before, but not anymore.</w:t>
      </w:r>
    </w:p>
    <w:p w14:paraId="739B520D" w14:textId="77777777" w:rsidR="00136662" w:rsidRDefault="00136662"/>
    <w:p w14:paraId="23E50389" w14:textId="26966B33" w:rsidR="007D1BC8" w:rsidRDefault="00136662">
      <w:pPr>
        <w:rPr>
          <w:rFonts w:eastAsiaTheme="majorEastAsia" w:cstheme="majorBidi"/>
          <w:color w:val="0D0D0D" w:themeColor="text1" w:themeTint="F2"/>
          <w:sz w:val="44"/>
          <w:szCs w:val="32"/>
        </w:rPr>
      </w:pPr>
      <w:r>
        <w:t xml:space="preserve"> </w:t>
      </w:r>
      <w:r w:rsidR="007D1BC8">
        <w:br w:type="page"/>
      </w:r>
    </w:p>
    <w:p w14:paraId="1C02BA46" w14:textId="23674D88" w:rsidR="00095425" w:rsidRDefault="007959F0" w:rsidP="007D1BC8">
      <w:pPr>
        <w:pStyle w:val="ChapterTitle"/>
      </w:pPr>
      <w:r>
        <w:lastRenderedPageBreak/>
        <w:t>4</w:t>
      </w:r>
      <w:r w:rsidR="00095425">
        <w:t xml:space="preserve"> Tools</w:t>
      </w:r>
      <w:r w:rsidR="00656EB3">
        <w:t xml:space="preserve"> and Project Setup</w:t>
      </w:r>
    </w:p>
    <w:p w14:paraId="3D5B7EF1" w14:textId="48B826F8" w:rsidR="00095425" w:rsidRDefault="00095425"/>
    <w:p w14:paraId="2D344C83" w14:textId="4C5A7041" w:rsidR="00C31CD4" w:rsidRDefault="00C31CD4"/>
    <w:p w14:paraId="44914B46" w14:textId="15019838" w:rsidR="00C31CD4" w:rsidRDefault="00C31CD4"/>
    <w:p w14:paraId="7939635F" w14:textId="15ABCD53" w:rsidR="00C31CD4" w:rsidRDefault="00C31CD4">
      <w:r>
        <w:t>Language</w:t>
      </w:r>
      <w:r w:rsidR="00251012">
        <w:t xml:space="preserve"> - typescript</w:t>
      </w:r>
    </w:p>
    <w:p w14:paraId="5964D656" w14:textId="0BC38F79" w:rsidR="00C31CD4" w:rsidRDefault="00C31CD4">
      <w:r>
        <w:t>Editor</w:t>
      </w:r>
      <w:r w:rsidR="00C65B53">
        <w:t xml:space="preserve"> – Use whatever you’re comfortable with, but we’ll use Visual Studio</w:t>
      </w:r>
      <w:r w:rsidR="00CE2FF6">
        <w:t xml:space="preserve"> Code</w:t>
      </w:r>
    </w:p>
    <w:p w14:paraId="718A6565" w14:textId="2074186C" w:rsidR="00C31CD4" w:rsidRDefault="00C31CD4">
      <w:r>
        <w:t>Environment</w:t>
      </w:r>
      <w:r w:rsidR="009D1EA0">
        <w:t xml:space="preserve"> - </w:t>
      </w:r>
    </w:p>
    <w:p w14:paraId="772B2B6D" w14:textId="46BBBDA9" w:rsidR="00C31CD4" w:rsidRDefault="00C31CD4">
      <w:r>
        <w:t>A basic Angular app</w:t>
      </w:r>
    </w:p>
    <w:p w14:paraId="2B67CBE5" w14:textId="0836BAE7" w:rsidR="00C31CD4" w:rsidRDefault="00C31CD4">
      <w:r>
        <w:t>Installing an app</w:t>
      </w:r>
    </w:p>
    <w:p w14:paraId="36ACE531" w14:textId="36F1FA5C" w:rsidR="00C31CD4" w:rsidRDefault="00C31CD4">
      <w:r>
        <w:t>Running an app</w:t>
      </w:r>
    </w:p>
    <w:p w14:paraId="7C1E63CD" w14:textId="75A24DF5" w:rsidR="00C31CD4" w:rsidRDefault="00DF5D08">
      <w:r>
        <w:t>About</w:t>
      </w:r>
      <w:r w:rsidR="00C31CD4">
        <w:t xml:space="preserve"> modules</w:t>
      </w:r>
    </w:p>
    <w:p w14:paraId="6DC47A70" w14:textId="259A058A" w:rsidR="00C31CD4" w:rsidRDefault="00C31CD4"/>
    <w:p w14:paraId="63723C68" w14:textId="333B0792" w:rsidR="000A2D35" w:rsidRDefault="004B1659" w:rsidP="004B1659">
      <w:pPr>
        <w:pStyle w:val="Heading1"/>
      </w:pPr>
      <w:r>
        <w:t>Language and editor</w:t>
      </w:r>
    </w:p>
    <w:p w14:paraId="7A9E2FC5" w14:textId="49D82C94" w:rsidR="004B1659" w:rsidRDefault="004B1659">
      <w:r>
        <w:t>Angular uses JS, so, you can use a variety of languages e.g. CoffeeScript, TypeScript, VanillaJS, Dart, Kotlin or any other languages that transpiles to JS. In this course, we’ll use TypeScript — why? Because that’s what many Angular programmers use. It’s also used in a quite a lot of literature about Angular.</w:t>
      </w:r>
      <w:r w:rsidR="00E35943">
        <w:t xml:space="preserve"> </w:t>
      </w:r>
    </w:p>
    <w:p w14:paraId="0532FCF1" w14:textId="101E4E7E" w:rsidR="00E35943" w:rsidRDefault="00E35943"/>
    <w:p w14:paraId="75B6004D" w14:textId="73E0C138" w:rsidR="00E35943" w:rsidRDefault="00E35943">
      <w:r>
        <w:t>For the editor, you can use whatever you’re comfortable with; but I’ll use Visua</w:t>
      </w:r>
      <w:r w:rsidR="00507C1F">
        <w:t>l</w:t>
      </w:r>
      <w:r>
        <w:t xml:space="preserve"> Studio Code.</w:t>
      </w:r>
    </w:p>
    <w:p w14:paraId="106166CD" w14:textId="03B177DB" w:rsidR="0082040C" w:rsidRDefault="0082040C"/>
    <w:p w14:paraId="1ADAAFAC" w14:textId="0EF31AB3" w:rsidR="0082040C" w:rsidRDefault="0082040C" w:rsidP="002A71BB">
      <w:pPr>
        <w:pStyle w:val="Heading1"/>
      </w:pPr>
      <w:r>
        <w:t>Environment</w:t>
      </w:r>
    </w:p>
    <w:p w14:paraId="7B1BC696" w14:textId="2109ADB2" w:rsidR="004D0D01" w:rsidRDefault="004D0D01">
      <w:r>
        <w:t>You’ll need npm</w:t>
      </w:r>
      <w:r w:rsidR="008607DC">
        <w:t>.</w:t>
      </w:r>
    </w:p>
    <w:p w14:paraId="0B59582A" w14:textId="7D97F635" w:rsidR="008607DC" w:rsidRDefault="008607DC"/>
    <w:p w14:paraId="49CD3CE0" w14:textId="018D6C89" w:rsidR="008607DC" w:rsidRDefault="000A3485">
      <w:r>
        <w:t>To setup a new Angular app, we’ll need to do the following;</w:t>
      </w:r>
    </w:p>
    <w:p w14:paraId="29897347" w14:textId="0251363E" w:rsidR="000A3485" w:rsidRDefault="000A3485" w:rsidP="000A3485">
      <w:pPr>
        <w:pStyle w:val="ListParagraph"/>
        <w:numPr>
          <w:ilvl w:val="0"/>
          <w:numId w:val="7"/>
        </w:numPr>
      </w:pPr>
      <w:r>
        <w:t>Create an application folder</w:t>
      </w:r>
    </w:p>
    <w:p w14:paraId="009AAC6A" w14:textId="67C9803E" w:rsidR="000A3485" w:rsidRDefault="000A3485" w:rsidP="000A3485">
      <w:pPr>
        <w:pStyle w:val="ListParagraph"/>
        <w:numPr>
          <w:ilvl w:val="0"/>
          <w:numId w:val="7"/>
        </w:numPr>
      </w:pPr>
      <w:r>
        <w:t>Add package definition and configuration files</w:t>
      </w:r>
    </w:p>
    <w:p w14:paraId="3849ACE8" w14:textId="35A127D4" w:rsidR="000A3485" w:rsidRDefault="000A3485" w:rsidP="000A3485">
      <w:pPr>
        <w:pStyle w:val="ListParagraph"/>
        <w:numPr>
          <w:ilvl w:val="0"/>
          <w:numId w:val="7"/>
        </w:numPr>
      </w:pPr>
      <w:r>
        <w:t>Install the packages</w:t>
      </w:r>
    </w:p>
    <w:p w14:paraId="0281BDB8" w14:textId="06402449" w:rsidR="000A3485" w:rsidRDefault="000A3485" w:rsidP="000A3485">
      <w:pPr>
        <w:pStyle w:val="ListParagraph"/>
        <w:numPr>
          <w:ilvl w:val="0"/>
          <w:numId w:val="7"/>
        </w:numPr>
      </w:pPr>
      <w:r>
        <w:t>Create the app’s Angular module</w:t>
      </w:r>
    </w:p>
    <w:p w14:paraId="65BCB18D" w14:textId="7596396B" w:rsidR="000A3485" w:rsidRDefault="00254AC5" w:rsidP="000A3485">
      <w:pPr>
        <w:pStyle w:val="ListParagraph"/>
        <w:numPr>
          <w:ilvl w:val="0"/>
          <w:numId w:val="7"/>
        </w:numPr>
      </w:pPr>
      <w:r>
        <w:t xml:space="preserve">Create the </w:t>
      </w:r>
      <w:r w:rsidRPr="00152EDB">
        <w:rPr>
          <w:i/>
        </w:rPr>
        <w:t>main.ts</w:t>
      </w:r>
      <w:r>
        <w:t xml:space="preserve"> file</w:t>
      </w:r>
    </w:p>
    <w:p w14:paraId="1F25C0FF" w14:textId="6DF47DF9" w:rsidR="00254AC5" w:rsidRDefault="00254AC5" w:rsidP="000A3485">
      <w:pPr>
        <w:pStyle w:val="ListParagraph"/>
        <w:numPr>
          <w:ilvl w:val="0"/>
          <w:numId w:val="7"/>
        </w:numPr>
      </w:pPr>
      <w:r>
        <w:t>Create the host Web Page (index.html)</w:t>
      </w:r>
    </w:p>
    <w:p w14:paraId="5791AB59" w14:textId="77777777" w:rsidR="00D628B5" w:rsidRDefault="00D628B5" w:rsidP="00D628B5"/>
    <w:p w14:paraId="6C4E76E8" w14:textId="0BB16140" w:rsidR="00254AC5" w:rsidRDefault="00152EDB" w:rsidP="00152EDB">
      <w:pPr>
        <w:pStyle w:val="ListParagraph"/>
        <w:numPr>
          <w:ilvl w:val="0"/>
          <w:numId w:val="5"/>
        </w:numPr>
      </w:pPr>
      <w:r>
        <w:t xml:space="preserve">Manually perform these steps – not a good idea, but </w:t>
      </w:r>
      <w:r w:rsidR="00284066">
        <w:t>it can be done</w:t>
      </w:r>
    </w:p>
    <w:p w14:paraId="1EF9230C" w14:textId="10054EBD" w:rsidR="00152EDB" w:rsidRDefault="00152EDB" w:rsidP="00152EDB">
      <w:pPr>
        <w:pStyle w:val="ListParagraph"/>
        <w:numPr>
          <w:ilvl w:val="0"/>
          <w:numId w:val="5"/>
        </w:numPr>
      </w:pPr>
      <w:r>
        <w:lastRenderedPageBreak/>
        <w:t>Use the CLI</w:t>
      </w:r>
      <w:r w:rsidR="00284066">
        <w:t xml:space="preserve"> – this is the recommended tool</w:t>
      </w:r>
    </w:p>
    <w:p w14:paraId="5DA488F4" w14:textId="6E4670DA" w:rsidR="00152EDB" w:rsidRDefault="00ED3690" w:rsidP="00152EDB">
      <w:pPr>
        <w:pStyle w:val="ListParagraph"/>
        <w:numPr>
          <w:ilvl w:val="0"/>
          <w:numId w:val="5"/>
        </w:numPr>
      </w:pPr>
      <w:r>
        <w:t xml:space="preserve">Starter files - </w:t>
      </w:r>
    </w:p>
    <w:p w14:paraId="5C40AE1D" w14:textId="387406AF" w:rsidR="0082040C" w:rsidRDefault="0082040C"/>
    <w:p w14:paraId="2AF36609" w14:textId="7FFDDBD1" w:rsidR="00F82D2C" w:rsidRDefault="00F82D2C"/>
    <w:p w14:paraId="0B231D14" w14:textId="6461ED4E" w:rsidR="000714FB" w:rsidRDefault="00445B06" w:rsidP="005250F2">
      <w:pPr>
        <w:pStyle w:val="Listing"/>
      </w:pPr>
      <w:r>
        <w:t xml:space="preserve">Example </w:t>
      </w:r>
      <w:r w:rsidR="000714FB">
        <w:t xml:space="preserve">2-1. </w:t>
      </w:r>
      <w:r w:rsidR="00A26E87">
        <w:t>Quick start with the CLI</w:t>
      </w:r>
    </w:p>
    <w:p w14:paraId="6258DAA2" w14:textId="66B31A1E" w:rsidR="00445B06" w:rsidRDefault="00445B06" w:rsidP="00445B06">
      <w:pPr>
        <w:pStyle w:val="code"/>
      </w:pPr>
      <w:r>
        <w:t>npm install -g @angular/cli</w:t>
      </w:r>
    </w:p>
    <w:p w14:paraId="4F13F779" w14:textId="58B2D146" w:rsidR="00445B06" w:rsidRDefault="00FA3BA8">
      <w:r>
        <w:t>ng</w:t>
      </w:r>
      <w:r w:rsidR="00A26E87">
        <w:t xml:space="preserve"> new hello-world</w:t>
      </w:r>
    </w:p>
    <w:p w14:paraId="5F13537A" w14:textId="3D26AB11" w:rsidR="00A26E87" w:rsidRDefault="00A26E87">
      <w:r>
        <w:t>npm install</w:t>
      </w:r>
    </w:p>
    <w:p w14:paraId="0F7D8ACA" w14:textId="5E42122A" w:rsidR="00A26E87" w:rsidRDefault="00A26E87"/>
    <w:p w14:paraId="27BFCA99" w14:textId="77777777" w:rsidR="00A26E87" w:rsidRDefault="00A26E87"/>
    <w:p w14:paraId="6FAD0FDA" w14:textId="77777777" w:rsidR="00A26E87" w:rsidRDefault="00A26E87"/>
    <w:p w14:paraId="2AA28E33" w14:textId="77777777" w:rsidR="00445B06" w:rsidRDefault="00445B06"/>
    <w:p w14:paraId="376355A7" w14:textId="37DC2690" w:rsidR="00507C1F" w:rsidRDefault="00FF228B" w:rsidP="00662122">
      <w:pPr>
        <w:pStyle w:val="Heading1"/>
      </w:pPr>
      <w:r>
        <w:t>Modules</w:t>
      </w:r>
    </w:p>
    <w:p w14:paraId="13C021C8" w14:textId="2184FDA4" w:rsidR="00FF228B" w:rsidRDefault="00462C3D" w:rsidP="00462C3D">
      <w:pPr>
        <w:pStyle w:val="ListParagraph"/>
        <w:numPr>
          <w:ilvl w:val="0"/>
          <w:numId w:val="8"/>
        </w:numPr>
      </w:pPr>
      <w:r>
        <w:t>TypeScript modules</w:t>
      </w:r>
    </w:p>
    <w:p w14:paraId="06034689" w14:textId="7BF97C0E" w:rsidR="00462C3D" w:rsidRDefault="00462C3D" w:rsidP="00462C3D">
      <w:pPr>
        <w:pStyle w:val="ListParagraph"/>
        <w:numPr>
          <w:ilvl w:val="0"/>
          <w:numId w:val="8"/>
        </w:numPr>
      </w:pPr>
      <w:r>
        <w:t>ES2015 modules</w:t>
      </w:r>
    </w:p>
    <w:p w14:paraId="2D191CBF" w14:textId="6379F15F" w:rsidR="00462C3D" w:rsidRDefault="00462C3D" w:rsidP="00462C3D">
      <w:pPr>
        <w:pStyle w:val="ListParagraph"/>
        <w:numPr>
          <w:ilvl w:val="0"/>
          <w:numId w:val="8"/>
        </w:numPr>
      </w:pPr>
      <w:r>
        <w:t>Angular modules</w:t>
      </w:r>
    </w:p>
    <w:p w14:paraId="582DAE4A" w14:textId="77777777" w:rsidR="00462C3D" w:rsidRDefault="00462C3D"/>
    <w:p w14:paraId="6859F5D5" w14:textId="77777777" w:rsidR="00662122" w:rsidRDefault="00662122"/>
    <w:p w14:paraId="4773F8FB" w14:textId="472398FD" w:rsidR="00FF228B" w:rsidRDefault="00FF228B"/>
    <w:p w14:paraId="3BB0F9A7" w14:textId="77777777" w:rsidR="00FF228B" w:rsidRDefault="00FF228B"/>
    <w:p w14:paraId="55E71522" w14:textId="1D22924B" w:rsidR="00507C1F" w:rsidRDefault="00507C1F"/>
    <w:p w14:paraId="52531206" w14:textId="77777777" w:rsidR="00507C1F" w:rsidRDefault="00507C1F"/>
    <w:p w14:paraId="6A6B81DC" w14:textId="77777777" w:rsidR="004B1659" w:rsidRDefault="004B1659"/>
    <w:p w14:paraId="610370FB" w14:textId="77777777" w:rsidR="000A2D35" w:rsidRDefault="000A2D35"/>
    <w:p w14:paraId="01B56C0D" w14:textId="77777777" w:rsidR="00C31CD4" w:rsidRDefault="00C31CD4"/>
    <w:p w14:paraId="77F33EF5" w14:textId="38EA911D" w:rsidR="00095425" w:rsidRDefault="00095425"/>
    <w:p w14:paraId="19CDD0D7" w14:textId="07D190A4" w:rsidR="00F372D5" w:rsidRDefault="00F372D5"/>
    <w:p w14:paraId="0DA69077" w14:textId="15110CAD" w:rsidR="007D1BC8" w:rsidRDefault="007D1BC8">
      <w:r>
        <w:br w:type="page"/>
      </w:r>
    </w:p>
    <w:p w14:paraId="4A20004B" w14:textId="77777777" w:rsidR="000362A5" w:rsidRDefault="000362A5"/>
    <w:p w14:paraId="1C64167D" w14:textId="3B634E36" w:rsidR="00F372D5" w:rsidRDefault="00241FA8" w:rsidP="007D1BC8">
      <w:pPr>
        <w:pStyle w:val="ChapterTitle"/>
      </w:pPr>
      <w:r>
        <w:t>5</w:t>
      </w:r>
      <w:r w:rsidR="00E02EF6">
        <w:t xml:space="preserve"> Components</w:t>
      </w:r>
    </w:p>
    <w:p w14:paraId="044C3EE5" w14:textId="779BCCF4" w:rsidR="00E02EF6" w:rsidRDefault="00E02EF6"/>
    <w:p w14:paraId="2F12B6E2" w14:textId="49A46FF6" w:rsidR="00E7451A" w:rsidRDefault="00E7451A"/>
    <w:p w14:paraId="446803D6" w14:textId="37A19678" w:rsidR="00D740B6" w:rsidRDefault="005954E6">
      <w:r>
        <w:t>Components are the building blocks of Angular apps. An app is essentially just a collection of components that are arranged either side-by-side or nested in one another. A component has 3 major parts, 1) a class 2) metadata and 3) a template</w:t>
      </w:r>
      <w:r w:rsidR="001326B8">
        <w:t>.</w:t>
      </w:r>
      <w:r w:rsidR="002D7FA1">
        <w:t xml:space="preserve"> Think of a component as as something that contains application logic and that it controls a region of the user interface using HTML </w:t>
      </w:r>
      <w:r w:rsidR="002D7FA1" w:rsidRPr="00146759">
        <w:rPr>
          <w:i/>
        </w:rPr>
        <w:t>templates</w:t>
      </w:r>
      <w:r w:rsidR="002D7FA1">
        <w:t>.</w:t>
      </w:r>
    </w:p>
    <w:p w14:paraId="5EEED0E4" w14:textId="52F5B83E" w:rsidR="00E02EF6" w:rsidRDefault="00E02EF6"/>
    <w:p w14:paraId="00D6AAD6" w14:textId="77777777" w:rsidR="00D3549A" w:rsidRDefault="00D3549A"/>
    <w:p w14:paraId="0768AF28" w14:textId="77777777" w:rsidR="00D3549A" w:rsidRDefault="00D3549A">
      <w:r w:rsidRPr="00D3549A">
        <w:rPr>
          <w:noProof/>
        </w:rPr>
        <w:drawing>
          <wp:inline distT="0" distB="0" distL="0" distR="0" wp14:anchorId="212AD556" wp14:editId="61FE3492">
            <wp:extent cx="5943600" cy="2228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28850"/>
                    </a:xfrm>
                    <a:prstGeom prst="rect">
                      <a:avLst/>
                    </a:prstGeom>
                  </pic:spPr>
                </pic:pic>
              </a:graphicData>
            </a:graphic>
          </wp:inline>
        </w:drawing>
      </w:r>
    </w:p>
    <w:p w14:paraId="5642E8F3" w14:textId="0CD06868" w:rsidR="00D3549A" w:rsidRDefault="00D3549A" w:rsidP="007B09E4">
      <w:pPr>
        <w:pStyle w:val="Listing"/>
      </w:pPr>
      <w:r>
        <w:t xml:space="preserve">Fig </w:t>
      </w:r>
      <w:r w:rsidR="002803D8">
        <w:t>5</w:t>
      </w:r>
      <w:r>
        <w:t>-1. A closer look at components</w:t>
      </w:r>
    </w:p>
    <w:p w14:paraId="0408DAA9" w14:textId="4AC69204" w:rsidR="00D3549A" w:rsidRDefault="00284B88">
      <w:r>
        <w:t>To continue our investigation of components, let’s look at how components are structured and their make-up. Create a new Angular app, as shown in example 5-1</w:t>
      </w:r>
      <w:r w:rsidR="00EB6FC2">
        <w:t>; don’t include Angular routing (so, press “N”) and choose “CSS” (press enter while CSS is selected)</w:t>
      </w:r>
      <w:r w:rsidR="009D527D">
        <w:t>.</w:t>
      </w:r>
    </w:p>
    <w:p w14:paraId="175298E6" w14:textId="2B71F7D7" w:rsidR="00E7451A" w:rsidRDefault="00E7451A"/>
    <w:p w14:paraId="4E3DABD3" w14:textId="3876CE7B" w:rsidR="004347F9" w:rsidRDefault="004347F9" w:rsidP="00B95BE5">
      <w:pPr>
        <w:pStyle w:val="Listing"/>
      </w:pPr>
      <w:r>
        <w:t>Example 5-1. Create a new application</w:t>
      </w:r>
    </w:p>
    <w:p w14:paraId="511786BF" w14:textId="1C1D4F25" w:rsidR="004347F9" w:rsidRDefault="004347F9" w:rsidP="004347F9">
      <w:pPr>
        <w:pStyle w:val="code"/>
      </w:pPr>
      <w:r>
        <w:t>$ ng new ch5person</w:t>
      </w:r>
    </w:p>
    <w:p w14:paraId="0E992E6C" w14:textId="77777777" w:rsidR="004347F9" w:rsidRDefault="004347F9" w:rsidP="004347F9">
      <w:pPr>
        <w:pStyle w:val="code"/>
      </w:pPr>
      <w:r>
        <w:t>? Would you like to add Angular routing? No</w:t>
      </w:r>
    </w:p>
    <w:p w14:paraId="2596A154" w14:textId="77777777" w:rsidR="004347F9" w:rsidRDefault="004347F9" w:rsidP="004347F9">
      <w:pPr>
        <w:pStyle w:val="code"/>
      </w:pPr>
      <w:r>
        <w:t>? Which stylesheet format would you like to use</w:t>
      </w:r>
    </w:p>
    <w:p w14:paraId="1EB7E0EB" w14:textId="77777777" w:rsidR="004347F9" w:rsidRDefault="004347F9" w:rsidP="004347F9">
      <w:pPr>
        <w:pStyle w:val="code"/>
      </w:pPr>
      <w:r>
        <w:t>&gt; CSS</w:t>
      </w:r>
    </w:p>
    <w:p w14:paraId="0F3C6334" w14:textId="77777777" w:rsidR="004347F9" w:rsidRDefault="004347F9" w:rsidP="004347F9">
      <w:pPr>
        <w:pStyle w:val="code"/>
      </w:pPr>
      <w:r>
        <w:t xml:space="preserve">  SCSS</w:t>
      </w:r>
    </w:p>
    <w:p w14:paraId="1AB66E7A" w14:textId="77777777" w:rsidR="004347F9" w:rsidRDefault="004347F9" w:rsidP="004347F9">
      <w:pPr>
        <w:pStyle w:val="code"/>
      </w:pPr>
      <w:r>
        <w:t xml:space="preserve">  SASS</w:t>
      </w:r>
    </w:p>
    <w:p w14:paraId="63B8F4B7" w14:textId="77777777" w:rsidR="004347F9" w:rsidRDefault="004347F9" w:rsidP="004347F9">
      <w:pPr>
        <w:pStyle w:val="code"/>
      </w:pPr>
      <w:r>
        <w:t xml:space="preserve">  LESS</w:t>
      </w:r>
    </w:p>
    <w:p w14:paraId="49910BBD" w14:textId="77777777" w:rsidR="004347F9" w:rsidRDefault="004347F9" w:rsidP="004347F9">
      <w:pPr>
        <w:pStyle w:val="code"/>
      </w:pPr>
      <w:r>
        <w:t xml:space="preserve">  STYLUS</w:t>
      </w:r>
    </w:p>
    <w:p w14:paraId="61EE58C3" w14:textId="5C7C23C8" w:rsidR="00635962" w:rsidRDefault="00635962"/>
    <w:p w14:paraId="21758C7F" w14:textId="1D2D6BAB" w:rsidR="004347F9" w:rsidRDefault="00BF18D8">
      <w:r>
        <w:t>The CLI tool will generate and scaffold a basic Angular app. Change directory to “ch5person” and open it in VS Code, as shown in Example 5-2.</w:t>
      </w:r>
    </w:p>
    <w:p w14:paraId="72884FAB" w14:textId="72653713" w:rsidR="00BF18D8" w:rsidRDefault="00BF18D8"/>
    <w:p w14:paraId="2FFEB9BB" w14:textId="61488929" w:rsidR="00BF18D8" w:rsidRDefault="00BF18D8" w:rsidP="00BF18D8">
      <w:pPr>
        <w:pStyle w:val="Listing"/>
      </w:pPr>
      <w:r>
        <w:t>Example 5-2. Open the project in VS Code</w:t>
      </w:r>
    </w:p>
    <w:p w14:paraId="36C2E6BA" w14:textId="068D748D" w:rsidR="00BF18D8" w:rsidRDefault="00BF18D8" w:rsidP="00BF18D8">
      <w:pPr>
        <w:pStyle w:val="code"/>
      </w:pPr>
      <w:r>
        <w:lastRenderedPageBreak/>
        <w:t>cd ch5person</w:t>
      </w:r>
    </w:p>
    <w:p w14:paraId="7BBCF21A" w14:textId="13F43998" w:rsidR="00BF18D8" w:rsidRDefault="00BF18D8" w:rsidP="00BF18D8">
      <w:pPr>
        <w:pStyle w:val="code"/>
      </w:pPr>
      <w:r>
        <w:t>code .</w:t>
      </w:r>
    </w:p>
    <w:p w14:paraId="1B52334B" w14:textId="77777777" w:rsidR="00BF18D8" w:rsidRDefault="00BF18D8"/>
    <w:p w14:paraId="2D61D037" w14:textId="7289A0CD" w:rsidR="004347F9" w:rsidRDefault="00380A51">
      <w:r>
        <w:t>The project contains many files, the most important ones (for now) are shown in figure 5-1 below.</w:t>
      </w:r>
    </w:p>
    <w:p w14:paraId="223942A6" w14:textId="09BEA623" w:rsidR="00123B2E" w:rsidRDefault="00123B2E"/>
    <w:p w14:paraId="71F8394B" w14:textId="4B08117A" w:rsidR="00123B2E" w:rsidRDefault="00123B2E"/>
    <w:p w14:paraId="69787068" w14:textId="77777777" w:rsidR="0054355B" w:rsidRDefault="0054355B"/>
    <w:p w14:paraId="0F93639F" w14:textId="3BE51531" w:rsidR="00AB024C" w:rsidRDefault="00675698">
      <w:r w:rsidRPr="00675698">
        <w:rPr>
          <w:noProof/>
        </w:rPr>
        <w:drawing>
          <wp:inline distT="0" distB="0" distL="0" distR="0" wp14:anchorId="520D2281" wp14:editId="34174310">
            <wp:extent cx="5943600" cy="3784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84600"/>
                    </a:xfrm>
                    <a:prstGeom prst="rect">
                      <a:avLst/>
                    </a:prstGeom>
                  </pic:spPr>
                </pic:pic>
              </a:graphicData>
            </a:graphic>
          </wp:inline>
        </w:drawing>
      </w:r>
    </w:p>
    <w:p w14:paraId="741B4827" w14:textId="711B2A04" w:rsidR="00AB024C" w:rsidRDefault="0054355B" w:rsidP="00A860E1">
      <w:pPr>
        <w:pStyle w:val="Listing"/>
      </w:pPr>
      <w:r>
        <w:t xml:space="preserve">Figure 5-1. </w:t>
      </w:r>
      <w:r w:rsidR="005328D9">
        <w:t>Important files in an Angular project.</w:t>
      </w:r>
    </w:p>
    <w:p w14:paraId="5164128E" w14:textId="0728B1A6" w:rsidR="00123B2E" w:rsidRDefault="00123B2E"/>
    <w:p w14:paraId="3F33DB89" w14:textId="4379F362" w:rsidR="00123B2E" w:rsidRDefault="00123B2E"/>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123B2E" w:rsidRPr="00123B2E" w14:paraId="19B59DBD" w14:textId="77777777" w:rsidTr="00123B2E">
        <w:trPr>
          <w:tblCellSpacing w:w="15" w:type="dxa"/>
        </w:trPr>
        <w:tc>
          <w:tcPr>
            <w:tcW w:w="0" w:type="auto"/>
            <w:hideMark/>
          </w:tcPr>
          <w:p w14:paraId="340A756B" w14:textId="7FF292AF" w:rsidR="00123B2E" w:rsidRPr="00123B2E" w:rsidRDefault="00123B2E" w:rsidP="00123B2E">
            <w:pPr>
              <w:rPr>
                <w:color w:val="000000"/>
              </w:rPr>
            </w:pPr>
            <w:r w:rsidRPr="00123B2E">
              <w:rPr>
                <w:noProof/>
              </w:rPr>
              <w:drawing>
                <wp:inline distT="0" distB="0" distL="0" distR="0" wp14:anchorId="73D09BFE" wp14:editId="03697678">
                  <wp:extent cx="151130" cy="151130"/>
                  <wp:effectExtent l="0" t="0" r="1270" b="1270"/>
                  <wp:docPr id="15" name="Picture 15" descr="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0474884" w14:textId="77777777" w:rsidR="00123B2E" w:rsidRPr="00123B2E" w:rsidRDefault="00123B2E" w:rsidP="00123B2E">
            <w:pPr>
              <w:rPr>
                <w:color w:val="000000"/>
              </w:rPr>
            </w:pPr>
            <w:r w:rsidRPr="00123B2E">
              <w:rPr>
                <w:b/>
                <w:bCs/>
                <w:color w:val="000000"/>
              </w:rPr>
              <w:t>index.html</w:t>
            </w:r>
            <w:r w:rsidRPr="00123B2E">
              <w:rPr>
                <w:color w:val="000000"/>
              </w:rPr>
              <w:t>.This is the main html page of the app</w:t>
            </w:r>
          </w:p>
        </w:tc>
      </w:tr>
      <w:tr w:rsidR="00123B2E" w:rsidRPr="00123B2E" w14:paraId="1F698D57" w14:textId="77777777" w:rsidTr="00123B2E">
        <w:trPr>
          <w:tblCellSpacing w:w="15" w:type="dxa"/>
        </w:trPr>
        <w:tc>
          <w:tcPr>
            <w:tcW w:w="0" w:type="auto"/>
            <w:hideMark/>
          </w:tcPr>
          <w:p w14:paraId="67710E76" w14:textId="531FA86F" w:rsidR="00123B2E" w:rsidRPr="00123B2E" w:rsidRDefault="00123B2E" w:rsidP="00123B2E">
            <w:pPr>
              <w:rPr>
                <w:color w:val="000000"/>
              </w:rPr>
            </w:pPr>
            <w:r w:rsidRPr="00123B2E">
              <w:rPr>
                <w:noProof/>
              </w:rPr>
              <w:drawing>
                <wp:inline distT="0" distB="0" distL="0" distR="0" wp14:anchorId="24FD591C" wp14:editId="700A3853">
                  <wp:extent cx="151130" cy="151130"/>
                  <wp:effectExtent l="0" t="0" r="1270" b="1270"/>
                  <wp:docPr id="14" name="Picture 14" descr="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744A48C" w14:textId="77777777" w:rsidR="00123B2E" w:rsidRPr="00123B2E" w:rsidRDefault="00123B2E" w:rsidP="00123B2E">
            <w:pPr>
              <w:rPr>
                <w:color w:val="000000"/>
              </w:rPr>
            </w:pPr>
            <w:r w:rsidRPr="00123B2E">
              <w:rPr>
                <w:b/>
                <w:bCs/>
                <w:color w:val="000000"/>
              </w:rPr>
              <w:t>main.ts</w:t>
            </w:r>
            <w:r w:rsidRPr="00123B2E">
              <w:rPr>
                <w:color w:val="000000"/>
              </w:rPr>
              <w:t>. This is the starting point</w:t>
            </w:r>
          </w:p>
        </w:tc>
      </w:tr>
      <w:tr w:rsidR="00123B2E" w:rsidRPr="00123B2E" w14:paraId="49565240" w14:textId="77777777" w:rsidTr="00123B2E">
        <w:trPr>
          <w:tblCellSpacing w:w="15" w:type="dxa"/>
        </w:trPr>
        <w:tc>
          <w:tcPr>
            <w:tcW w:w="0" w:type="auto"/>
            <w:hideMark/>
          </w:tcPr>
          <w:p w14:paraId="2F600D76" w14:textId="09A6991A" w:rsidR="00123B2E" w:rsidRPr="00123B2E" w:rsidRDefault="00123B2E" w:rsidP="00123B2E">
            <w:pPr>
              <w:rPr>
                <w:color w:val="000000"/>
              </w:rPr>
            </w:pPr>
            <w:r w:rsidRPr="00123B2E">
              <w:rPr>
                <w:noProof/>
              </w:rPr>
              <w:drawing>
                <wp:inline distT="0" distB="0" distL="0" distR="0" wp14:anchorId="26504823" wp14:editId="33CAE456">
                  <wp:extent cx="151130" cy="151130"/>
                  <wp:effectExtent l="0" t="0" r="1270" b="1270"/>
                  <wp:docPr id="7" name="Picture 7" descr="3">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2F12CF4" w14:textId="77777777" w:rsidR="00123B2E" w:rsidRPr="00123B2E" w:rsidRDefault="00123B2E" w:rsidP="00123B2E">
            <w:pPr>
              <w:rPr>
                <w:color w:val="000000"/>
              </w:rPr>
            </w:pPr>
            <w:r w:rsidRPr="00123B2E">
              <w:rPr>
                <w:b/>
                <w:bCs/>
                <w:color w:val="000000"/>
              </w:rPr>
              <w:t>app folder</w:t>
            </w:r>
            <w:r w:rsidRPr="00123B2E">
              <w:rPr>
                <w:color w:val="000000"/>
              </w:rPr>
              <w:t>. This is the folder of the default component that the CLI tool generated for us; you can add more. This app folder contains all the files for an Angular component</w:t>
            </w:r>
          </w:p>
        </w:tc>
      </w:tr>
      <w:tr w:rsidR="00123B2E" w:rsidRPr="00123B2E" w14:paraId="05D1BD42" w14:textId="77777777" w:rsidTr="00123B2E">
        <w:trPr>
          <w:tblCellSpacing w:w="15" w:type="dxa"/>
        </w:trPr>
        <w:tc>
          <w:tcPr>
            <w:tcW w:w="0" w:type="auto"/>
            <w:hideMark/>
          </w:tcPr>
          <w:p w14:paraId="0F9E3147" w14:textId="6799FA9E" w:rsidR="00123B2E" w:rsidRPr="00123B2E" w:rsidRDefault="00123B2E" w:rsidP="00123B2E">
            <w:pPr>
              <w:rPr>
                <w:color w:val="000000"/>
              </w:rPr>
            </w:pPr>
            <w:r w:rsidRPr="00123B2E">
              <w:rPr>
                <w:noProof/>
              </w:rPr>
              <w:drawing>
                <wp:inline distT="0" distB="0" distL="0" distR="0" wp14:anchorId="70EC2CB2" wp14:editId="3EF8BDE6">
                  <wp:extent cx="151130" cy="151130"/>
                  <wp:effectExtent l="0" t="0" r="1270" b="1270"/>
                  <wp:docPr id="6" name="Picture 6" descr="4">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2D523F8" w14:textId="77777777" w:rsidR="00123B2E" w:rsidRPr="00123B2E" w:rsidRDefault="00123B2E" w:rsidP="00123B2E">
            <w:pPr>
              <w:rPr>
                <w:color w:val="000000"/>
              </w:rPr>
            </w:pPr>
            <w:r w:rsidRPr="00123B2E">
              <w:rPr>
                <w:b/>
                <w:bCs/>
                <w:color w:val="000000"/>
              </w:rPr>
              <w:t>app/app.component.ts</w:t>
            </w:r>
            <w:r w:rsidRPr="00123B2E">
              <w:rPr>
                <w:color w:val="000000"/>
              </w:rPr>
              <w:t>. A TypeScript file which contains the definition of our component</w:t>
            </w:r>
          </w:p>
        </w:tc>
      </w:tr>
      <w:tr w:rsidR="00123B2E" w:rsidRPr="00123B2E" w14:paraId="7A8B508D" w14:textId="77777777" w:rsidTr="00123B2E">
        <w:trPr>
          <w:tblCellSpacing w:w="15" w:type="dxa"/>
        </w:trPr>
        <w:tc>
          <w:tcPr>
            <w:tcW w:w="0" w:type="auto"/>
            <w:hideMark/>
          </w:tcPr>
          <w:p w14:paraId="5A56507C" w14:textId="749A70DE" w:rsidR="00123B2E" w:rsidRPr="00123B2E" w:rsidRDefault="00123B2E" w:rsidP="00123B2E">
            <w:pPr>
              <w:rPr>
                <w:color w:val="000000"/>
              </w:rPr>
            </w:pPr>
            <w:r w:rsidRPr="00123B2E">
              <w:rPr>
                <w:noProof/>
              </w:rPr>
              <w:drawing>
                <wp:inline distT="0" distB="0" distL="0" distR="0" wp14:anchorId="2F7B9B88" wp14:editId="3EC70869">
                  <wp:extent cx="151130" cy="151130"/>
                  <wp:effectExtent l="0" t="0" r="1270" b="1270"/>
                  <wp:docPr id="5" name="Picture 5" descr="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5A9823" w14:textId="77777777" w:rsidR="00123B2E" w:rsidRPr="00123B2E" w:rsidRDefault="00123B2E" w:rsidP="00123B2E">
            <w:pPr>
              <w:rPr>
                <w:color w:val="000000"/>
              </w:rPr>
            </w:pPr>
            <w:r w:rsidRPr="00123B2E">
              <w:rPr>
                <w:b/>
                <w:bCs/>
                <w:color w:val="000000"/>
              </w:rPr>
              <w:t>app/app.module.ts</w:t>
            </w:r>
            <w:r w:rsidRPr="00123B2E">
              <w:rPr>
                <w:color w:val="000000"/>
              </w:rPr>
              <w:t>. This is the module file, this is where we tell Angular which Component are we loading first; wev’e got to start somewhere, think of this as something similar to C’s </w:t>
            </w:r>
            <w:r w:rsidRPr="00123B2E">
              <w:rPr>
                <w:rFonts w:ascii="TheSansMonoConNormal" w:hAnsi="TheSansMonoConNormal" w:cs="Courier New"/>
                <w:color w:val="000000"/>
                <w:sz w:val="20"/>
                <w:szCs w:val="20"/>
              </w:rPr>
              <w:t>int main()</w:t>
            </w:r>
            <w:r w:rsidRPr="00123B2E">
              <w:rPr>
                <w:color w:val="000000"/>
              </w:rPr>
              <w:t> or Java’s </w:t>
            </w:r>
            <w:r w:rsidRPr="00123B2E">
              <w:rPr>
                <w:rFonts w:ascii="TheSansMonoConNormal" w:hAnsi="TheSansMonoConNormal" w:cs="Courier New"/>
                <w:color w:val="000000"/>
                <w:sz w:val="20"/>
                <w:szCs w:val="20"/>
              </w:rPr>
              <w:t>public static void main</w:t>
            </w:r>
            <w:r w:rsidRPr="00123B2E">
              <w:rPr>
                <w:color w:val="000000"/>
              </w:rPr>
              <w:t>. It’s our entry point</w:t>
            </w:r>
          </w:p>
        </w:tc>
      </w:tr>
    </w:tbl>
    <w:p w14:paraId="387ABD8F" w14:textId="753C952A" w:rsidR="00123B2E" w:rsidRDefault="00123B2E"/>
    <w:p w14:paraId="3DC4D289" w14:textId="02CF9643" w:rsidR="00DD48F2" w:rsidRDefault="00C9415D">
      <w:r>
        <w:t>One of the differences of AngularJS with Angular is the tooling support. The CLI makes Angular more than a framework, it’s almost a platform. If you’ve worked with front-end projects before, you may have used tools like bower, grunt or gulp and the various web servers</w:t>
      </w:r>
      <w:r w:rsidR="00843905">
        <w:t xml:space="preserve"> like http-server; </w:t>
      </w:r>
      <w:r w:rsidR="00843905">
        <w:lastRenderedPageBreak/>
        <w:t>and you may have spent quite a deal of time setting up a build-script for all these. Angular comes with some tooling in the form of Angular-CLI. It’s a bunch of command-line interface (CLI) tools that you can use to create new apps, new components, run tests and even use as a development server.</w:t>
      </w:r>
    </w:p>
    <w:p w14:paraId="70C44567" w14:textId="34A7820C" w:rsidR="00843905" w:rsidRDefault="00843905"/>
    <w:p w14:paraId="70E701B9" w14:textId="60E9FA36" w:rsidR="00D93C4F" w:rsidRDefault="00843905">
      <w:r>
        <w:t xml:space="preserve">We’ve already used the CLI to create an app, now, let’s use it to run a dev server. </w:t>
      </w:r>
      <w:r w:rsidR="00D93C4F">
        <w:t xml:space="preserve"> You can run a dev server by using the following command.</w:t>
      </w:r>
    </w:p>
    <w:p w14:paraId="0B30CC3A" w14:textId="6A17820B" w:rsidR="00D93C4F" w:rsidRDefault="00D93C4F"/>
    <w:p w14:paraId="22E4C9F2" w14:textId="3018D8D5" w:rsidR="00D93C4F" w:rsidRDefault="00D93C4F" w:rsidP="00561DE2">
      <w:pPr>
        <w:pStyle w:val="code"/>
      </w:pPr>
      <w:r>
        <w:t>ng serve -o</w:t>
      </w:r>
    </w:p>
    <w:p w14:paraId="50EF340F" w14:textId="03AD1592" w:rsidR="00094643" w:rsidRDefault="00094643"/>
    <w:p w14:paraId="61684C56" w14:textId="6CB6CBC1" w:rsidR="00D93C4F" w:rsidRDefault="00561DE2">
      <w:r>
        <w:t xml:space="preserve">The </w:t>
      </w:r>
      <w:r w:rsidRPr="00716B0C">
        <w:rPr>
          <w:rFonts w:ascii="TheSansMonoConNormal" w:hAnsi="TheSansMonoConNormal"/>
        </w:rPr>
        <w:t>-o</w:t>
      </w:r>
      <w:r>
        <w:t xml:space="preserve"> flag means we want to </w:t>
      </w:r>
      <w:r w:rsidR="009F5BFD">
        <w:t>launch</w:t>
      </w:r>
      <w:r>
        <w:t xml:space="preserve"> a browser and view our app in it.</w:t>
      </w:r>
      <w:r w:rsidR="00716B0C">
        <w:t xml:space="preserve"> </w:t>
      </w:r>
      <w:r w:rsidR="00327C00">
        <w:t>Thi</w:t>
      </w:r>
      <w:r w:rsidR="00CF142C">
        <w:t>s effectively runs a webpack dev server at port 4200</w:t>
      </w:r>
      <w:r w:rsidR="005D297F">
        <w:t xml:space="preserve">. The browser opens a tab with </w:t>
      </w:r>
      <w:hyperlink r:id="rId36" w:history="1">
        <w:r w:rsidR="005D297F" w:rsidRPr="00CC7107">
          <w:rPr>
            <w:rStyle w:val="Hyperlink"/>
          </w:rPr>
          <w:t>http://localhost:4200</w:t>
        </w:r>
      </w:hyperlink>
      <w:r w:rsidR="00FB67E9">
        <w:t xml:space="preserve">. </w:t>
      </w:r>
      <w:r w:rsidR="00716B0C">
        <w:t xml:space="preserve">Figure 5-2 shows our app with the default component. </w:t>
      </w:r>
    </w:p>
    <w:p w14:paraId="6449535B" w14:textId="6C0FAD1D" w:rsidR="00DD48F2" w:rsidRDefault="00DD48F2"/>
    <w:p w14:paraId="30711052" w14:textId="7C8BEB15" w:rsidR="00DD48F2" w:rsidRDefault="00DD48F2"/>
    <w:p w14:paraId="1EC687E8" w14:textId="5A04A67A" w:rsidR="00DD48F2" w:rsidRDefault="00DD48F2">
      <w:r w:rsidRPr="00DD48F2">
        <w:rPr>
          <w:noProof/>
        </w:rPr>
        <w:drawing>
          <wp:inline distT="0" distB="0" distL="0" distR="0" wp14:anchorId="5C6CAB14" wp14:editId="77F787C5">
            <wp:extent cx="4769963" cy="4253217"/>
            <wp:effectExtent l="0" t="0" r="571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5332" cy="4275837"/>
                    </a:xfrm>
                    <a:prstGeom prst="rect">
                      <a:avLst/>
                    </a:prstGeom>
                  </pic:spPr>
                </pic:pic>
              </a:graphicData>
            </a:graphic>
          </wp:inline>
        </w:drawing>
      </w:r>
    </w:p>
    <w:p w14:paraId="7F736BE3" w14:textId="09765A10" w:rsidR="00150797" w:rsidRDefault="00150797" w:rsidP="00094643">
      <w:pPr>
        <w:pStyle w:val="Listing"/>
      </w:pPr>
      <w:r>
        <w:t>Figure 5-2. Default screen for a newly created app</w:t>
      </w:r>
    </w:p>
    <w:p w14:paraId="1C69D0C3" w14:textId="107B8FCD" w:rsidR="00150797" w:rsidRDefault="00A418C6">
      <w:r>
        <w:t>You may also run the application using npm, like so</w:t>
      </w:r>
    </w:p>
    <w:p w14:paraId="6F486C5C" w14:textId="4871EACD" w:rsidR="00A418C6" w:rsidRDefault="00A418C6"/>
    <w:p w14:paraId="55498B2B" w14:textId="50077C88" w:rsidR="00A418C6" w:rsidRDefault="00A418C6" w:rsidP="00A418C6">
      <w:pPr>
        <w:pStyle w:val="code"/>
      </w:pPr>
      <w:r>
        <w:t>npm start</w:t>
      </w:r>
    </w:p>
    <w:p w14:paraId="0C46A98C" w14:textId="412520F3" w:rsidR="002A1473" w:rsidRDefault="002A1473">
      <w:r>
        <w:t xml:space="preserve">This command will look for the package.json file on the current directory (presumably the project root directory) and look at the </w:t>
      </w:r>
      <w:r w:rsidRPr="0017456B">
        <w:rPr>
          <w:i/>
        </w:rPr>
        <w:t>scripts</w:t>
      </w:r>
      <w:r>
        <w:t xml:space="preserve"> definition.</w:t>
      </w:r>
    </w:p>
    <w:p w14:paraId="4B5D1714" w14:textId="77777777" w:rsidR="002A1473" w:rsidRDefault="002A1473"/>
    <w:p w14:paraId="4A414B71" w14:textId="3D4B4945" w:rsidR="00A418C6" w:rsidRDefault="008245F1">
      <w:r>
        <w:t xml:space="preserve">Listing 5-1 shows us an excerpt from package.json </w:t>
      </w:r>
    </w:p>
    <w:p w14:paraId="4C0D10D2" w14:textId="2C4B243A" w:rsidR="008245F1" w:rsidRDefault="008245F1"/>
    <w:p w14:paraId="59B99A0A" w14:textId="39ED5C8F" w:rsidR="008245F1" w:rsidRDefault="008245F1" w:rsidP="00237DA8">
      <w:pPr>
        <w:pStyle w:val="Listing"/>
      </w:pPr>
      <w:r>
        <w:t>Listing 5-1.package.json</w:t>
      </w:r>
    </w:p>
    <w:p w14:paraId="3A94178A" w14:textId="77777777" w:rsidR="00237DA8" w:rsidRPr="00237DA8" w:rsidRDefault="00237DA8" w:rsidP="00237DA8">
      <w:pPr>
        <w:pStyle w:val="code"/>
        <w:rPr>
          <w:lang w:val="en-PH"/>
        </w:rPr>
      </w:pPr>
      <w:r w:rsidRPr="00237DA8">
        <w:rPr>
          <w:lang w:val="en-PH"/>
        </w:rPr>
        <w:t>{</w:t>
      </w:r>
    </w:p>
    <w:p w14:paraId="5E57E8F7" w14:textId="77777777" w:rsidR="00237DA8" w:rsidRPr="00237DA8" w:rsidRDefault="00237DA8" w:rsidP="00237DA8">
      <w:pPr>
        <w:pStyle w:val="code"/>
        <w:rPr>
          <w:lang w:val="en-PH"/>
        </w:rPr>
      </w:pPr>
      <w:r w:rsidRPr="00237DA8">
        <w:rPr>
          <w:lang w:val="en-PH"/>
        </w:rPr>
        <w:t xml:space="preserve">  "name": "ch5person",</w:t>
      </w:r>
    </w:p>
    <w:p w14:paraId="6D9131C8" w14:textId="77777777" w:rsidR="00237DA8" w:rsidRPr="00237DA8" w:rsidRDefault="00237DA8" w:rsidP="00237DA8">
      <w:pPr>
        <w:pStyle w:val="code"/>
        <w:rPr>
          <w:lang w:val="en-PH"/>
        </w:rPr>
      </w:pPr>
      <w:r w:rsidRPr="00237DA8">
        <w:rPr>
          <w:lang w:val="en-PH"/>
        </w:rPr>
        <w:t xml:space="preserve">  "version": "0.0.0",</w:t>
      </w:r>
    </w:p>
    <w:p w14:paraId="762FAEA1" w14:textId="43A18A81" w:rsidR="00237DA8" w:rsidRPr="00237DA8" w:rsidRDefault="00237DA8" w:rsidP="00237DA8">
      <w:pPr>
        <w:pStyle w:val="code"/>
        <w:rPr>
          <w:lang w:val="en-PH"/>
        </w:rPr>
      </w:pPr>
      <w:r w:rsidRPr="00237DA8">
        <w:rPr>
          <w:lang w:val="en-PH"/>
        </w:rPr>
        <w:t xml:space="preserve">  "scripts": { </w:t>
      </w:r>
      <w:r w:rsidRPr="00237DA8">
        <w:rPr>
          <w:lang w:val="en-PH"/>
        </w:rPr>
        <w:fldChar w:fldCharType="begin"/>
      </w:r>
      <w:r w:rsidRPr="00237DA8">
        <w:rPr>
          <w:lang w:val="en-PH"/>
        </w:rPr>
        <w:instrText xml:space="preserve"> INCLUDEPICTURE "/var/folders/hv/m0jks22958l257vwp8xtmcr40000gn/T/com.microsoft.Word/WebArchiveCopyPasteTempFiles/1.png" \* MERGEFORMATINET </w:instrText>
      </w:r>
      <w:r w:rsidRPr="00237DA8">
        <w:rPr>
          <w:lang w:val="en-PH"/>
        </w:rPr>
        <w:fldChar w:fldCharType="separate"/>
      </w:r>
      <w:r w:rsidRPr="00237DA8">
        <w:rPr>
          <w:noProof/>
          <w:lang w:val="en-PH"/>
        </w:rPr>
        <w:drawing>
          <wp:inline distT="0" distB="0" distL="0" distR="0" wp14:anchorId="7BBF3147" wp14:editId="72F888B5">
            <wp:extent cx="151130" cy="151130"/>
            <wp:effectExtent l="0" t="0" r="1270" b="1270"/>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1E4B42C3" w14:textId="77777777" w:rsidR="00237DA8" w:rsidRPr="00237DA8" w:rsidRDefault="00237DA8" w:rsidP="00237DA8">
      <w:pPr>
        <w:pStyle w:val="code"/>
        <w:rPr>
          <w:lang w:val="en-PH"/>
        </w:rPr>
      </w:pPr>
      <w:r w:rsidRPr="00237DA8">
        <w:rPr>
          <w:lang w:val="en-PH"/>
        </w:rPr>
        <w:t xml:space="preserve">    "ng": "ng",</w:t>
      </w:r>
    </w:p>
    <w:p w14:paraId="484CF873" w14:textId="4AC1F8CD" w:rsidR="00237DA8" w:rsidRPr="00237DA8" w:rsidRDefault="00237DA8" w:rsidP="00237DA8">
      <w:pPr>
        <w:pStyle w:val="code"/>
        <w:rPr>
          <w:lang w:val="en-PH"/>
        </w:rPr>
      </w:pPr>
      <w:r w:rsidRPr="00237DA8">
        <w:rPr>
          <w:lang w:val="en-PH"/>
        </w:rPr>
        <w:t xml:space="preserve">    "start": "ng serve", </w:t>
      </w:r>
      <w:r w:rsidRPr="00237DA8">
        <w:rPr>
          <w:lang w:val="en-PH"/>
        </w:rPr>
        <w:fldChar w:fldCharType="begin"/>
      </w:r>
      <w:r w:rsidRPr="00237DA8">
        <w:rPr>
          <w:lang w:val="en-PH"/>
        </w:rPr>
        <w:instrText xml:space="preserve"> INCLUDEPICTURE "/var/folders/hv/m0jks22958l257vwp8xtmcr40000gn/T/com.microsoft.Word/WebArchiveCopyPasteTempFiles/2.png" \* MERGEFORMATINET </w:instrText>
      </w:r>
      <w:r w:rsidRPr="00237DA8">
        <w:rPr>
          <w:lang w:val="en-PH"/>
        </w:rPr>
        <w:fldChar w:fldCharType="separate"/>
      </w:r>
      <w:r w:rsidRPr="00237DA8">
        <w:rPr>
          <w:noProof/>
          <w:lang w:val="en-PH"/>
        </w:rPr>
        <w:drawing>
          <wp:inline distT="0" distB="0" distL="0" distR="0" wp14:anchorId="70D25B43" wp14:editId="43C72ACE">
            <wp:extent cx="151130" cy="151130"/>
            <wp:effectExtent l="0" t="0" r="1270" b="1270"/>
            <wp:docPr id="20" name="Picture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237DA8">
        <w:rPr>
          <w:lang w:val="en-PH"/>
        </w:rPr>
        <w:fldChar w:fldCharType="end"/>
      </w:r>
    </w:p>
    <w:p w14:paraId="4BE423CD" w14:textId="77777777" w:rsidR="00237DA8" w:rsidRPr="00237DA8" w:rsidRDefault="00237DA8" w:rsidP="00237DA8">
      <w:pPr>
        <w:pStyle w:val="code"/>
        <w:rPr>
          <w:lang w:val="en-PH"/>
        </w:rPr>
      </w:pPr>
      <w:r w:rsidRPr="00237DA8">
        <w:rPr>
          <w:lang w:val="en-PH"/>
        </w:rPr>
        <w:t xml:space="preserve">    "build": "ng build",</w:t>
      </w:r>
    </w:p>
    <w:p w14:paraId="0A3E4904" w14:textId="77777777" w:rsidR="00237DA8" w:rsidRPr="00237DA8" w:rsidRDefault="00237DA8" w:rsidP="00237DA8">
      <w:pPr>
        <w:pStyle w:val="code"/>
        <w:rPr>
          <w:lang w:val="en-PH"/>
        </w:rPr>
      </w:pPr>
      <w:r w:rsidRPr="00237DA8">
        <w:rPr>
          <w:lang w:val="en-PH"/>
        </w:rPr>
        <w:t xml:space="preserve">    "test": "ng test",</w:t>
      </w:r>
    </w:p>
    <w:p w14:paraId="1283D441" w14:textId="77777777" w:rsidR="00237DA8" w:rsidRPr="00237DA8" w:rsidRDefault="00237DA8" w:rsidP="00237DA8">
      <w:pPr>
        <w:pStyle w:val="code"/>
        <w:rPr>
          <w:lang w:val="en-PH"/>
        </w:rPr>
      </w:pPr>
      <w:r w:rsidRPr="00237DA8">
        <w:rPr>
          <w:lang w:val="en-PH"/>
        </w:rPr>
        <w:t xml:space="preserve">    "lint": "ng lint",</w:t>
      </w:r>
    </w:p>
    <w:p w14:paraId="6672851F" w14:textId="77777777" w:rsidR="00237DA8" w:rsidRPr="00237DA8" w:rsidRDefault="00237DA8" w:rsidP="00237DA8">
      <w:pPr>
        <w:pStyle w:val="code"/>
        <w:rPr>
          <w:lang w:val="en-PH"/>
        </w:rPr>
      </w:pPr>
      <w:r w:rsidRPr="00237DA8">
        <w:rPr>
          <w:lang w:val="en-PH"/>
        </w:rPr>
        <w:t xml:space="preserve">    "e2e": "ng e2e"</w:t>
      </w:r>
    </w:p>
    <w:p w14:paraId="5269E95A" w14:textId="77777777" w:rsidR="00237DA8" w:rsidRPr="00237DA8" w:rsidRDefault="00237DA8" w:rsidP="00237DA8">
      <w:pPr>
        <w:pStyle w:val="code"/>
        <w:rPr>
          <w:lang w:val="en-PH"/>
        </w:rPr>
      </w:pPr>
      <w:r w:rsidRPr="00237DA8">
        <w:rPr>
          <w:lang w:val="en-PH"/>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237DA8" w:rsidRPr="00237DA8" w14:paraId="31B63071" w14:textId="77777777" w:rsidTr="00237DA8">
        <w:trPr>
          <w:tblCellSpacing w:w="15" w:type="dxa"/>
        </w:trPr>
        <w:tc>
          <w:tcPr>
            <w:tcW w:w="0" w:type="auto"/>
            <w:hideMark/>
          </w:tcPr>
          <w:p w14:paraId="4429FB89" w14:textId="09F10732" w:rsidR="00237DA8" w:rsidRPr="00237DA8" w:rsidRDefault="00237DA8" w:rsidP="00237DA8">
            <w:r w:rsidRPr="00237DA8">
              <w:rPr>
                <w:noProof/>
              </w:rPr>
              <w:drawing>
                <wp:inline distT="0" distB="0" distL="0" distR="0" wp14:anchorId="51041DE3" wp14:editId="2C4FBC21">
                  <wp:extent cx="151130" cy="151130"/>
                  <wp:effectExtent l="0" t="0" r="1270" b="1270"/>
                  <wp:docPr id="19" name="Picture 19" descr="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9A38872" w14:textId="77777777" w:rsidR="00237DA8" w:rsidRPr="00237DA8" w:rsidRDefault="00237DA8" w:rsidP="00237DA8">
            <w:r w:rsidRPr="00237DA8">
              <w:t>The </w:t>
            </w:r>
            <w:r w:rsidRPr="00237DA8">
              <w:rPr>
                <w:i/>
                <w:iCs/>
              </w:rPr>
              <w:t>scripts</w:t>
            </w:r>
            <w:r w:rsidRPr="00237DA8">
              <w:t> object defines the various arguments we can use with the </w:t>
            </w:r>
            <w:r w:rsidRPr="00237DA8">
              <w:rPr>
                <w:rFonts w:ascii="TheSansMonoConNormal" w:hAnsi="TheSansMonoConNormal" w:cs="Courier New"/>
                <w:sz w:val="20"/>
                <w:szCs w:val="20"/>
              </w:rPr>
              <w:t>npm</w:t>
            </w:r>
            <w:r w:rsidRPr="00237DA8">
              <w:t> command</w:t>
            </w:r>
          </w:p>
        </w:tc>
      </w:tr>
      <w:tr w:rsidR="00237DA8" w:rsidRPr="00237DA8" w14:paraId="0D106ED7" w14:textId="77777777" w:rsidTr="00237DA8">
        <w:trPr>
          <w:tblCellSpacing w:w="15" w:type="dxa"/>
        </w:trPr>
        <w:tc>
          <w:tcPr>
            <w:tcW w:w="0" w:type="auto"/>
            <w:hideMark/>
          </w:tcPr>
          <w:p w14:paraId="356D2D47" w14:textId="73F68106" w:rsidR="00237DA8" w:rsidRPr="00237DA8" w:rsidRDefault="00237DA8" w:rsidP="00237DA8">
            <w:r w:rsidRPr="00237DA8">
              <w:rPr>
                <w:noProof/>
              </w:rPr>
              <w:drawing>
                <wp:inline distT="0" distB="0" distL="0" distR="0" wp14:anchorId="25FB73BE" wp14:editId="5A9A7E92">
                  <wp:extent cx="151130" cy="151130"/>
                  <wp:effectExtent l="0" t="0" r="1270" b="1270"/>
                  <wp:docPr id="18" name="Picture 18" descr="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86EC88C" w14:textId="77777777" w:rsidR="00237DA8" w:rsidRPr="00237DA8" w:rsidRDefault="00237DA8" w:rsidP="00237DA8">
            <w:r w:rsidRPr="00237DA8">
              <w:t>As you can see, the </w:t>
            </w:r>
            <w:r w:rsidRPr="00237DA8">
              <w:rPr>
                <w:i/>
                <w:iCs/>
              </w:rPr>
              <w:t>start</w:t>
            </w:r>
            <w:r w:rsidRPr="00237DA8">
              <w:t> argument invokes the </w:t>
            </w:r>
            <w:r w:rsidRPr="00237DA8">
              <w:rPr>
                <w:rFonts w:ascii="TheSansMonoConNormal" w:hAnsi="TheSansMonoConNormal" w:cs="Courier New"/>
                <w:sz w:val="20"/>
                <w:szCs w:val="20"/>
              </w:rPr>
              <w:t>ng serve</w:t>
            </w:r>
            <w:r w:rsidRPr="00237DA8">
              <w:t> command. You might want to edit this line so that it reads </w:t>
            </w:r>
            <w:r w:rsidRPr="00237DA8">
              <w:rPr>
                <w:rFonts w:ascii="TheSansMonoConNormal" w:hAnsi="TheSansMonoConNormal" w:cs="Courier New"/>
                <w:sz w:val="20"/>
                <w:szCs w:val="20"/>
              </w:rPr>
              <w:t>ng serve -o</w:t>
            </w:r>
            <w:r w:rsidRPr="00237DA8">
              <w:t>; that way, when you invoke </w:t>
            </w:r>
            <w:r w:rsidRPr="00237DA8">
              <w:rPr>
                <w:rFonts w:ascii="TheSansMonoConNormal" w:hAnsi="TheSansMonoConNormal" w:cs="Courier New"/>
                <w:sz w:val="20"/>
                <w:szCs w:val="20"/>
              </w:rPr>
              <w:t>npm start</w:t>
            </w:r>
            <w:r w:rsidRPr="00237DA8">
              <w:t>, it automatically launches a browser instance</w:t>
            </w:r>
          </w:p>
        </w:tc>
      </w:tr>
    </w:tbl>
    <w:p w14:paraId="5044FDFE" w14:textId="22528B2B" w:rsidR="00150797" w:rsidRDefault="00150797"/>
    <w:p w14:paraId="51E8B2CB" w14:textId="765FB3A3" w:rsidR="002F741D" w:rsidRDefault="002B2156" w:rsidP="001507D8">
      <w:pPr>
        <w:pStyle w:val="Heading2"/>
      </w:pPr>
      <w:r>
        <w:t>Let’s make some changes</w:t>
      </w:r>
    </w:p>
    <w:p w14:paraId="532811C5" w14:textId="4996205A" w:rsidR="002F741D" w:rsidRDefault="003F4B70">
      <w:r>
        <w:t xml:space="preserve">An Angular component contains application logic (the class), metadata and the HTML template </w:t>
      </w:r>
    </w:p>
    <w:p w14:paraId="2BF73591" w14:textId="77777777" w:rsidR="001507D8" w:rsidRDefault="001507D8"/>
    <w:p w14:paraId="50A70920" w14:textId="2C3EF4C0" w:rsidR="00421217" w:rsidRDefault="00B16F78" w:rsidP="00B16F78">
      <w:pPr>
        <w:pStyle w:val="Listing"/>
      </w:pPr>
      <w:r>
        <w:t>Listing 5-2. Modified AppComponent</w:t>
      </w:r>
    </w:p>
    <w:p w14:paraId="205384B5" w14:textId="05FCD153"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import { Component } from "@angular/core";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"/var/folders/hv/m0jks22958l257vwp8xtmcr40000gn/T/com.microsoft.Word/WebArchiveCopyPasteTempFiles/1.png"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3ECEBB92" wp14:editId="75382553">
            <wp:extent cx="151130" cy="151130"/>
            <wp:effectExtent l="0" t="0" r="1270" b="1270"/>
            <wp:docPr id="35" name="Picture 3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3F16D70A"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p w14:paraId="6A4478D1" w14:textId="7E04F230"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@Component({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"/var/folders/hv/m0jks22958l257vwp8xtmcr40000gn/T/com.microsoft.Word/WebArchiveCopyPasteTempFiles/2.png"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BFEA217" wp14:editId="0FF9D249">
            <wp:extent cx="151130" cy="151130"/>
            <wp:effectExtent l="0" t="0" r="1270" b="1270"/>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FDBD020" w14:textId="7682AFDF"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selector: 'app-root',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"/var/folders/hv/m0jks22958l257vwp8xtmcr40000gn/T/com.microsoft.Word/WebArchiveCopyPasteTempFiles/3.png"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29CFBDD" wp14:editId="7A2EF53A">
            <wp:extent cx="151130" cy="151130"/>
            <wp:effectExtent l="0" t="0" r="1270" b="1270"/>
            <wp:docPr id="33" name="Picture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0ECC528A" w14:textId="496FE422"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template: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"/var/folders/hv/m0jks22958l257vwp8xtmcr40000gn/T/com.microsoft.Word/WebArchiveCopyPasteTempFiles/4.png"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2B7706E8" wp14:editId="37761E29">
            <wp:extent cx="151130" cy="151130"/>
            <wp:effectExtent l="0" t="0" r="1270" b="1270"/>
            <wp:docPr id="32" name="Picture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4F8735B9" w14:textId="0958B128"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&lt;h1&gt;{{ title }}&lt;/h1&gt;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"/var/folders/hv/m0jks22958l257vwp8xtmcr40000gn/T/com.microsoft.Word/WebArchiveCopyPasteTempFiles/5.png"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1050BFE9" wp14:editId="1CA1E19B">
            <wp:extent cx="151130" cy="151130"/>
            <wp:effectExtent l="0" t="0" r="1270" b="1270"/>
            <wp:docPr id="31" name="Picture 3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1124DFE3"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w:t>
      </w:r>
    </w:p>
    <w:p w14:paraId="4EADCD99"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p w14:paraId="7CB54104" w14:textId="6591F50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export class AppComponent {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04DF0805" wp14:editId="3F7E2659">
            <wp:extent cx="151130" cy="151130"/>
            <wp:effectExtent l="0" t="0" r="1270" b="1270"/>
            <wp:docPr id="30" name="Picture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508C3FDF" w14:textId="14CFB544"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 xml:space="preserve">  title = "Hello World"   </w:t>
      </w:r>
      <w:r w:rsidRPr="009003BD">
        <w:rPr>
          <w:rFonts w:ascii="TheSansMonoConNormal" w:hAnsi="TheSansMonoConNormal" w:cs="Courier New"/>
          <w:color w:val="000000"/>
        </w:rPr>
        <w:fldChar w:fldCharType="begin"/>
      </w:r>
      <w:r w:rsidRPr="009003BD">
        <w:rPr>
          <w:rFonts w:ascii="TheSansMonoConNormal" w:hAnsi="TheSansMonoConNormal" w:cs="Courier New"/>
          <w:color w:val="000000"/>
        </w:rPr>
        <w:instrText xml:space="preserve"> INCLUDEPICTURE "/var/folders/hv/m0jks22958l257vwp8xtmcr40000gn/T/com.microsoft.Word/WebArchiveCopyPasteTempFiles/7.png" \* MERGEFORMATINET </w:instrText>
      </w:r>
      <w:r w:rsidRPr="009003BD">
        <w:rPr>
          <w:rFonts w:ascii="TheSansMonoConNormal" w:hAnsi="TheSansMonoConNormal" w:cs="Courier New"/>
          <w:color w:val="000000"/>
        </w:rPr>
        <w:fldChar w:fldCharType="separate"/>
      </w:r>
      <w:r w:rsidRPr="009003BD">
        <w:rPr>
          <w:rFonts w:ascii="TheSansMonoConNormal" w:hAnsi="TheSansMonoConNormal" w:cs="Courier New"/>
          <w:noProof/>
          <w:color w:val="000000"/>
        </w:rPr>
        <w:drawing>
          <wp:inline distT="0" distB="0" distL="0" distR="0" wp14:anchorId="7B434808" wp14:editId="563A4757">
            <wp:extent cx="151130" cy="151130"/>
            <wp:effectExtent l="0" t="0" r="1270" b="1270"/>
            <wp:docPr id="29" name="Picture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9003BD">
        <w:rPr>
          <w:rFonts w:ascii="TheSansMonoConNormal" w:hAnsi="TheSansMonoConNormal" w:cs="Courier New"/>
          <w:color w:val="000000"/>
        </w:rPr>
        <w:fldChar w:fldCharType="end"/>
      </w:r>
    </w:p>
    <w:p w14:paraId="2F7B2CF2" w14:textId="77777777" w:rsidR="009003BD" w:rsidRPr="009003BD" w:rsidRDefault="009003BD" w:rsidP="0090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r w:rsidRPr="009003BD">
        <w:rPr>
          <w:rFonts w:ascii="TheSansMonoConNormal" w:hAnsi="TheSansMonoConNormal"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9003BD" w:rsidRPr="009003BD" w14:paraId="6BAAA0A5" w14:textId="77777777" w:rsidTr="009B6745">
        <w:trPr>
          <w:tblCellSpacing w:w="15" w:type="dxa"/>
        </w:trPr>
        <w:tc>
          <w:tcPr>
            <w:tcW w:w="0" w:type="auto"/>
            <w:hideMark/>
          </w:tcPr>
          <w:p w14:paraId="23781F13" w14:textId="79FE5438" w:rsidR="009003BD" w:rsidRPr="009003BD" w:rsidRDefault="009003BD" w:rsidP="009B6745">
            <w:r w:rsidRPr="009003BD">
              <w:rPr>
                <w:noProof/>
              </w:rPr>
              <w:drawing>
                <wp:inline distT="0" distB="0" distL="0" distR="0" wp14:anchorId="5F2F5F27" wp14:editId="4B6B99F6">
                  <wp:extent cx="151130" cy="151130"/>
                  <wp:effectExtent l="0" t="0" r="1270" b="1270"/>
                  <wp:docPr id="28" name="Picture 28" descr="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24CE99A" w14:textId="77777777" w:rsidR="009003BD" w:rsidRPr="009003BD" w:rsidRDefault="009003BD" w:rsidP="009B6745">
            <w:r w:rsidRPr="009003BD">
              <w:t>We need the </w:t>
            </w:r>
            <w:r w:rsidRPr="009003BD">
              <w:rPr>
                <w:rFonts w:ascii="TheSansMonoConNormal" w:hAnsi="TheSansMonoConNormal" w:cs="Courier New"/>
                <w:sz w:val="20"/>
                <w:szCs w:val="20"/>
              </w:rPr>
              <w:t>Component</w:t>
            </w:r>
            <w:r w:rsidRPr="009003BD">
              <w:t> function from the core Angular libraries, so, let’s import it</w:t>
            </w:r>
          </w:p>
        </w:tc>
      </w:tr>
      <w:tr w:rsidR="009003BD" w:rsidRPr="009003BD" w14:paraId="7D02F6E8" w14:textId="77777777" w:rsidTr="009B6745">
        <w:trPr>
          <w:tblCellSpacing w:w="15" w:type="dxa"/>
        </w:trPr>
        <w:tc>
          <w:tcPr>
            <w:tcW w:w="0" w:type="auto"/>
            <w:hideMark/>
          </w:tcPr>
          <w:p w14:paraId="0BE1C2C5" w14:textId="09C63D5D" w:rsidR="009003BD" w:rsidRPr="009003BD" w:rsidRDefault="009003BD" w:rsidP="009B6745">
            <w:r w:rsidRPr="009003BD">
              <w:rPr>
                <w:noProof/>
              </w:rPr>
              <w:drawing>
                <wp:inline distT="0" distB="0" distL="0" distR="0" wp14:anchorId="37624BF0" wp14:editId="435AB45D">
                  <wp:extent cx="151130" cy="151130"/>
                  <wp:effectExtent l="0" t="0" r="1270" b="1270"/>
                  <wp:docPr id="27" name="Picture 27" descr="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EF9B789" w14:textId="126799C9" w:rsidR="009003BD" w:rsidRPr="009003BD" w:rsidRDefault="009003BD" w:rsidP="009B6745">
            <w:r w:rsidRPr="009003BD">
              <w:t>This is the metadata part of our component. We used the </w:t>
            </w:r>
            <w:r w:rsidRPr="009003BD">
              <w:rPr>
                <w:rFonts w:ascii="TheSansMonoConNormal" w:hAnsi="TheSansMonoConNormal" w:cs="Courier New"/>
                <w:sz w:val="20"/>
                <w:szCs w:val="20"/>
              </w:rPr>
              <w:t>@Component</w:t>
            </w:r>
            <w:r w:rsidRPr="009003BD">
              <w:t> decorator to tell Angular that the class </w:t>
            </w:r>
            <w:r w:rsidRPr="009003BD">
              <w:rPr>
                <w:i/>
                <w:iCs/>
              </w:rPr>
              <w:t>AppComponent</w:t>
            </w:r>
            <w:r w:rsidRPr="009003BD">
              <w:t xml:space="preserve"> (see </w:t>
            </w:r>
            <w:r w:rsidR="009B6745">
              <w:t xml:space="preserve"> </w:t>
            </w:r>
            <w:r w:rsidR="009B6745" w:rsidRPr="009003BD">
              <w:rPr>
                <w:rFonts w:ascii="TheSansMonoConNormal" w:hAnsi="TheSansMonoConNormal" w:cs="Courier New"/>
                <w:color w:val="000000"/>
              </w:rPr>
              <w:fldChar w:fldCharType="begin"/>
            </w:r>
            <w:r w:rsidR="009B6745" w:rsidRPr="009003BD">
              <w:rPr>
                <w:rFonts w:ascii="TheSansMonoConNormal" w:hAnsi="TheSansMonoConNormal" w:cs="Courier New"/>
                <w:color w:val="000000"/>
              </w:rPr>
              <w:instrText xml:space="preserve"> INCLUDEPICTURE "/var/folders/hv/m0jks22958l257vwp8xtmcr40000gn/T/com.microsoft.Word/WebArchiveCopyPasteTempFiles/6.png" \* MERGEFORMATINET </w:instrText>
            </w:r>
            <w:r w:rsidR="009B6745" w:rsidRPr="009003BD">
              <w:rPr>
                <w:rFonts w:ascii="TheSansMonoConNormal" w:hAnsi="TheSansMonoConNormal" w:cs="Courier New"/>
                <w:color w:val="000000"/>
              </w:rPr>
              <w:fldChar w:fldCharType="separate"/>
            </w:r>
            <w:r w:rsidR="009B6745" w:rsidRPr="009003BD">
              <w:rPr>
                <w:rFonts w:ascii="TheSansMonoConNormal" w:hAnsi="TheSansMonoConNormal" w:cs="Courier New"/>
                <w:noProof/>
                <w:color w:val="000000"/>
              </w:rPr>
              <w:drawing>
                <wp:inline distT="0" distB="0" distL="0" distR="0" wp14:anchorId="3A7256A9" wp14:editId="4F7355CE">
                  <wp:extent cx="151130" cy="151130"/>
                  <wp:effectExtent l="0" t="0" r="1270" b="1270"/>
                  <wp:docPr id="36" name="Picture 3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B6745" w:rsidRPr="009003BD">
              <w:rPr>
                <w:rFonts w:ascii="TheSansMonoConNormal" w:hAnsi="TheSansMonoConNormal" w:cs="Courier New"/>
                <w:color w:val="000000"/>
              </w:rPr>
              <w:fldChar w:fldCharType="end"/>
            </w:r>
            <w:r w:rsidRPr="009003BD">
              <w:t xml:space="preserve"> below) is actually a Component. The decorator takes a single argument (a decorator is a function, remember), it takes a JSON object where we can define some of the important properties of the component</w:t>
            </w:r>
          </w:p>
        </w:tc>
      </w:tr>
      <w:tr w:rsidR="009003BD" w:rsidRPr="009003BD" w14:paraId="0A5B158C" w14:textId="77777777" w:rsidTr="009B6745">
        <w:trPr>
          <w:tblCellSpacing w:w="15" w:type="dxa"/>
        </w:trPr>
        <w:tc>
          <w:tcPr>
            <w:tcW w:w="0" w:type="auto"/>
            <w:hideMark/>
          </w:tcPr>
          <w:p w14:paraId="75C71119" w14:textId="4EE333C0" w:rsidR="009003BD" w:rsidRPr="009003BD" w:rsidRDefault="009003BD" w:rsidP="009B6745">
            <w:r w:rsidRPr="009003BD">
              <w:rPr>
                <w:noProof/>
              </w:rPr>
              <w:lastRenderedPageBreak/>
              <w:drawing>
                <wp:inline distT="0" distB="0" distL="0" distR="0" wp14:anchorId="5107F7D3" wp14:editId="192C2DBC">
                  <wp:extent cx="151130" cy="151130"/>
                  <wp:effectExtent l="0" t="0" r="1270" b="1270"/>
                  <wp:docPr id="26" name="Picture 26" descr="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0E7DECB" w14:textId="77777777" w:rsidR="009003BD" w:rsidRPr="009003BD" w:rsidRDefault="009003BD" w:rsidP="009B6745">
            <w:r w:rsidRPr="009003BD">
              <w:t>This line tells Angular which portion of the UI (html) this component is supposed to control; in this case, it’s </w:t>
            </w:r>
            <w:r w:rsidRPr="009003BD">
              <w:rPr>
                <w:rFonts w:ascii="TheSansMonoConNormal" w:hAnsi="TheSansMonoConNormal" w:cs="Courier New"/>
                <w:sz w:val="20"/>
                <w:szCs w:val="20"/>
              </w:rPr>
              <w:t>app-root</w:t>
            </w:r>
            <w:r w:rsidRPr="009003BD">
              <w:t>. You will find this html element inside </w:t>
            </w:r>
            <w:r w:rsidRPr="009003BD">
              <w:rPr>
                <w:i/>
                <w:iCs/>
              </w:rPr>
              <w:t>index.html</w:t>
            </w:r>
            <w:r w:rsidRPr="009003BD">
              <w:t> (located in the root folder of the project)</w:t>
            </w:r>
          </w:p>
        </w:tc>
      </w:tr>
      <w:tr w:rsidR="009003BD" w:rsidRPr="009003BD" w14:paraId="6BD8E0F8" w14:textId="77777777" w:rsidTr="009B6745">
        <w:trPr>
          <w:tblCellSpacing w:w="15" w:type="dxa"/>
        </w:trPr>
        <w:tc>
          <w:tcPr>
            <w:tcW w:w="0" w:type="auto"/>
            <w:hideMark/>
          </w:tcPr>
          <w:p w14:paraId="635662D1" w14:textId="740D0B4E" w:rsidR="009003BD" w:rsidRPr="009003BD" w:rsidRDefault="009003BD" w:rsidP="009B6745">
            <w:r w:rsidRPr="009003BD">
              <w:rPr>
                <w:noProof/>
              </w:rPr>
              <w:drawing>
                <wp:inline distT="0" distB="0" distL="0" distR="0" wp14:anchorId="39BB37FD" wp14:editId="57BC7623">
                  <wp:extent cx="151130" cy="151130"/>
                  <wp:effectExtent l="0" t="0" r="1270" b="1270"/>
                  <wp:docPr id="25" name="Picture 25" descr="4">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19C64B" w14:textId="16C424A6" w:rsidR="009003BD" w:rsidRPr="009003BD" w:rsidRDefault="009003BD" w:rsidP="009B6745">
            <w:r w:rsidRPr="009003BD">
              <w:t>The </w:t>
            </w:r>
            <w:r w:rsidRPr="009003BD">
              <w:rPr>
                <w:rFonts w:ascii="TheSansMonoConNormal" w:hAnsi="TheSansMonoConNormal" w:cs="Courier New"/>
                <w:sz w:val="20"/>
                <w:szCs w:val="20"/>
              </w:rPr>
              <w:t>template</w:t>
            </w:r>
            <w:r w:rsidRPr="009003BD">
              <w:t> property is where we tell Angular what gets rendered on the HTML page, noticeably, it looks a lot like HTML; and that’s good, because everything we know about HTML tags and elements are valid here. Notice that we’re not using single quotes to fence our template, those are back-ticks. If you’re using an American style keyboard, that key is found to the left of </w:t>
            </w:r>
            <w:r w:rsidR="00D42569">
              <w:t>“</w:t>
            </w:r>
            <w:r w:rsidRPr="009003BD">
              <w:rPr>
                <w:rFonts w:ascii="TheSansMonoConNormal" w:hAnsi="TheSansMonoConNormal" w:cs="Courier New"/>
                <w:sz w:val="20"/>
                <w:szCs w:val="20"/>
              </w:rPr>
              <w:t>1</w:t>
            </w:r>
            <w:r w:rsidR="00D42569">
              <w:rPr>
                <w:rFonts w:ascii="TheSansMonoConNormal" w:hAnsi="TheSansMonoConNormal" w:cs="Courier New"/>
                <w:sz w:val="20"/>
                <w:szCs w:val="20"/>
              </w:rPr>
              <w:t>”</w:t>
            </w:r>
            <w:r w:rsidRPr="009003BD">
              <w:t> and above the </w:t>
            </w:r>
            <w:r w:rsidR="00D42569">
              <w:t>“</w:t>
            </w:r>
            <w:r w:rsidRPr="009003BD">
              <w:rPr>
                <w:rFonts w:ascii="TheSansMonoConNormal" w:hAnsi="TheSansMonoConNormal" w:cs="Courier New"/>
                <w:sz w:val="20"/>
                <w:szCs w:val="20"/>
              </w:rPr>
              <w:t>TAB</w:t>
            </w:r>
            <w:r w:rsidR="00D42569">
              <w:rPr>
                <w:rFonts w:ascii="TheSansMonoConNormal" w:hAnsi="TheSansMonoConNormal" w:cs="Courier New"/>
                <w:sz w:val="20"/>
                <w:szCs w:val="20"/>
              </w:rPr>
              <w:t>”</w:t>
            </w:r>
            <w:r w:rsidRPr="009003BD">
              <w:t> key. It’s an ES2015 syntax which allows us to define a string that spans multiple lines</w:t>
            </w:r>
          </w:p>
        </w:tc>
      </w:tr>
      <w:tr w:rsidR="009003BD" w:rsidRPr="009003BD" w14:paraId="00D68360" w14:textId="77777777" w:rsidTr="009B6745">
        <w:trPr>
          <w:tblCellSpacing w:w="15" w:type="dxa"/>
        </w:trPr>
        <w:tc>
          <w:tcPr>
            <w:tcW w:w="0" w:type="auto"/>
            <w:hideMark/>
          </w:tcPr>
          <w:p w14:paraId="7A3B6CFF" w14:textId="7F5018D4" w:rsidR="009003BD" w:rsidRPr="009003BD" w:rsidRDefault="009003BD" w:rsidP="009B6745">
            <w:r w:rsidRPr="009003BD">
              <w:rPr>
                <w:noProof/>
              </w:rPr>
              <w:drawing>
                <wp:inline distT="0" distB="0" distL="0" distR="0" wp14:anchorId="5E5FB2AF" wp14:editId="5A9ACA4F">
                  <wp:extent cx="151130" cy="151130"/>
                  <wp:effectExtent l="0" t="0" r="1270" b="1270"/>
                  <wp:docPr id="24" name="Picture 24" descr="5">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4D169D9" w14:textId="77777777" w:rsidR="009003BD" w:rsidRPr="009003BD" w:rsidRDefault="009003BD" w:rsidP="009B6745">
            <w:r w:rsidRPr="009003BD">
              <w:t xml:space="preserve">The </w:t>
            </w:r>
            <w:r w:rsidRPr="00325432">
              <w:rPr>
                <w:rFonts w:ascii="TheSansMonoConNormal" w:hAnsi="TheSansMonoConNormal"/>
              </w:rPr>
              <w:t>{{ }}</w:t>
            </w:r>
            <w:r w:rsidRPr="009003BD">
              <w:t xml:space="preserve"> moustache or handlebars syntax is Angular’s way of binding data to an HTML element, it’s called interpolation syntax or template expression. During runtime, the expression inside the template will be substituted by the value of the property (with the same name) in the class </w:t>
            </w:r>
            <w:r w:rsidRPr="009003BD">
              <w:rPr>
                <w:rFonts w:ascii="TheSansMonoConNormal" w:hAnsi="TheSansMonoConNormal" w:cs="Courier New"/>
                <w:sz w:val="20"/>
                <w:szCs w:val="20"/>
              </w:rPr>
              <w:t>AppComponent</w:t>
            </w:r>
            <w:r w:rsidRPr="009003BD">
              <w:t>. In this way, the AppComponent is acting like a </w:t>
            </w:r>
            <w:r w:rsidRPr="009003BD">
              <w:rPr>
                <w:i/>
                <w:iCs/>
              </w:rPr>
              <w:t>model</w:t>
            </w:r>
            <w:r w:rsidRPr="009003BD">
              <w:t> for the app</w:t>
            </w:r>
          </w:p>
        </w:tc>
      </w:tr>
      <w:tr w:rsidR="009003BD" w:rsidRPr="009003BD" w14:paraId="7ACEF89C" w14:textId="77777777" w:rsidTr="009B6745">
        <w:trPr>
          <w:tblCellSpacing w:w="15" w:type="dxa"/>
        </w:trPr>
        <w:tc>
          <w:tcPr>
            <w:tcW w:w="0" w:type="auto"/>
            <w:hideMark/>
          </w:tcPr>
          <w:p w14:paraId="407AAFAC" w14:textId="19F5C15C" w:rsidR="009003BD" w:rsidRPr="009003BD" w:rsidRDefault="009003BD" w:rsidP="009B6745">
            <w:r w:rsidRPr="009003BD">
              <w:rPr>
                <w:noProof/>
              </w:rPr>
              <w:drawing>
                <wp:inline distT="0" distB="0" distL="0" distR="0" wp14:anchorId="1856D23F" wp14:editId="662AFB40">
                  <wp:extent cx="151130" cy="151130"/>
                  <wp:effectExtent l="0" t="0" r="1270" b="1270"/>
                  <wp:docPr id="23" name="Picture 23" descr="6">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DB2435C" w14:textId="77777777" w:rsidR="009003BD" w:rsidRPr="009003BD" w:rsidRDefault="009003BD" w:rsidP="009B6745">
            <w:r w:rsidRPr="009003BD">
              <w:t>This is the class definition. It’s a TypeScript class. We’re </w:t>
            </w:r>
            <w:r w:rsidRPr="009003BD">
              <w:rPr>
                <w:rFonts w:ascii="TheSansMonoConNormal" w:hAnsi="TheSansMonoConNormal" w:cs="Courier New"/>
                <w:sz w:val="20"/>
                <w:szCs w:val="20"/>
              </w:rPr>
              <w:t>exporting</w:t>
            </w:r>
            <w:r w:rsidRPr="009003BD">
              <w:t> it so that it can be used by other (Angular) components</w:t>
            </w:r>
          </w:p>
        </w:tc>
      </w:tr>
      <w:tr w:rsidR="009003BD" w:rsidRPr="009003BD" w14:paraId="10669287" w14:textId="77777777" w:rsidTr="009B6745">
        <w:trPr>
          <w:tblCellSpacing w:w="15" w:type="dxa"/>
        </w:trPr>
        <w:tc>
          <w:tcPr>
            <w:tcW w:w="0" w:type="auto"/>
            <w:hideMark/>
          </w:tcPr>
          <w:p w14:paraId="712470DB" w14:textId="1C1433EB" w:rsidR="009003BD" w:rsidRPr="009003BD" w:rsidRDefault="009003BD" w:rsidP="009B6745">
            <w:r w:rsidRPr="009003BD">
              <w:rPr>
                <w:noProof/>
              </w:rPr>
              <w:drawing>
                <wp:inline distT="0" distB="0" distL="0" distR="0" wp14:anchorId="55CC793A" wp14:editId="3BED5CF7">
                  <wp:extent cx="151130" cy="151130"/>
                  <wp:effectExtent l="0" t="0" r="1270" b="1270"/>
                  <wp:docPr id="22" name="Picture 22" descr="7">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E0A68E3" w14:textId="77777777" w:rsidR="009003BD" w:rsidRPr="009003BD" w:rsidRDefault="009003BD" w:rsidP="009B6745">
            <w:r w:rsidRPr="009003BD">
              <w:t>A property inside the class AppComponent</w:t>
            </w:r>
          </w:p>
        </w:tc>
      </w:tr>
    </w:tbl>
    <w:p w14:paraId="2B74B22C" w14:textId="36E40472" w:rsidR="009003BD" w:rsidRDefault="009003BD"/>
    <w:p w14:paraId="648B67AC" w14:textId="6A73413C" w:rsidR="009003BD" w:rsidRDefault="00374DB8">
      <w:r>
        <w:t xml:space="preserve">Assuming  that </w:t>
      </w:r>
      <w:r w:rsidRPr="00642B0E">
        <w:rPr>
          <w:rFonts w:ascii="TheSansMonoConNormal" w:hAnsi="TheSansMonoConNormal"/>
        </w:rPr>
        <w:t>ng serve</w:t>
      </w:r>
      <w:r>
        <w:t xml:space="preserve"> is still running, you should see the effects of our changes.</w:t>
      </w:r>
    </w:p>
    <w:p w14:paraId="6B88A0A0" w14:textId="77777777" w:rsidR="00421217" w:rsidRDefault="00421217"/>
    <w:p w14:paraId="79F93962" w14:textId="6ACDB1CA" w:rsidR="00E444A7" w:rsidRDefault="00E444A7" w:rsidP="00471CB2">
      <w:pPr>
        <w:pStyle w:val="Heading2"/>
      </w:pPr>
      <w:r>
        <w:t>What happened</w:t>
      </w:r>
    </w:p>
    <w:p w14:paraId="0AE188DA" w14:textId="79216AE3" w:rsidR="000A3D3F" w:rsidRDefault="000A3D3F"/>
    <w:p w14:paraId="120E7B0E" w14:textId="1993E16F" w:rsidR="00C97598" w:rsidRDefault="0053789C">
      <w:r>
        <w:t>The compilation process is as follows;</w:t>
      </w:r>
    </w:p>
    <w:p w14:paraId="2AE37681" w14:textId="77777777" w:rsidR="0048230B" w:rsidRDefault="0048230B" w:rsidP="00C97598">
      <w:pPr>
        <w:pStyle w:val="ListParagraph"/>
        <w:numPr>
          <w:ilvl w:val="0"/>
          <w:numId w:val="12"/>
        </w:numPr>
        <w:spacing w:line="240" w:lineRule="auto"/>
      </w:pPr>
      <w:r>
        <w:t xml:space="preserve">When we kicked off with </w:t>
      </w:r>
      <w:r w:rsidRPr="0048230B">
        <w:rPr>
          <w:b/>
        </w:rPr>
        <w:t>ng serve</w:t>
      </w:r>
      <w:r>
        <w:t>, the CLI compiled the project (</w:t>
      </w:r>
      <w:r w:rsidRPr="0048230B">
        <w:rPr>
          <w:b/>
        </w:rPr>
        <w:t>ng build</w:t>
      </w:r>
      <w:r>
        <w:t>)</w:t>
      </w:r>
    </w:p>
    <w:p w14:paraId="394B5A97" w14:textId="520918B3" w:rsidR="000A3D3F" w:rsidRDefault="0048230B" w:rsidP="0048230B">
      <w:pPr>
        <w:pStyle w:val="ListParagraph"/>
        <w:numPr>
          <w:ilvl w:val="0"/>
          <w:numId w:val="12"/>
        </w:numPr>
        <w:spacing w:line="240" w:lineRule="auto"/>
      </w:pPr>
      <w:r>
        <w:t xml:space="preserve">The compiled application (html + js + icons + map files etc) was put in the </w:t>
      </w:r>
      <w:r w:rsidRPr="0048230B">
        <w:rPr>
          <w:b/>
        </w:rPr>
        <w:t>dist</w:t>
      </w:r>
      <w:r>
        <w:t xml:space="preserve"> folder (located at the root folder of the project, same level as </w:t>
      </w:r>
      <w:r w:rsidRPr="0048230B">
        <w:rPr>
          <w:b/>
        </w:rPr>
        <w:t>src</w:t>
      </w:r>
      <w:r>
        <w:t>). You should inspect that, but t he resulting files are not fun to read at all.</w:t>
      </w:r>
    </w:p>
    <w:p w14:paraId="42056A30" w14:textId="08DD9245" w:rsidR="0048230B" w:rsidRDefault="0048230B" w:rsidP="0048230B">
      <w:r>
        <w:t xml:space="preserve">This is another major difference between AngularJS and Angular. The latter compiles the whole project outside the browser while the former compiles the project within the browser. So, in an AngularJS project, </w:t>
      </w:r>
      <w:r w:rsidR="009F3C53">
        <w:t xml:space="preserve"> the source files (the ones you write at design time) are the same files during runtime. In an Angular project, the runtime files are not the same as the source files.</w:t>
      </w:r>
      <w:r w:rsidR="00243728">
        <w:t xml:space="preserve"> This is why the map files are included in the </w:t>
      </w:r>
      <w:r w:rsidR="00243728" w:rsidRPr="0053789C">
        <w:rPr>
          <w:i/>
        </w:rPr>
        <w:t>dist</w:t>
      </w:r>
      <w:r w:rsidR="00243728">
        <w:t xml:space="preserve"> folder, so you have enough debugging info if you want to use the debugging tools of the browser.</w:t>
      </w:r>
    </w:p>
    <w:p w14:paraId="37412793" w14:textId="77777777" w:rsidR="00C55516" w:rsidRDefault="00C55516" w:rsidP="0048230B"/>
    <w:p w14:paraId="3C427E04" w14:textId="77777777" w:rsidR="00363C50" w:rsidRDefault="00363C50" w:rsidP="0048230B">
      <w:r>
        <w:t xml:space="preserve">So, we’re not going to follow the runtime files, that’s of little interest to us at the moment. What we need to know is how are the Angular artefacts (files) connected architecturally. </w:t>
      </w:r>
    </w:p>
    <w:p w14:paraId="55031E0A" w14:textId="77777777" w:rsidR="00363C50" w:rsidRDefault="00363C50" w:rsidP="0048230B"/>
    <w:p w14:paraId="07ED6A04" w14:textId="5DE92A28" w:rsidR="0053789C" w:rsidRDefault="00363C50" w:rsidP="0048230B">
      <w:r>
        <w:t>At a high level, this is what happens;</w:t>
      </w:r>
    </w:p>
    <w:p w14:paraId="479685D8" w14:textId="74999990" w:rsidR="00363C50" w:rsidRDefault="00363C50" w:rsidP="0048230B"/>
    <w:p w14:paraId="5911526B" w14:textId="6F70161B" w:rsidR="008257ED" w:rsidRDefault="00363C50" w:rsidP="00363C50">
      <w:pPr>
        <w:pStyle w:val="ListParagraph"/>
        <w:numPr>
          <w:ilvl w:val="0"/>
          <w:numId w:val="13"/>
        </w:numPr>
        <w:spacing w:line="240" w:lineRule="auto"/>
      </w:pPr>
      <w:r>
        <w:lastRenderedPageBreak/>
        <w:t>The Angular compiler looks at main.ts (at the root folder)</w:t>
      </w:r>
      <w:r w:rsidR="008257ED">
        <w:t>, see Listing 5-3</w:t>
      </w:r>
      <w:r w:rsidR="00C55516">
        <w:t>. From there, we know that were supposed to load AppModule</w:t>
      </w:r>
      <w:r w:rsidR="00C6699C">
        <w:t>, so, let’s go go AppModule</w:t>
      </w:r>
    </w:p>
    <w:p w14:paraId="3A0D0059" w14:textId="34003F80" w:rsidR="00C6699C" w:rsidRDefault="006A4093" w:rsidP="00363C50">
      <w:pPr>
        <w:pStyle w:val="ListParagraph"/>
        <w:numPr>
          <w:ilvl w:val="0"/>
          <w:numId w:val="13"/>
        </w:numPr>
        <w:spacing w:line="240" w:lineRule="auto"/>
      </w:pPr>
      <w:r>
        <w:t>Every Angular application needs at least one module</w:t>
      </w:r>
      <w:r w:rsidR="000A0977">
        <w:t>. This is where we tell Angular what components (or other modules) we’re using and which component is our entry point. See Listing 5-4</w:t>
      </w:r>
      <w:r w:rsidR="00F16E33">
        <w:t>. In our example, AppComponent is our entry point</w:t>
      </w:r>
    </w:p>
    <w:p w14:paraId="10617ABB" w14:textId="12F25296" w:rsidR="009F3C53" w:rsidRDefault="007356EB" w:rsidP="0048230B">
      <w:pPr>
        <w:pStyle w:val="ListParagraph"/>
        <w:numPr>
          <w:ilvl w:val="0"/>
          <w:numId w:val="13"/>
        </w:numPr>
        <w:spacing w:line="240" w:lineRule="auto"/>
      </w:pPr>
      <w:r>
        <w:t>You’ve already seen AppComponent (see Listing 5-2 above), and you also already know what it does. That brings us now up to speed.</w:t>
      </w:r>
    </w:p>
    <w:p w14:paraId="50FABAD7" w14:textId="69ECEEF6" w:rsidR="00452601" w:rsidRDefault="00452601"/>
    <w:p w14:paraId="6361A93C" w14:textId="0FB1B20F" w:rsidR="00F65284" w:rsidRDefault="008257ED" w:rsidP="008257ED">
      <w:pPr>
        <w:pStyle w:val="Listing"/>
      </w:pPr>
      <w:r>
        <w:t>Listing 5-3. main.ts</w:t>
      </w:r>
    </w:p>
    <w:p w14:paraId="49E11671" w14:textId="77777777" w:rsidR="00B16F78" w:rsidRDefault="00B16F78" w:rsidP="00B16F78">
      <w:pPr>
        <w:pStyle w:val="code"/>
        <w:rPr>
          <w:color w:val="000000"/>
          <w:sz w:val="24"/>
        </w:rPr>
      </w:pPr>
      <w:r>
        <w:rPr>
          <w:color w:val="000000"/>
          <w:sz w:val="24"/>
        </w:rPr>
        <w:t>import { enableProdMode } from '@angular/core';</w:t>
      </w:r>
    </w:p>
    <w:p w14:paraId="5B26CFBB" w14:textId="77777777" w:rsidR="00B16F78" w:rsidRDefault="00B16F78" w:rsidP="00B16F78">
      <w:pPr>
        <w:pStyle w:val="code"/>
        <w:rPr>
          <w:color w:val="000000"/>
          <w:sz w:val="24"/>
        </w:rPr>
      </w:pPr>
      <w:r>
        <w:rPr>
          <w:color w:val="000000"/>
          <w:sz w:val="24"/>
        </w:rPr>
        <w:t>import { platformBrowserDynamic } from '@angular/platform-browser-dynamic';</w:t>
      </w:r>
    </w:p>
    <w:p w14:paraId="7AFC1B3C" w14:textId="77777777" w:rsidR="00B16F78" w:rsidRDefault="00B16F78" w:rsidP="00B16F78">
      <w:pPr>
        <w:pStyle w:val="code"/>
        <w:rPr>
          <w:color w:val="000000"/>
          <w:sz w:val="24"/>
        </w:rPr>
      </w:pPr>
    </w:p>
    <w:p w14:paraId="34ADD8FD" w14:textId="77777777" w:rsidR="00B16F78" w:rsidRDefault="00B16F78" w:rsidP="00B16F78">
      <w:pPr>
        <w:pStyle w:val="code"/>
        <w:rPr>
          <w:color w:val="000000"/>
          <w:sz w:val="24"/>
        </w:rPr>
      </w:pPr>
      <w:r>
        <w:rPr>
          <w:color w:val="000000"/>
          <w:sz w:val="24"/>
        </w:rPr>
        <w:t>import { AppModule } from './app/app.module';</w:t>
      </w:r>
    </w:p>
    <w:p w14:paraId="0C6A360F" w14:textId="77777777" w:rsidR="00B16F78" w:rsidRDefault="00B16F78" w:rsidP="00B16F78">
      <w:pPr>
        <w:pStyle w:val="code"/>
        <w:rPr>
          <w:color w:val="000000"/>
          <w:sz w:val="24"/>
        </w:rPr>
      </w:pPr>
      <w:r>
        <w:rPr>
          <w:color w:val="000000"/>
          <w:sz w:val="24"/>
        </w:rPr>
        <w:t>import { environment } from './environments/environment';</w:t>
      </w:r>
    </w:p>
    <w:p w14:paraId="61A89040" w14:textId="77777777" w:rsidR="00B16F78" w:rsidRDefault="00B16F78" w:rsidP="00B16F78">
      <w:pPr>
        <w:pStyle w:val="code"/>
        <w:rPr>
          <w:color w:val="000000"/>
          <w:sz w:val="24"/>
        </w:rPr>
      </w:pPr>
    </w:p>
    <w:p w14:paraId="1AB2C6F0" w14:textId="77777777" w:rsidR="00B16F78" w:rsidRDefault="00B16F78" w:rsidP="00B16F78">
      <w:pPr>
        <w:pStyle w:val="code"/>
        <w:rPr>
          <w:color w:val="000000"/>
          <w:sz w:val="24"/>
        </w:rPr>
      </w:pPr>
      <w:r>
        <w:rPr>
          <w:color w:val="000000"/>
          <w:sz w:val="24"/>
        </w:rPr>
        <w:t>if (environment.production) {</w:t>
      </w:r>
    </w:p>
    <w:p w14:paraId="578696F0" w14:textId="77777777" w:rsidR="00B16F78" w:rsidRDefault="00B16F78" w:rsidP="00B16F78">
      <w:pPr>
        <w:pStyle w:val="code"/>
        <w:rPr>
          <w:color w:val="000000"/>
          <w:sz w:val="24"/>
        </w:rPr>
      </w:pPr>
      <w:r>
        <w:rPr>
          <w:color w:val="000000"/>
          <w:sz w:val="24"/>
        </w:rPr>
        <w:t xml:space="preserve">  enableProdMode();</w:t>
      </w:r>
    </w:p>
    <w:p w14:paraId="61596667" w14:textId="77777777" w:rsidR="00B16F78" w:rsidRDefault="00B16F78" w:rsidP="00B16F78">
      <w:pPr>
        <w:pStyle w:val="code"/>
        <w:rPr>
          <w:color w:val="000000"/>
          <w:sz w:val="24"/>
        </w:rPr>
      </w:pPr>
      <w:r>
        <w:rPr>
          <w:color w:val="000000"/>
          <w:sz w:val="24"/>
        </w:rPr>
        <w:t>}</w:t>
      </w:r>
    </w:p>
    <w:p w14:paraId="3DBA68DE" w14:textId="77777777" w:rsidR="00B16F78" w:rsidRDefault="00B16F78" w:rsidP="00B16F78">
      <w:pPr>
        <w:pStyle w:val="code"/>
        <w:rPr>
          <w:color w:val="000000"/>
          <w:sz w:val="24"/>
        </w:rPr>
      </w:pPr>
    </w:p>
    <w:p w14:paraId="3355D242" w14:textId="474C3AED" w:rsidR="00B16F78" w:rsidRDefault="00B16F78" w:rsidP="00B16F78">
      <w:pPr>
        <w:pStyle w:val="code"/>
        <w:rPr>
          <w:color w:val="000000"/>
          <w:sz w:val="24"/>
        </w:rPr>
      </w:pPr>
      <w:r>
        <w:rPr>
          <w:color w:val="000000"/>
          <w:sz w:val="24"/>
        </w:rPr>
        <w:t xml:space="preserve">platformBrowserDynamic().bootstrapModule(AppModule) </w:t>
      </w:r>
      <w:r>
        <w:rPr>
          <w:color w:val="000000"/>
          <w:sz w:val="24"/>
        </w:rPr>
        <w:fldChar w:fldCharType="begin"/>
      </w:r>
      <w:r>
        <w:rPr>
          <w:color w:val="000000"/>
          <w:sz w:val="24"/>
        </w:rPr>
        <w:instrText xml:space="preserve"> INCLUDEPICTURE "/var/folders/hv/m0jks22958l257vwp8xtmcr40000gn/T/com.microsoft.Word/WebArchiveCopyPasteTempFiles/1.png" \* MERGEFORMATINET </w:instrText>
      </w:r>
      <w:r>
        <w:rPr>
          <w:color w:val="000000"/>
          <w:sz w:val="24"/>
        </w:rPr>
        <w:fldChar w:fldCharType="separate"/>
      </w:r>
      <w:r>
        <w:rPr>
          <w:noProof/>
          <w:color w:val="000000"/>
          <w:sz w:val="24"/>
        </w:rPr>
        <w:drawing>
          <wp:inline distT="0" distB="0" distL="0" distR="0" wp14:anchorId="1AA28CA0" wp14:editId="51BC7E75">
            <wp:extent cx="151130" cy="151130"/>
            <wp:effectExtent l="0" t="0" r="1270" b="1270"/>
            <wp:docPr id="38" name="Picture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Pr>
          <w:color w:val="000000"/>
          <w:sz w:val="24"/>
        </w:rPr>
        <w:fldChar w:fldCharType="end"/>
      </w:r>
    </w:p>
    <w:p w14:paraId="7E6FFDFF" w14:textId="77777777" w:rsidR="00B16F78" w:rsidRDefault="00B16F78" w:rsidP="00B16F78">
      <w:pPr>
        <w:pStyle w:val="code"/>
        <w:rPr>
          <w:color w:val="000000"/>
          <w:sz w:val="24"/>
        </w:rPr>
      </w:pPr>
      <w:r>
        <w:rPr>
          <w:color w:val="000000"/>
          <w:sz w:val="24"/>
        </w:rPr>
        <w:t xml:space="preserve">  .catch(err =&gt; console.error(err));</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B16F78" w14:paraId="61B17FFD" w14:textId="77777777" w:rsidTr="00B16F78">
        <w:trPr>
          <w:tblCellSpacing w:w="15" w:type="dxa"/>
        </w:trPr>
        <w:tc>
          <w:tcPr>
            <w:tcW w:w="0" w:type="auto"/>
            <w:hideMark/>
          </w:tcPr>
          <w:p w14:paraId="29701F8B" w14:textId="034C2F82" w:rsidR="00B16F78" w:rsidRDefault="00B16F78" w:rsidP="00B16F78">
            <w:r>
              <w:rPr>
                <w:noProof/>
              </w:rPr>
              <w:drawing>
                <wp:inline distT="0" distB="0" distL="0" distR="0" wp14:anchorId="68F9954A" wp14:editId="0C6B1689">
                  <wp:extent cx="151130" cy="151130"/>
                  <wp:effectExtent l="0" t="0" r="1270" b="1270"/>
                  <wp:docPr id="37" name="Picture 3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D76CD5E" w14:textId="3F2695AE" w:rsidR="00B16F78" w:rsidRDefault="00B16F78" w:rsidP="00B16F78">
            <w:r>
              <w:t>Tells the Angular compiler which module to start with. Think of this as the</w:t>
            </w:r>
            <w:r>
              <w:rPr>
                <w:rStyle w:val="apple-converted-space"/>
              </w:rPr>
              <w:t> </w:t>
            </w:r>
            <w:r>
              <w:rPr>
                <w:rStyle w:val="HTMLCode"/>
                <w:rFonts w:ascii="TheSansMonoConNormal" w:hAnsi="TheSansMonoConNormal"/>
              </w:rPr>
              <w:t>public static void main</w:t>
            </w:r>
            <w:r>
              <w:rPr>
                <w:rStyle w:val="apple-converted-space"/>
              </w:rPr>
              <w:t> </w:t>
            </w:r>
            <w:r>
              <w:t>of the app</w:t>
            </w:r>
            <w:r w:rsidR="008257ED">
              <w:t xml:space="preserve">. We know where to get the AppModule because we imported it from </w:t>
            </w:r>
            <w:r w:rsidR="008257ED" w:rsidRPr="0074202B">
              <w:rPr>
                <w:rFonts w:ascii="TheSansMonoConNormal" w:hAnsi="TheSansMonoConNormal"/>
              </w:rPr>
              <w:t>‘./app/app.module’</w:t>
            </w:r>
          </w:p>
        </w:tc>
      </w:tr>
    </w:tbl>
    <w:p w14:paraId="4049E89D" w14:textId="6E6D9CBC" w:rsidR="0037730A" w:rsidRDefault="0037730A"/>
    <w:p w14:paraId="7E22BFFF" w14:textId="162C8277" w:rsidR="0037730A" w:rsidRDefault="0037730A"/>
    <w:p w14:paraId="4495C734" w14:textId="3085E5C9" w:rsidR="0037730A" w:rsidRDefault="005360BC" w:rsidP="005360BC">
      <w:pPr>
        <w:pStyle w:val="Listing"/>
      </w:pPr>
      <w:r>
        <w:t>Listing 5-4. AppModule</w:t>
      </w:r>
    </w:p>
    <w:p w14:paraId="31FA596F" w14:textId="6CAD7582" w:rsidR="005360BC" w:rsidRDefault="005360BC" w:rsidP="005360BC">
      <w:pPr>
        <w:pStyle w:val="code"/>
      </w:pPr>
      <w:r>
        <w:t xml:space="preserve">import { BrowserModule } from '@angular/platform-browser';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80D8BFF" wp14:editId="2CE51D9A">
            <wp:extent cx="151130" cy="151130"/>
            <wp:effectExtent l="0" t="0" r="1270" b="1270"/>
            <wp:docPr id="52" name="Picture 5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C45C0E7" w14:textId="01D62311" w:rsidR="005360BC" w:rsidRDefault="005360BC" w:rsidP="005360BC">
      <w:pPr>
        <w:pStyle w:val="code"/>
      </w:pPr>
      <w:r>
        <w:t xml:space="preserve">import { NgModule } from '@angular/core';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AC0B589" wp14:editId="6C0473AA">
            <wp:extent cx="151130" cy="151130"/>
            <wp:effectExtent l="0" t="0" r="1270" b="1270"/>
            <wp:docPr id="51" name="Picture 5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B0645FE" w14:textId="77777777" w:rsidR="005360BC" w:rsidRDefault="005360BC" w:rsidP="005360BC">
      <w:pPr>
        <w:pStyle w:val="code"/>
      </w:pPr>
    </w:p>
    <w:p w14:paraId="4AB806A7" w14:textId="6BE52888" w:rsidR="005360BC" w:rsidRDefault="005360BC" w:rsidP="005360BC">
      <w:pPr>
        <w:pStyle w:val="code"/>
      </w:pPr>
      <w:r>
        <w:t xml:space="preserve">import { AppComponent } from './app.component';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E014B4B" wp14:editId="311774B6">
            <wp:extent cx="151130" cy="151130"/>
            <wp:effectExtent l="0" t="0" r="1270" b="1270"/>
            <wp:docPr id="50" name="Picture 5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0E4054B" w14:textId="77777777" w:rsidR="005360BC" w:rsidRDefault="005360BC" w:rsidP="005360BC">
      <w:pPr>
        <w:pStyle w:val="code"/>
      </w:pPr>
    </w:p>
    <w:p w14:paraId="16ABD2CF" w14:textId="77010EF9" w:rsidR="005360BC" w:rsidRDefault="005360BC" w:rsidP="005360BC">
      <w:pPr>
        <w:pStyle w:val="code"/>
      </w:pPr>
      <w:r>
        <w:t xml:space="preserve">@NgModule({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2B2661F" wp14:editId="7CE84DE4">
            <wp:extent cx="151130" cy="151130"/>
            <wp:effectExtent l="0" t="0" r="1270" b="1270"/>
            <wp:docPr id="49" name="Picture 4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58C30A64" w14:textId="0B780B5A" w:rsidR="005360BC" w:rsidRDefault="005360BC" w:rsidP="005360BC">
      <w:pPr>
        <w:pStyle w:val="code"/>
      </w:pPr>
      <w:r>
        <w:t xml:space="preserve">  declarations: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61048010" wp14:editId="19DB41CD">
            <wp:extent cx="151130" cy="151130"/>
            <wp:effectExtent l="0" t="0" r="1270" b="1270"/>
            <wp:docPr id="48" name="Picture 4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728B33" w14:textId="77777777" w:rsidR="005360BC" w:rsidRDefault="005360BC" w:rsidP="005360BC">
      <w:pPr>
        <w:pStyle w:val="code"/>
      </w:pPr>
      <w:r>
        <w:t xml:space="preserve">    AppComponent</w:t>
      </w:r>
    </w:p>
    <w:p w14:paraId="3E52FA72" w14:textId="77777777" w:rsidR="005360BC" w:rsidRDefault="005360BC" w:rsidP="005360BC">
      <w:pPr>
        <w:pStyle w:val="code"/>
      </w:pPr>
      <w:r>
        <w:t xml:space="preserve">  ],</w:t>
      </w:r>
    </w:p>
    <w:p w14:paraId="105EB5DE" w14:textId="77777777" w:rsidR="005360BC" w:rsidRDefault="005360BC" w:rsidP="005360BC">
      <w:pPr>
        <w:pStyle w:val="code"/>
      </w:pPr>
      <w:r>
        <w:t xml:space="preserve">  imports: [</w:t>
      </w:r>
    </w:p>
    <w:p w14:paraId="1C73BFF2" w14:textId="77777777" w:rsidR="005360BC" w:rsidRDefault="005360BC" w:rsidP="005360BC">
      <w:pPr>
        <w:pStyle w:val="code"/>
      </w:pPr>
      <w:r>
        <w:t xml:space="preserve">    BrowserModule</w:t>
      </w:r>
    </w:p>
    <w:p w14:paraId="1F976688" w14:textId="77777777" w:rsidR="005360BC" w:rsidRDefault="005360BC" w:rsidP="005360BC">
      <w:pPr>
        <w:pStyle w:val="code"/>
      </w:pPr>
      <w:r>
        <w:t xml:space="preserve">  ],</w:t>
      </w:r>
    </w:p>
    <w:p w14:paraId="0E452B0D" w14:textId="77777777" w:rsidR="005360BC" w:rsidRDefault="005360BC" w:rsidP="005360BC">
      <w:pPr>
        <w:pStyle w:val="code"/>
      </w:pPr>
      <w:r>
        <w:t xml:space="preserve">  providers: [],</w:t>
      </w:r>
    </w:p>
    <w:p w14:paraId="0E915BAE" w14:textId="57303A74" w:rsidR="005360BC" w:rsidRDefault="005360BC" w:rsidP="005360BC">
      <w:pPr>
        <w:pStyle w:val="code"/>
      </w:pPr>
      <w:r>
        <w:t xml:space="preserve">  bootstrap: [AppComponent]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04B1C6A0" wp14:editId="5ADFCFB5">
            <wp:extent cx="151130" cy="151130"/>
            <wp:effectExtent l="0" t="0" r="1270" b="1270"/>
            <wp:docPr id="47" name="Picture 4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976E066" w14:textId="77777777" w:rsidR="005360BC" w:rsidRDefault="005360BC" w:rsidP="005360BC">
      <w:pPr>
        <w:pStyle w:val="code"/>
      </w:pPr>
      <w:r>
        <w:t>})</w:t>
      </w:r>
    </w:p>
    <w:p w14:paraId="608BA01D" w14:textId="1CE85136" w:rsidR="005360BC" w:rsidRDefault="005360BC" w:rsidP="005360BC">
      <w:pPr>
        <w:pStyle w:val="code"/>
      </w:pPr>
      <w:r>
        <w:t xml:space="preserve">export class AppModule { } </w:t>
      </w:r>
      <w:r>
        <w:fldChar w:fldCharType="begin"/>
      </w:r>
      <w:r>
        <w:instrText xml:space="preserve"> INCLUDEPICTURE "/var/folders/hv/m0jks22958l257vwp8xtmcr40000gn/T/com.microsoft.Word/WebArchiveCopyPasteTempFiles/7.png" \* MERGEFORMATINET </w:instrText>
      </w:r>
      <w:r>
        <w:fldChar w:fldCharType="separate"/>
      </w:r>
      <w:r>
        <w:rPr>
          <w:noProof/>
        </w:rPr>
        <w:drawing>
          <wp:inline distT="0" distB="0" distL="0" distR="0" wp14:anchorId="331D8F50" wp14:editId="2DD3BEAD">
            <wp:extent cx="151130" cy="151130"/>
            <wp:effectExtent l="0" t="0" r="1270" b="1270"/>
            <wp:docPr id="46" name="Picture 46"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5360BC" w14:paraId="4A714B0B" w14:textId="77777777" w:rsidTr="005360BC">
        <w:trPr>
          <w:tblCellSpacing w:w="15" w:type="dxa"/>
        </w:trPr>
        <w:tc>
          <w:tcPr>
            <w:tcW w:w="0" w:type="auto"/>
            <w:hideMark/>
          </w:tcPr>
          <w:p w14:paraId="678A6A80" w14:textId="0F198925" w:rsidR="005360BC" w:rsidRDefault="005360BC" w:rsidP="005360BC">
            <w:r>
              <w:rPr>
                <w:noProof/>
              </w:rPr>
              <w:lastRenderedPageBreak/>
              <w:drawing>
                <wp:inline distT="0" distB="0" distL="0" distR="0" wp14:anchorId="100FC9D4" wp14:editId="41204C3D">
                  <wp:extent cx="151130" cy="151130"/>
                  <wp:effectExtent l="0" t="0" r="1270" b="1270"/>
                  <wp:docPr id="45" name="Picture 45"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42494E7" w14:textId="77777777" w:rsidR="005360BC" w:rsidRDefault="005360BC" w:rsidP="005360BC">
            <w:r>
              <w:t>Let’s import the BrowserModule, because our app will run in a Browser. Angular was architected to run on multiple platforms like mobile (using NativeScript) or the desktop (using Electron)</w:t>
            </w:r>
          </w:p>
        </w:tc>
      </w:tr>
      <w:tr w:rsidR="005360BC" w14:paraId="3AC8DFD4" w14:textId="77777777" w:rsidTr="005360BC">
        <w:trPr>
          <w:tblCellSpacing w:w="15" w:type="dxa"/>
        </w:trPr>
        <w:tc>
          <w:tcPr>
            <w:tcW w:w="0" w:type="auto"/>
            <w:hideMark/>
          </w:tcPr>
          <w:p w14:paraId="7758B8C3" w14:textId="60CDEF12" w:rsidR="005360BC" w:rsidRDefault="005360BC" w:rsidP="005360BC">
            <w:r>
              <w:rPr>
                <w:noProof/>
              </w:rPr>
              <w:drawing>
                <wp:inline distT="0" distB="0" distL="0" distR="0" wp14:anchorId="48BE94B8" wp14:editId="5163129D">
                  <wp:extent cx="151130" cy="151130"/>
                  <wp:effectExtent l="0" t="0" r="1270" b="1270"/>
                  <wp:docPr id="44" name="Picture 44"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1B513E4" w14:textId="77777777" w:rsidR="005360BC" w:rsidRDefault="005360BC" w:rsidP="005360BC">
            <w:r>
              <w:t>We need the</w:t>
            </w:r>
            <w:r>
              <w:rPr>
                <w:rStyle w:val="apple-converted-space"/>
              </w:rPr>
              <w:t> </w:t>
            </w:r>
            <w:r>
              <w:rPr>
                <w:rStyle w:val="HTMLCode"/>
                <w:rFonts w:ascii="TheSansMonoConNormal" w:hAnsi="TheSansMonoConNormal"/>
              </w:rPr>
              <w:t>NgModule</w:t>
            </w:r>
            <w:r>
              <w:rPr>
                <w:rStyle w:val="apple-converted-space"/>
              </w:rPr>
              <w:t> </w:t>
            </w:r>
            <w:r>
              <w:t>function from the core libs</w:t>
            </w:r>
          </w:p>
        </w:tc>
      </w:tr>
      <w:tr w:rsidR="005360BC" w14:paraId="2D0EEDE8" w14:textId="77777777" w:rsidTr="005360BC">
        <w:trPr>
          <w:tblCellSpacing w:w="15" w:type="dxa"/>
        </w:trPr>
        <w:tc>
          <w:tcPr>
            <w:tcW w:w="0" w:type="auto"/>
            <w:hideMark/>
          </w:tcPr>
          <w:p w14:paraId="473FA53A" w14:textId="52250C0B" w:rsidR="005360BC" w:rsidRDefault="005360BC" w:rsidP="005360BC">
            <w:r>
              <w:rPr>
                <w:noProof/>
              </w:rPr>
              <w:drawing>
                <wp:inline distT="0" distB="0" distL="0" distR="0" wp14:anchorId="525C345A" wp14:editId="2CB90C99">
                  <wp:extent cx="151130" cy="151130"/>
                  <wp:effectExtent l="0" t="0" r="1270" b="1270"/>
                  <wp:docPr id="43" name="Picture 43"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FB27A68" w14:textId="77777777" w:rsidR="005360BC" w:rsidRDefault="005360BC" w:rsidP="005360BC">
            <w:r>
              <w:t>We’ll need to reference</w:t>
            </w:r>
            <w:r>
              <w:rPr>
                <w:rStyle w:val="apple-converted-space"/>
              </w:rPr>
              <w:t> </w:t>
            </w:r>
            <w:r>
              <w:rPr>
                <w:rStyle w:val="HTMLCode"/>
                <w:rFonts w:ascii="TheSansMonoConNormal" w:hAnsi="TheSansMonoConNormal"/>
              </w:rPr>
              <w:t>AppComponent</w:t>
            </w:r>
            <w:r>
              <w:rPr>
                <w:rStyle w:val="apple-converted-space"/>
              </w:rPr>
              <w:t> </w:t>
            </w:r>
            <w:r>
              <w:t>in the metadata section, so, we need to import it</w:t>
            </w:r>
          </w:p>
        </w:tc>
      </w:tr>
      <w:tr w:rsidR="005360BC" w14:paraId="42823752" w14:textId="77777777" w:rsidTr="005360BC">
        <w:trPr>
          <w:tblCellSpacing w:w="15" w:type="dxa"/>
        </w:trPr>
        <w:tc>
          <w:tcPr>
            <w:tcW w:w="0" w:type="auto"/>
            <w:hideMark/>
          </w:tcPr>
          <w:p w14:paraId="30C99627" w14:textId="19EB3B9B" w:rsidR="005360BC" w:rsidRDefault="005360BC" w:rsidP="005360BC">
            <w:r>
              <w:rPr>
                <w:noProof/>
              </w:rPr>
              <w:drawing>
                <wp:inline distT="0" distB="0" distL="0" distR="0" wp14:anchorId="365154E9" wp14:editId="199C3D60">
                  <wp:extent cx="151130" cy="151130"/>
                  <wp:effectExtent l="0" t="0" r="1270" b="1270"/>
                  <wp:docPr id="42" name="Picture 42"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40922AD6" w14:textId="77777777" w:rsidR="005360BC" w:rsidRDefault="005360BC" w:rsidP="005360BC">
            <w:r>
              <w:t>This file is supposed to be a module, so, we need to tell Angular that this is a module. We do that by decorating the class (inside this file) with the</w:t>
            </w:r>
            <w:r>
              <w:rPr>
                <w:rStyle w:val="apple-converted-space"/>
              </w:rPr>
              <w:t> </w:t>
            </w:r>
            <w:r>
              <w:rPr>
                <w:rStyle w:val="HTMLCode"/>
                <w:rFonts w:ascii="TheSansMonoConNormal" w:hAnsi="TheSansMonoConNormal"/>
              </w:rPr>
              <w:t>@NgModule</w:t>
            </w:r>
            <w:r>
              <w:rPr>
                <w:rStyle w:val="apple-converted-space"/>
              </w:rPr>
              <w:t> </w:t>
            </w:r>
            <w:r>
              <w:t>decorator</w:t>
            </w:r>
          </w:p>
        </w:tc>
      </w:tr>
      <w:tr w:rsidR="005360BC" w14:paraId="10E441E0" w14:textId="77777777" w:rsidTr="005360BC">
        <w:trPr>
          <w:tblCellSpacing w:w="15" w:type="dxa"/>
        </w:trPr>
        <w:tc>
          <w:tcPr>
            <w:tcW w:w="0" w:type="auto"/>
            <w:hideMark/>
          </w:tcPr>
          <w:p w14:paraId="18912DFE" w14:textId="6D83FC6E" w:rsidR="005360BC" w:rsidRDefault="005360BC" w:rsidP="005360BC">
            <w:r>
              <w:rPr>
                <w:noProof/>
              </w:rPr>
              <w:drawing>
                <wp:inline distT="0" distB="0" distL="0" distR="0" wp14:anchorId="69333DEB" wp14:editId="60AD257C">
                  <wp:extent cx="151130" cy="151130"/>
                  <wp:effectExtent l="0" t="0" r="1270" b="1270"/>
                  <wp:docPr id="41" name="Picture 41"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49E1DA7" w14:textId="77777777" w:rsidR="005360BC" w:rsidRDefault="005360BC" w:rsidP="005360BC">
            <w:r>
              <w:t>This part of metadata simply tells Angular what components are app is using. You can have many components in an app, that’s why it’s specified as an array</w:t>
            </w:r>
          </w:p>
        </w:tc>
      </w:tr>
      <w:tr w:rsidR="005360BC" w14:paraId="5A851FE0" w14:textId="77777777" w:rsidTr="005360BC">
        <w:trPr>
          <w:tblCellSpacing w:w="15" w:type="dxa"/>
        </w:trPr>
        <w:tc>
          <w:tcPr>
            <w:tcW w:w="0" w:type="auto"/>
            <w:hideMark/>
          </w:tcPr>
          <w:p w14:paraId="1FBFD650" w14:textId="7B466F4A" w:rsidR="005360BC" w:rsidRDefault="005360BC" w:rsidP="005360BC">
            <w:r>
              <w:rPr>
                <w:noProof/>
              </w:rPr>
              <w:drawing>
                <wp:inline distT="0" distB="0" distL="0" distR="0" wp14:anchorId="6DDB40F4" wp14:editId="73CF85A1">
                  <wp:extent cx="151130" cy="151130"/>
                  <wp:effectExtent l="0" t="0" r="1270" b="1270"/>
                  <wp:docPr id="40" name="Picture 40"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D8D8DC9" w14:textId="77777777" w:rsidR="005360BC" w:rsidRDefault="005360BC" w:rsidP="005360BC">
            <w:r>
              <w:t>Tells Angular which component is the entry point</w:t>
            </w:r>
          </w:p>
        </w:tc>
      </w:tr>
      <w:tr w:rsidR="005360BC" w14:paraId="7A83E43B" w14:textId="77777777" w:rsidTr="005360BC">
        <w:trPr>
          <w:tblCellSpacing w:w="15" w:type="dxa"/>
        </w:trPr>
        <w:tc>
          <w:tcPr>
            <w:tcW w:w="0" w:type="auto"/>
            <w:hideMark/>
          </w:tcPr>
          <w:p w14:paraId="4024B5A2" w14:textId="6391A081" w:rsidR="005360BC" w:rsidRDefault="005360BC" w:rsidP="005360BC">
            <w:r>
              <w:rPr>
                <w:noProof/>
              </w:rPr>
              <w:drawing>
                <wp:inline distT="0" distB="0" distL="0" distR="0" wp14:anchorId="0F57AFA7" wp14:editId="1AD474CD">
                  <wp:extent cx="151130" cy="151130"/>
                  <wp:effectExtent l="0" t="0" r="1270" b="1270"/>
                  <wp:docPr id="39" name="Picture 39"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5B58D8D9" w14:textId="77777777" w:rsidR="005360BC" w:rsidRDefault="005360BC" w:rsidP="005360BC">
            <w:r>
              <w:t>This is our class definition, we don’t need to do anything in it though</w:t>
            </w:r>
          </w:p>
        </w:tc>
      </w:tr>
    </w:tbl>
    <w:p w14:paraId="356E4BD8" w14:textId="63605F54" w:rsidR="005360BC" w:rsidRDefault="005360BC"/>
    <w:p w14:paraId="03360CC2" w14:textId="2E81708C" w:rsidR="005360BC" w:rsidRDefault="005360BC"/>
    <w:p w14:paraId="36C764A1" w14:textId="6CAA7BC8" w:rsidR="004E6D14" w:rsidRDefault="004E6D14">
      <w:r>
        <w:br w:type="page"/>
      </w:r>
    </w:p>
    <w:p w14:paraId="635BA802" w14:textId="418132D8" w:rsidR="005360BC" w:rsidRDefault="004E6D14" w:rsidP="00B12B7D">
      <w:pPr>
        <w:pStyle w:val="ChapterTitle"/>
      </w:pPr>
      <w:r>
        <w:lastRenderedPageBreak/>
        <w:t>Chapter 6 Data Binding</w:t>
      </w:r>
    </w:p>
    <w:p w14:paraId="1488715F" w14:textId="51720860" w:rsidR="004E6D14" w:rsidRDefault="004E6D14"/>
    <w:p w14:paraId="1EB833ED" w14:textId="79F237F2" w:rsidR="004E6D14" w:rsidRDefault="0006376C">
      <w:r>
        <w:t xml:space="preserve">Data-binding usually means that a UI element, like an </w:t>
      </w:r>
      <w:r w:rsidRPr="0006376C">
        <w:rPr>
          <w:b/>
        </w:rPr>
        <w:t>HTML &lt;input&gt;</w:t>
      </w:r>
      <w:r>
        <w:t xml:space="preserve"> element is automatically bound to a data-source</w:t>
      </w:r>
      <w:r w:rsidR="00707330">
        <w:t>, in our case, thet Angular component.</w:t>
      </w:r>
      <w:r w:rsidR="00763B34">
        <w:t xml:space="preserve"> </w:t>
      </w:r>
    </w:p>
    <w:p w14:paraId="1FBFFC73" w14:textId="5C59391F" w:rsidR="0006376C" w:rsidRDefault="0006376C"/>
    <w:p w14:paraId="65F13DFD" w14:textId="744331F0" w:rsidR="00763B34" w:rsidRDefault="00763B34">
      <w:r>
        <w:t>In order to do data-binding in Angular, we need to do the following steps;</w:t>
      </w:r>
    </w:p>
    <w:p w14:paraId="50DFCC1B" w14:textId="475A56D2" w:rsidR="00763B34" w:rsidRDefault="00763B34" w:rsidP="00763B34">
      <w:pPr>
        <w:pStyle w:val="ListParagraph"/>
        <w:numPr>
          <w:ilvl w:val="0"/>
          <w:numId w:val="20"/>
        </w:numPr>
      </w:pPr>
      <w:r>
        <w:t>In the Component (listing 6-1), we need to import the FormsModule from angular/forms. In earlier versions of Angular, the FormsModule was part of angular/core, so, it didn’t need a separate import; but that’s not the case now</w:t>
      </w:r>
    </w:p>
    <w:p w14:paraId="6FC1A2C8" w14:textId="47380A1F" w:rsidR="00EB314E" w:rsidRDefault="00EB314E" w:rsidP="00763B34">
      <w:pPr>
        <w:pStyle w:val="ListParagraph"/>
        <w:numPr>
          <w:ilvl w:val="0"/>
          <w:numId w:val="20"/>
        </w:numPr>
      </w:pPr>
      <w:r>
        <w:t>We also have to make changes to app.module.ts file in order to reflect the importation of the FormsModule</w:t>
      </w:r>
    </w:p>
    <w:p w14:paraId="4EDB685A" w14:textId="11FC6AB1" w:rsidR="00763B34" w:rsidRDefault="00763B34" w:rsidP="00763B34">
      <w:pPr>
        <w:pStyle w:val="ListParagraph"/>
        <w:numPr>
          <w:ilvl w:val="0"/>
          <w:numId w:val="20"/>
        </w:numPr>
      </w:pPr>
      <w:r>
        <w:t>In the HTML template (listing 6-2), use either the square bracket syntax or the moustache syntax to do one-way binding</w:t>
      </w:r>
    </w:p>
    <w:p w14:paraId="58776905" w14:textId="05CD3D5F" w:rsidR="0006376C" w:rsidRDefault="00763B34" w:rsidP="00763B34">
      <w:pPr>
        <w:pStyle w:val="ListParagraph"/>
        <w:numPr>
          <w:ilvl w:val="0"/>
          <w:numId w:val="20"/>
        </w:numPr>
      </w:pPr>
      <w:r>
        <w:t>In the HTML template (listing 6-2), use the banana-in-a-box syntax — [()] — to do two-way binding. Two-binding means you can make changes on the data either via the UI input element or on the Component, and the change is propagated automatically. The data can be changed in a bi-directional manner</w:t>
      </w:r>
    </w:p>
    <w:p w14:paraId="4847DB36" w14:textId="71D63FC1" w:rsidR="005360BC" w:rsidRDefault="005360BC"/>
    <w:p w14:paraId="4358C487" w14:textId="1ADDE04A" w:rsidR="00D01575" w:rsidRDefault="00D01575" w:rsidP="00F70C81">
      <w:pPr>
        <w:pStyle w:val="Listing"/>
      </w:pPr>
      <w:r>
        <w:t>Listing 6-1. src/app/app.component.ts</w:t>
      </w:r>
    </w:p>
    <w:p w14:paraId="768F8153" w14:textId="77777777" w:rsidR="00F70C81" w:rsidRDefault="00F70C81" w:rsidP="00F70C81">
      <w:pPr>
        <w:pStyle w:val="code"/>
      </w:pPr>
      <w:r>
        <w:t>import { Component } from "@angular/core";</w:t>
      </w:r>
    </w:p>
    <w:p w14:paraId="7A613261" w14:textId="35A7E58F" w:rsidR="00F70C81" w:rsidRDefault="00F70C81" w:rsidP="00F70C81">
      <w:pPr>
        <w:pStyle w:val="code"/>
      </w:pPr>
      <w:r>
        <w:t xml:space="preserve">import { FormsModule } from "@angular/forms"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C12DAB0" wp14:editId="22AF2EEC">
            <wp:extent cx="151130" cy="151130"/>
            <wp:effectExtent l="0" t="0" r="1270" b="1270"/>
            <wp:docPr id="62" name="Picture 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DD69C5C" w14:textId="77777777" w:rsidR="00F70C81" w:rsidRDefault="00F70C81" w:rsidP="00F70C81">
      <w:pPr>
        <w:pStyle w:val="code"/>
      </w:pPr>
    </w:p>
    <w:p w14:paraId="2D396FA2" w14:textId="77777777" w:rsidR="00F70C81" w:rsidRDefault="00F70C81" w:rsidP="00F70C81">
      <w:pPr>
        <w:pStyle w:val="code"/>
      </w:pPr>
      <w:r>
        <w:t>@Component({</w:t>
      </w:r>
    </w:p>
    <w:p w14:paraId="0F7C5739" w14:textId="77777777" w:rsidR="00F70C81" w:rsidRDefault="00F70C81" w:rsidP="00F70C81">
      <w:pPr>
        <w:pStyle w:val="code"/>
      </w:pPr>
      <w:r>
        <w:t xml:space="preserve">  selector: 'app-root',</w:t>
      </w:r>
    </w:p>
    <w:p w14:paraId="302AD01E" w14:textId="79FF8457" w:rsidR="00F70C81" w:rsidRDefault="00F70C81" w:rsidP="00F70C81">
      <w:pPr>
        <w:pStyle w:val="code"/>
      </w:pPr>
      <w:r>
        <w:t xml:space="preserve">  templateUrl: './app.component.html',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A5C7EBC" wp14:editId="3D9AE2E7">
            <wp:extent cx="151130" cy="151130"/>
            <wp:effectExtent l="0" t="0" r="1270" b="1270"/>
            <wp:docPr id="61" name="Picture 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57EE164" w14:textId="68864B83" w:rsidR="00F70C81" w:rsidRDefault="00F70C81" w:rsidP="00F70C81">
      <w:pPr>
        <w:pStyle w:val="code"/>
      </w:pPr>
      <w:r>
        <w:t xml:space="preserve">  styleUrls: ['./app.component.css']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3976C23F" wp14:editId="57B57CEC">
            <wp:extent cx="151130" cy="151130"/>
            <wp:effectExtent l="0" t="0" r="1270" b="1270"/>
            <wp:docPr id="60" name="Picture 6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1F99B902" w14:textId="77777777" w:rsidR="00F70C81" w:rsidRDefault="00F70C81" w:rsidP="00F70C81">
      <w:pPr>
        <w:pStyle w:val="code"/>
      </w:pPr>
      <w:r>
        <w:t>})</w:t>
      </w:r>
    </w:p>
    <w:p w14:paraId="675B48FB" w14:textId="77777777" w:rsidR="00F70C81" w:rsidRDefault="00F70C81" w:rsidP="00F70C81">
      <w:pPr>
        <w:pStyle w:val="code"/>
      </w:pPr>
      <w:r>
        <w:t>export class AppComponent {</w:t>
      </w:r>
    </w:p>
    <w:p w14:paraId="340BBB6C" w14:textId="77777777" w:rsidR="00F70C81" w:rsidRDefault="00F70C81" w:rsidP="00F70C81">
      <w:pPr>
        <w:pStyle w:val="code"/>
      </w:pPr>
      <w:r>
        <w:t xml:space="preserve">  appTitle = "Angular Two way binding"</w:t>
      </w:r>
    </w:p>
    <w:p w14:paraId="4121E9D6" w14:textId="423129A2" w:rsidR="00F70C81" w:rsidRDefault="00F70C81" w:rsidP="00F70C81">
      <w:pPr>
        <w:pStyle w:val="code"/>
      </w:pPr>
      <w:r>
        <w:t xml:space="preserve">  story =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1C06BD76" wp14:editId="19BB5178">
            <wp:extent cx="151130" cy="151130"/>
            <wp:effectExtent l="0" t="0" r="1270" b="1270"/>
            <wp:docPr id="59" name="Picture 5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D149B25" w14:textId="77777777" w:rsidR="00F70C81" w:rsidRDefault="00F70C81" w:rsidP="00F70C81">
      <w:pPr>
        <w:pStyle w:val="code"/>
      </w:pPr>
      <w:r>
        <w:t xml:space="preserve">    name: "The sound of drums"</w:t>
      </w:r>
    </w:p>
    <w:p w14:paraId="2A90C391" w14:textId="77777777" w:rsidR="00F70C81" w:rsidRDefault="00F70C81" w:rsidP="00F70C81">
      <w:pPr>
        <w:pStyle w:val="code"/>
      </w:pPr>
      <w:r>
        <w:t xml:space="preserve">  }</w:t>
      </w:r>
    </w:p>
    <w:p w14:paraId="0EAB6573" w14:textId="7A4908AF" w:rsidR="00F70C81" w:rsidRDefault="00F70C81" w:rsidP="00F70C81">
      <w:pPr>
        <w:pStyle w:val="code"/>
      </w:pPr>
      <w:r>
        <w:t xml:space="preserve">  changeName()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499F11C9" wp14:editId="12A90C49">
            <wp:extent cx="151130" cy="151130"/>
            <wp:effectExtent l="0" t="0" r="1270" b="1270"/>
            <wp:docPr id="58" name="Picture 5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605FA319" w14:textId="77777777" w:rsidR="00F70C81" w:rsidRDefault="00F70C81" w:rsidP="00F70C81">
      <w:pPr>
        <w:pStyle w:val="code"/>
      </w:pPr>
      <w:r>
        <w:t xml:space="preserve">    this.story.name = "Blink"</w:t>
      </w:r>
    </w:p>
    <w:p w14:paraId="5000EA5F" w14:textId="77777777" w:rsidR="00F70C81" w:rsidRDefault="00F70C81" w:rsidP="00F70C81">
      <w:pPr>
        <w:pStyle w:val="code"/>
      </w:pPr>
      <w:r>
        <w:t xml:space="preserve">  }</w:t>
      </w:r>
    </w:p>
    <w:p w14:paraId="4E2C14C1" w14:textId="77777777" w:rsidR="00F70C81" w:rsidRDefault="00F70C81" w:rsidP="00F70C81">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F70C81" w14:paraId="7BEEFB9F" w14:textId="77777777" w:rsidTr="00F70C81">
        <w:trPr>
          <w:tblCellSpacing w:w="15" w:type="dxa"/>
        </w:trPr>
        <w:tc>
          <w:tcPr>
            <w:tcW w:w="0" w:type="auto"/>
            <w:hideMark/>
          </w:tcPr>
          <w:p w14:paraId="0C250C94" w14:textId="130BE1C1" w:rsidR="00F70C81" w:rsidRDefault="00F70C81" w:rsidP="00F70C81">
            <w:r>
              <w:rPr>
                <w:noProof/>
              </w:rPr>
              <w:drawing>
                <wp:inline distT="0" distB="0" distL="0" distR="0" wp14:anchorId="767A3584" wp14:editId="1068798D">
                  <wp:extent cx="151130" cy="151130"/>
                  <wp:effectExtent l="0" t="0" r="1270" b="1270"/>
                  <wp:docPr id="57" name="Picture 5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46042CA" w14:textId="77777777" w:rsidR="00F70C81" w:rsidRDefault="00F70C81" w:rsidP="00F70C81">
            <w:r>
              <w:t>We’re going to use</w:t>
            </w:r>
            <w:r>
              <w:rPr>
                <w:rStyle w:val="apple-converted-space"/>
              </w:rPr>
              <w:t> </w:t>
            </w:r>
            <w:r>
              <w:rPr>
                <w:rStyle w:val="HTMLCode"/>
                <w:rFonts w:ascii="TheSansMonoConNormal" w:hAnsi="TheSansMonoConNormal"/>
              </w:rPr>
              <w:t>ngModel</w:t>
            </w:r>
            <w:r>
              <w:rPr>
                <w:rStyle w:val="apple-converted-space"/>
              </w:rPr>
              <w:t> </w:t>
            </w:r>
            <w:r>
              <w:t>in our template file, it belongs to the</w:t>
            </w:r>
            <w:r>
              <w:rPr>
                <w:rStyle w:val="apple-converted-space"/>
              </w:rPr>
              <w:t> </w:t>
            </w:r>
            <w:r>
              <w:rPr>
                <w:rStyle w:val="HTMLCode"/>
                <w:rFonts w:ascii="TheSansMonoConNormal" w:hAnsi="TheSansMonoConNormal"/>
              </w:rPr>
              <w:t>FormsModule</w:t>
            </w:r>
            <w:r>
              <w:t>, so, we need to import it</w:t>
            </w:r>
          </w:p>
        </w:tc>
      </w:tr>
      <w:tr w:rsidR="00F70C81" w14:paraId="6CCB617D" w14:textId="77777777" w:rsidTr="00F70C81">
        <w:trPr>
          <w:tblCellSpacing w:w="15" w:type="dxa"/>
        </w:trPr>
        <w:tc>
          <w:tcPr>
            <w:tcW w:w="0" w:type="auto"/>
            <w:hideMark/>
          </w:tcPr>
          <w:p w14:paraId="1A380477" w14:textId="24F623C7" w:rsidR="00F70C81" w:rsidRDefault="00F70C81" w:rsidP="00F70C81">
            <w:r>
              <w:rPr>
                <w:noProof/>
              </w:rPr>
              <w:lastRenderedPageBreak/>
              <w:drawing>
                <wp:inline distT="0" distB="0" distL="0" distR="0" wp14:anchorId="4963FF90" wp14:editId="4ADD403C">
                  <wp:extent cx="151130" cy="151130"/>
                  <wp:effectExtent l="0" t="0" r="1270" b="1270"/>
                  <wp:docPr id="56" name="Picture 5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2100CE3" w14:textId="77777777" w:rsidR="00F70C81" w:rsidRDefault="00F70C81" w:rsidP="00F70C81">
            <w:r>
              <w:t>We’re not using an inline template anymore. If you want to use an external HTML template, use the</w:t>
            </w:r>
            <w:r>
              <w:rPr>
                <w:rStyle w:val="apple-converted-space"/>
              </w:rPr>
              <w:t> </w:t>
            </w:r>
            <w:r>
              <w:rPr>
                <w:rStyle w:val="HTMLCode"/>
                <w:rFonts w:ascii="TheSansMonoConNormal" w:hAnsi="TheSansMonoConNormal"/>
              </w:rPr>
              <w:t>templateUrl</w:t>
            </w:r>
            <w:r>
              <w:rPr>
                <w:rStyle w:val="apple-converted-space"/>
              </w:rPr>
              <w:t> </w:t>
            </w:r>
            <w:r>
              <w:t>property instead of just</w:t>
            </w:r>
            <w:r>
              <w:rPr>
                <w:rStyle w:val="apple-converted-space"/>
              </w:rPr>
              <w:t> </w:t>
            </w:r>
            <w:r>
              <w:rPr>
                <w:rStyle w:val="HTMLCode"/>
                <w:rFonts w:ascii="TheSansMonoConNormal" w:hAnsi="TheSansMonoConNormal"/>
              </w:rPr>
              <w:t>template</w:t>
            </w:r>
          </w:p>
        </w:tc>
      </w:tr>
      <w:tr w:rsidR="00F70C81" w14:paraId="0B73DCD3" w14:textId="77777777" w:rsidTr="00F70C81">
        <w:trPr>
          <w:tblCellSpacing w:w="15" w:type="dxa"/>
        </w:trPr>
        <w:tc>
          <w:tcPr>
            <w:tcW w:w="0" w:type="auto"/>
            <w:hideMark/>
          </w:tcPr>
          <w:p w14:paraId="5167F085" w14:textId="1FA2D784" w:rsidR="00F70C81" w:rsidRDefault="00F70C81" w:rsidP="00F70C81">
            <w:r>
              <w:rPr>
                <w:noProof/>
              </w:rPr>
              <w:drawing>
                <wp:inline distT="0" distB="0" distL="0" distR="0" wp14:anchorId="1C5025D6" wp14:editId="132F7B88">
                  <wp:extent cx="151130" cy="151130"/>
                  <wp:effectExtent l="0" t="0" r="1270" b="1270"/>
                  <wp:docPr id="55" name="Picture 5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B82FEC0" w14:textId="77777777" w:rsidR="00F70C81" w:rsidRDefault="00F70C81" w:rsidP="00F70C81">
            <w:r>
              <w:t>We can also specify an external css file. You can use more than one css, hence, the array syntax</w:t>
            </w:r>
          </w:p>
        </w:tc>
      </w:tr>
      <w:tr w:rsidR="00F70C81" w14:paraId="686307D3" w14:textId="77777777" w:rsidTr="00F70C81">
        <w:trPr>
          <w:tblCellSpacing w:w="15" w:type="dxa"/>
        </w:trPr>
        <w:tc>
          <w:tcPr>
            <w:tcW w:w="0" w:type="auto"/>
            <w:hideMark/>
          </w:tcPr>
          <w:p w14:paraId="76EB52A8" w14:textId="24010DF7" w:rsidR="00F70C81" w:rsidRDefault="00F70C81" w:rsidP="00F70C81">
            <w:r>
              <w:rPr>
                <w:noProof/>
              </w:rPr>
              <w:drawing>
                <wp:inline distT="0" distB="0" distL="0" distR="0" wp14:anchorId="49C83325" wp14:editId="63613A28">
                  <wp:extent cx="151130" cy="151130"/>
                  <wp:effectExtent l="0" t="0" r="1270" b="1270"/>
                  <wp:docPr id="54" name="Picture 5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CCEE63A" w14:textId="77777777" w:rsidR="00F70C81" w:rsidRDefault="00F70C81" w:rsidP="00F70C81">
            <w:r>
              <w:t>We’re defining a</w:t>
            </w:r>
            <w:r>
              <w:rPr>
                <w:rStyle w:val="apple-converted-space"/>
              </w:rPr>
              <w:t> </w:t>
            </w:r>
            <w:r>
              <w:rPr>
                <w:rStyle w:val="HTMLCode"/>
                <w:rFonts w:ascii="TheSansMonoConNormal" w:hAnsi="TheSansMonoConNormal"/>
              </w:rPr>
              <w:t>story</w:t>
            </w:r>
            <w:r>
              <w:rPr>
                <w:rStyle w:val="apple-converted-space"/>
              </w:rPr>
              <w:t> </w:t>
            </w:r>
            <w:r>
              <w:t>property in the AppComponent class; it’s a JSON</w:t>
            </w:r>
          </w:p>
        </w:tc>
      </w:tr>
      <w:tr w:rsidR="00F70C81" w14:paraId="4FA651EB" w14:textId="77777777" w:rsidTr="00F70C81">
        <w:trPr>
          <w:tblCellSpacing w:w="15" w:type="dxa"/>
        </w:trPr>
        <w:tc>
          <w:tcPr>
            <w:tcW w:w="0" w:type="auto"/>
            <w:hideMark/>
          </w:tcPr>
          <w:p w14:paraId="3A3011CE" w14:textId="5EA65D0E" w:rsidR="00F70C81" w:rsidRDefault="00F70C81" w:rsidP="00F70C81">
            <w:r>
              <w:rPr>
                <w:noProof/>
              </w:rPr>
              <w:drawing>
                <wp:inline distT="0" distB="0" distL="0" distR="0" wp14:anchorId="205EF952" wp14:editId="6A4B1D0D">
                  <wp:extent cx="151130" cy="151130"/>
                  <wp:effectExtent l="0" t="0" r="1270" b="1270"/>
                  <wp:docPr id="53" name="Picture 5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127D1BE" w14:textId="77777777" w:rsidR="00F70C81" w:rsidRDefault="00F70C81" w:rsidP="00F70C81">
            <w:r>
              <w:t>We’re defining a method inside our AppComponent class. We’ll call this function as a response to a click event</w:t>
            </w:r>
          </w:p>
        </w:tc>
      </w:tr>
    </w:tbl>
    <w:p w14:paraId="14A1A6BE" w14:textId="77777777" w:rsidR="00D01575" w:rsidRDefault="00D01575"/>
    <w:p w14:paraId="655E8EA5" w14:textId="77934E31" w:rsidR="00D01575" w:rsidRDefault="00D01575"/>
    <w:p w14:paraId="692BB079" w14:textId="3A7DD7E6" w:rsidR="00D01575" w:rsidRDefault="00891165">
      <w:r>
        <w:t>Listing 6-2 shows the annotated HTML for our component.</w:t>
      </w:r>
    </w:p>
    <w:p w14:paraId="01ECD1A2" w14:textId="590132F8" w:rsidR="00F70C81" w:rsidRDefault="00F70C81"/>
    <w:p w14:paraId="1E0D3295" w14:textId="7B5A3379" w:rsidR="000A41CF" w:rsidRDefault="000A41CF"/>
    <w:p w14:paraId="0828911E" w14:textId="77777777" w:rsidR="000A41CF" w:rsidRDefault="000A41CF" w:rsidP="000A41CF">
      <w:pPr>
        <w:pStyle w:val="Listing"/>
      </w:pPr>
      <w:r>
        <w:t>Listing 6-2. src/app/app.component.html</w:t>
      </w:r>
    </w:p>
    <w:p w14:paraId="1753E7D8" w14:textId="77777777" w:rsidR="000A41CF" w:rsidRDefault="000A41CF" w:rsidP="000A41CF">
      <w:pPr>
        <w:pStyle w:val="code"/>
      </w:pPr>
      <w:r>
        <w:t>&lt;div&gt;</w:t>
      </w:r>
    </w:p>
    <w:p w14:paraId="08F208F0" w14:textId="778DB820" w:rsidR="000A41CF" w:rsidRDefault="000A41CF" w:rsidP="000A41CF">
      <w:pPr>
        <w:pStyle w:val="code"/>
      </w:pPr>
      <w:r>
        <w:t xml:space="preserve">  &lt;h2&gt;{{ appTitle }}&lt;/h2&gt;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608CC2FE" wp14:editId="3C0A7094">
            <wp:extent cx="151130" cy="151130"/>
            <wp:effectExtent l="0" t="0" r="1270" b="1270"/>
            <wp:docPr id="70" name="Picture 7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D8CE5" w14:textId="77777777" w:rsidR="000A41CF" w:rsidRDefault="000A41CF" w:rsidP="000A41CF">
      <w:pPr>
        <w:pStyle w:val="code"/>
      </w:pPr>
      <w:r>
        <w:t xml:space="preserve">  &lt;div&gt;</w:t>
      </w:r>
    </w:p>
    <w:p w14:paraId="6222FF63" w14:textId="77777777" w:rsidR="000A41CF" w:rsidRDefault="000A41CF" w:rsidP="000A41CF">
      <w:pPr>
        <w:pStyle w:val="code"/>
      </w:pPr>
      <w:r>
        <w:t xml:space="preserve">    Two-way binding</w:t>
      </w:r>
    </w:p>
    <w:p w14:paraId="73AC5CC4" w14:textId="726EFA93" w:rsidR="000A41CF" w:rsidRDefault="000A41CF" w:rsidP="000A41CF">
      <w:pPr>
        <w:pStyle w:val="code"/>
      </w:pPr>
      <w:r>
        <w:t xml:space="preserve">    &lt;input [(ngModel)]="story.name"&gt;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13216C0F" wp14:editId="468B8B62">
            <wp:extent cx="151130" cy="151130"/>
            <wp:effectExtent l="0" t="0" r="1270" b="1270"/>
            <wp:docPr id="69" name="Picture 6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366FC94F" w14:textId="77777777" w:rsidR="000A41CF" w:rsidRDefault="000A41CF" w:rsidP="000A41CF">
      <w:pPr>
        <w:pStyle w:val="code"/>
      </w:pPr>
      <w:r>
        <w:t xml:space="preserve">  &lt;/div&gt;</w:t>
      </w:r>
    </w:p>
    <w:p w14:paraId="798AAA25" w14:textId="77777777" w:rsidR="000A41CF" w:rsidRDefault="000A41CF" w:rsidP="000A41CF">
      <w:pPr>
        <w:pStyle w:val="code"/>
      </w:pPr>
      <w:r>
        <w:t xml:space="preserve">  &lt;p&gt;{{story.name}}&lt;/p&gt;</w:t>
      </w:r>
    </w:p>
    <w:p w14:paraId="57AE5476" w14:textId="77777777" w:rsidR="000A41CF" w:rsidRDefault="000A41CF" w:rsidP="000A41CF">
      <w:pPr>
        <w:pStyle w:val="code"/>
      </w:pPr>
      <w:r>
        <w:t xml:space="preserve">  &lt;div&gt;</w:t>
      </w:r>
    </w:p>
    <w:p w14:paraId="55EB18FE" w14:textId="77777777" w:rsidR="000A41CF" w:rsidRDefault="000A41CF" w:rsidP="000A41CF">
      <w:pPr>
        <w:pStyle w:val="code"/>
      </w:pPr>
      <w:r>
        <w:t xml:space="preserve">    One-way binding</w:t>
      </w:r>
    </w:p>
    <w:p w14:paraId="372AB838" w14:textId="2FD2FC7F" w:rsidR="000A41CF" w:rsidRDefault="000A41CF" w:rsidP="000A41CF">
      <w:pPr>
        <w:pStyle w:val="code"/>
      </w:pPr>
      <w:r>
        <w:t xml:space="preserve">    &lt;input [value]="story.name"&gt;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043B3081" wp14:editId="5B3232C8">
            <wp:extent cx="151130" cy="151130"/>
            <wp:effectExtent l="0" t="0" r="1270" b="1270"/>
            <wp:docPr id="68" name="Picture 6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CE9FE0D" w14:textId="77777777" w:rsidR="000A41CF" w:rsidRDefault="000A41CF" w:rsidP="000A41CF">
      <w:pPr>
        <w:pStyle w:val="code"/>
      </w:pPr>
      <w:r>
        <w:t xml:space="preserve">  &lt;/div&gt;</w:t>
      </w:r>
    </w:p>
    <w:p w14:paraId="37C44464" w14:textId="0B5C7266" w:rsidR="000A41CF" w:rsidRDefault="000A41CF" w:rsidP="000A41CF">
      <w:pPr>
        <w:pStyle w:val="code"/>
      </w:pPr>
      <w:r>
        <w:t xml:space="preserve">  &lt;button (click)="changeName()"&gt;Change the name&lt;/button&gt;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6DC0690D" wp14:editId="1F0E86F7">
            <wp:extent cx="151130" cy="151130"/>
            <wp:effectExtent l="0" t="0" r="1270" b="1270"/>
            <wp:docPr id="67" name="Picture 6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7F8079FB" w14:textId="77777777" w:rsidR="000A41CF" w:rsidRDefault="000A41CF" w:rsidP="000A41CF">
      <w:pPr>
        <w:pStyle w:val="code"/>
      </w:pPr>
      <w:r>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0A41CF" w14:paraId="5CB49A75" w14:textId="77777777" w:rsidTr="000A41CF">
        <w:trPr>
          <w:tblCellSpacing w:w="15" w:type="dxa"/>
        </w:trPr>
        <w:tc>
          <w:tcPr>
            <w:tcW w:w="0" w:type="auto"/>
            <w:hideMark/>
          </w:tcPr>
          <w:p w14:paraId="7ED48139" w14:textId="2DF14CEA" w:rsidR="000A41CF" w:rsidRDefault="000A41CF" w:rsidP="000A41CF">
            <w:r>
              <w:rPr>
                <w:noProof/>
              </w:rPr>
              <w:drawing>
                <wp:inline distT="0" distB="0" distL="0" distR="0" wp14:anchorId="098B0DAA" wp14:editId="22CD02CE">
                  <wp:extent cx="151130" cy="151130"/>
                  <wp:effectExtent l="0" t="0" r="1270" b="1270"/>
                  <wp:docPr id="66" name="Picture 66" descr="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396E6F67" w14:textId="77777777" w:rsidR="000A41CF" w:rsidRDefault="000A41CF" w:rsidP="000A41CF">
            <w:r>
              <w:t>You’ve seen this already. The interpolation using the template syntax is a way to bind a UI element (like the innerHTML of an</w:t>
            </w:r>
            <w:r>
              <w:rPr>
                <w:rStyle w:val="apple-converted-space"/>
              </w:rPr>
              <w:t> </w:t>
            </w:r>
            <w:r>
              <w:rPr>
                <w:rStyle w:val="HTMLCode"/>
                <w:rFonts w:ascii="TheSansMonoConNormal" w:hAnsi="TheSansMonoConNormal"/>
              </w:rPr>
              <w:t>H2</w:t>
            </w:r>
            <w:r>
              <w:rPr>
                <w:rStyle w:val="apple-converted-space"/>
              </w:rPr>
              <w:t> </w:t>
            </w:r>
            <w:r>
              <w:t>in this case) to class property</w:t>
            </w:r>
          </w:p>
        </w:tc>
      </w:tr>
      <w:tr w:rsidR="000A41CF" w14:paraId="53065406" w14:textId="77777777" w:rsidTr="000A41CF">
        <w:trPr>
          <w:tblCellSpacing w:w="15" w:type="dxa"/>
        </w:trPr>
        <w:tc>
          <w:tcPr>
            <w:tcW w:w="0" w:type="auto"/>
            <w:hideMark/>
          </w:tcPr>
          <w:p w14:paraId="179664C1" w14:textId="40C5F16C" w:rsidR="000A41CF" w:rsidRDefault="000A41CF" w:rsidP="000A41CF">
            <w:r>
              <w:rPr>
                <w:noProof/>
              </w:rPr>
              <w:drawing>
                <wp:inline distT="0" distB="0" distL="0" distR="0" wp14:anchorId="3697E2A3" wp14:editId="4BE8E5D5">
                  <wp:extent cx="151130" cy="151130"/>
                  <wp:effectExtent l="0" t="0" r="1270" b="1270"/>
                  <wp:docPr id="65" name="Picture 65" descr="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7FA40951" w14:textId="77777777" w:rsidR="000A41CF" w:rsidRDefault="000A41CF" w:rsidP="000A41CF">
            <w:r>
              <w:t>Two way binding means we can update the property of a class dynamically. In this case, we updated the</w:t>
            </w:r>
            <w:r>
              <w:rPr>
                <w:rStyle w:val="apple-converted-space"/>
              </w:rPr>
              <w:t> </w:t>
            </w:r>
            <w:r>
              <w:rPr>
                <w:rStyle w:val="HTMLCode"/>
                <w:rFonts w:ascii="TheSansMonoConNormal" w:hAnsi="TheSansMonoConNormal"/>
              </w:rPr>
              <w:t>story.name</w:t>
            </w:r>
            <w:r>
              <w:rPr>
                <w:rStyle w:val="apple-converted-space"/>
              </w:rPr>
              <w:t> </w:t>
            </w:r>
            <w:r>
              <w:t>property using a user input from the text field</w:t>
            </w:r>
          </w:p>
        </w:tc>
      </w:tr>
      <w:tr w:rsidR="000A41CF" w14:paraId="34C3E6FC" w14:textId="77777777" w:rsidTr="000A41CF">
        <w:trPr>
          <w:tblCellSpacing w:w="15" w:type="dxa"/>
        </w:trPr>
        <w:tc>
          <w:tcPr>
            <w:tcW w:w="0" w:type="auto"/>
            <w:hideMark/>
          </w:tcPr>
          <w:p w14:paraId="34D23DBA" w14:textId="0B65F833" w:rsidR="000A41CF" w:rsidRDefault="000A41CF" w:rsidP="000A41CF">
            <w:r>
              <w:rPr>
                <w:noProof/>
              </w:rPr>
              <w:drawing>
                <wp:inline distT="0" distB="0" distL="0" distR="0" wp14:anchorId="7BDE63AC" wp14:editId="7EDD507E">
                  <wp:extent cx="151130" cy="151130"/>
                  <wp:effectExtent l="0" t="0" r="1270" b="1270"/>
                  <wp:docPr id="64" name="Picture 64" descr="3">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0096D05B" w14:textId="77777777" w:rsidR="000A41CF" w:rsidRDefault="000A41CF" w:rsidP="000A41CF">
            <w:r>
              <w:t>Like interpolation, the bracket syntax is another way to do one-way binding</w:t>
            </w:r>
          </w:p>
        </w:tc>
      </w:tr>
      <w:tr w:rsidR="000A41CF" w14:paraId="6E89E1AD" w14:textId="77777777" w:rsidTr="000A41CF">
        <w:trPr>
          <w:tblCellSpacing w:w="15" w:type="dxa"/>
        </w:trPr>
        <w:tc>
          <w:tcPr>
            <w:tcW w:w="0" w:type="auto"/>
            <w:hideMark/>
          </w:tcPr>
          <w:p w14:paraId="5A8126AA" w14:textId="2B0164BD" w:rsidR="000A41CF" w:rsidRDefault="000A41CF" w:rsidP="000A41CF">
            <w:r>
              <w:rPr>
                <w:noProof/>
              </w:rPr>
              <w:drawing>
                <wp:inline distT="0" distB="0" distL="0" distR="0" wp14:anchorId="1DA2C33C" wp14:editId="74EC5EE5">
                  <wp:extent cx="151130" cy="151130"/>
                  <wp:effectExtent l="0" t="0" r="1270" b="1270"/>
                  <wp:docPr id="63" name="Picture 63" descr="4">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27B53A4A" w14:textId="77777777" w:rsidR="000A41CF" w:rsidRDefault="000A41CF" w:rsidP="000A41CF">
            <w:r>
              <w:t>And this is how to bind a DOM event to class method</w:t>
            </w:r>
          </w:p>
        </w:tc>
      </w:tr>
    </w:tbl>
    <w:p w14:paraId="4E75B5BF" w14:textId="77777777" w:rsidR="000A41CF" w:rsidRDefault="000A41CF"/>
    <w:p w14:paraId="11276957" w14:textId="4237F864" w:rsidR="00F70C81" w:rsidRDefault="00F70C81"/>
    <w:p w14:paraId="7840E1CD" w14:textId="61EAAB01" w:rsidR="000A41CF" w:rsidRDefault="000A41CF" w:rsidP="000A41CF">
      <w:pPr>
        <w:pStyle w:val="Listing"/>
      </w:pPr>
      <w:r>
        <w:t>Listing 6-3. src/app.module.ts</w:t>
      </w:r>
    </w:p>
    <w:p w14:paraId="77CFA306" w14:textId="77777777" w:rsidR="000A41CF" w:rsidRDefault="000A41CF" w:rsidP="000A41CF">
      <w:pPr>
        <w:pStyle w:val="code"/>
      </w:pPr>
      <w:r>
        <w:t>import { BrowserModule } from '@angular/platform-browser';</w:t>
      </w:r>
    </w:p>
    <w:p w14:paraId="73AE0999" w14:textId="77777777" w:rsidR="000A41CF" w:rsidRDefault="000A41CF" w:rsidP="000A41CF">
      <w:pPr>
        <w:pStyle w:val="code"/>
      </w:pPr>
      <w:r>
        <w:t>import { NgModule } from '@angular/core';</w:t>
      </w:r>
    </w:p>
    <w:p w14:paraId="76B32C7D" w14:textId="77777777" w:rsidR="000A41CF" w:rsidRDefault="000A41CF" w:rsidP="000A41CF">
      <w:pPr>
        <w:pStyle w:val="code"/>
      </w:pPr>
    </w:p>
    <w:p w14:paraId="52BEA5A1" w14:textId="77777777" w:rsidR="000A41CF" w:rsidRDefault="000A41CF" w:rsidP="000A41CF">
      <w:pPr>
        <w:pStyle w:val="code"/>
      </w:pPr>
      <w:r>
        <w:t>import { AppComponent } from './app.component';</w:t>
      </w:r>
    </w:p>
    <w:p w14:paraId="76E4F2D1" w14:textId="156441AB" w:rsidR="000A41CF" w:rsidRDefault="000A41CF" w:rsidP="000A41CF">
      <w:pPr>
        <w:pStyle w:val="code"/>
      </w:pPr>
      <w:r>
        <w:t xml:space="preserve">import { FormsModule } from '@angular/forms'i;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99DB50D" wp14:editId="759FFAC5">
            <wp:extent cx="151130" cy="151130"/>
            <wp:effectExtent l="0" t="0" r="1270" b="1270"/>
            <wp:docPr id="74" name="Picture 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48443A41" w14:textId="77777777" w:rsidR="000A41CF" w:rsidRDefault="000A41CF" w:rsidP="000A41CF">
      <w:pPr>
        <w:pStyle w:val="code"/>
      </w:pPr>
    </w:p>
    <w:p w14:paraId="7C7BB30A" w14:textId="77777777" w:rsidR="000A41CF" w:rsidRDefault="000A41CF" w:rsidP="000A41CF">
      <w:pPr>
        <w:pStyle w:val="code"/>
      </w:pPr>
      <w:r>
        <w:t>@NgModule({</w:t>
      </w:r>
    </w:p>
    <w:p w14:paraId="30908843" w14:textId="77777777" w:rsidR="000A41CF" w:rsidRDefault="000A41CF" w:rsidP="000A41CF">
      <w:pPr>
        <w:pStyle w:val="code"/>
      </w:pPr>
      <w:r>
        <w:t xml:space="preserve">  declarations: [</w:t>
      </w:r>
    </w:p>
    <w:p w14:paraId="33C82F1C" w14:textId="77777777" w:rsidR="000A41CF" w:rsidRDefault="000A41CF" w:rsidP="000A41CF">
      <w:pPr>
        <w:pStyle w:val="code"/>
      </w:pPr>
      <w:r>
        <w:lastRenderedPageBreak/>
        <w:t xml:space="preserve">    AppComponent</w:t>
      </w:r>
    </w:p>
    <w:p w14:paraId="21C40490" w14:textId="77777777" w:rsidR="000A41CF" w:rsidRDefault="000A41CF" w:rsidP="000A41CF">
      <w:pPr>
        <w:pStyle w:val="code"/>
      </w:pPr>
      <w:r>
        <w:t xml:space="preserve">  ],</w:t>
      </w:r>
    </w:p>
    <w:p w14:paraId="77EFD569" w14:textId="77777777" w:rsidR="000A41CF" w:rsidRDefault="000A41CF" w:rsidP="000A41CF">
      <w:pPr>
        <w:pStyle w:val="code"/>
      </w:pPr>
      <w:r>
        <w:t xml:space="preserve">  imports: [</w:t>
      </w:r>
    </w:p>
    <w:p w14:paraId="46DB19D3" w14:textId="77777777" w:rsidR="000A41CF" w:rsidRDefault="000A41CF" w:rsidP="000A41CF">
      <w:pPr>
        <w:pStyle w:val="code"/>
      </w:pPr>
      <w:r>
        <w:t xml:space="preserve">    BrowserModule,</w:t>
      </w:r>
    </w:p>
    <w:p w14:paraId="5E7A9715" w14:textId="769B5A53" w:rsidR="000A41CF" w:rsidRDefault="000A41CF" w:rsidP="000A41CF">
      <w:pPr>
        <w:pStyle w:val="code"/>
      </w:pPr>
      <w:r>
        <w:t xml:space="preserve">    FormsModule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52378312" wp14:editId="0888791F">
            <wp:extent cx="151130" cy="151130"/>
            <wp:effectExtent l="0" t="0" r="1270" b="1270"/>
            <wp:docPr id="73" name="Picture 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fldChar w:fldCharType="end"/>
      </w:r>
    </w:p>
    <w:p w14:paraId="2002DBE5" w14:textId="77777777" w:rsidR="000A41CF" w:rsidRDefault="000A41CF" w:rsidP="000A41CF">
      <w:pPr>
        <w:pStyle w:val="code"/>
      </w:pPr>
      <w:r>
        <w:t xml:space="preserve">  ],</w:t>
      </w:r>
    </w:p>
    <w:p w14:paraId="28BA9CCF" w14:textId="77777777" w:rsidR="000A41CF" w:rsidRDefault="000A41CF" w:rsidP="000A41CF">
      <w:pPr>
        <w:pStyle w:val="code"/>
      </w:pPr>
      <w:r>
        <w:t xml:space="preserve">  providers: [],</w:t>
      </w:r>
    </w:p>
    <w:p w14:paraId="1A1E8905" w14:textId="77777777" w:rsidR="000A41CF" w:rsidRDefault="000A41CF" w:rsidP="000A41CF">
      <w:pPr>
        <w:pStyle w:val="code"/>
      </w:pPr>
      <w:r>
        <w:t xml:space="preserve">  bootstrap: [AppComponent]</w:t>
      </w:r>
    </w:p>
    <w:p w14:paraId="207B33CC" w14:textId="77777777" w:rsidR="000A41CF" w:rsidRDefault="000A41CF" w:rsidP="000A41CF">
      <w:pPr>
        <w:pStyle w:val="code"/>
      </w:pPr>
      <w:r>
        <w:t>})</w:t>
      </w:r>
    </w:p>
    <w:p w14:paraId="317EEEAE" w14:textId="02AF2593" w:rsidR="000A41CF" w:rsidRDefault="000A41CF" w:rsidP="000A41CF">
      <w:pPr>
        <w:pStyle w:val="code"/>
      </w:pPr>
      <w:r>
        <w:t>export class AppModule { }</w:t>
      </w:r>
    </w:p>
    <w:p w14:paraId="14413493" w14:textId="77777777" w:rsidR="000A41CF" w:rsidRDefault="000A41CF" w:rsidP="000A41CF">
      <w:pPr>
        <w:pStyle w:val="HTMLPreformatted"/>
        <w:rPr>
          <w:rFonts w:ascii="TheSansMonoConNormal" w:hAnsi="TheSansMonoConNormal"/>
          <w:color w:val="00000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83"/>
        <w:gridCol w:w="6474"/>
      </w:tblGrid>
      <w:tr w:rsidR="000A41CF" w14:paraId="61C0F6C9" w14:textId="77777777" w:rsidTr="000A41CF">
        <w:trPr>
          <w:tblCellSpacing w:w="15" w:type="dxa"/>
        </w:trPr>
        <w:tc>
          <w:tcPr>
            <w:tcW w:w="250" w:type="pct"/>
            <w:hideMark/>
          </w:tcPr>
          <w:p w14:paraId="6D974D51" w14:textId="0E5B414D" w:rsidR="000A41CF" w:rsidRDefault="000A41CF">
            <w:pPr>
              <w:pStyle w:val="NormalWeb"/>
              <w:jc w:val="center"/>
            </w:pPr>
            <w:r>
              <w:rPr>
                <w:noProof/>
                <w:color w:val="0000FF"/>
              </w:rPr>
              <w:drawing>
                <wp:inline distT="0" distB="0" distL="0" distR="0" wp14:anchorId="36AC3117" wp14:editId="3FD94C92">
                  <wp:extent cx="151130" cy="151130"/>
                  <wp:effectExtent l="0" t="0" r="1270" b="1270"/>
                  <wp:docPr id="72" name="Picture 72" descr="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607E20E6" w14:textId="77777777" w:rsidR="000A41CF" w:rsidRDefault="000A41CF">
            <w:pPr>
              <w:pStyle w:val="NormalWeb"/>
            </w:pPr>
            <w:r>
              <w:t>We have to declare the FormsModule in our app’s root component</w:t>
            </w:r>
          </w:p>
        </w:tc>
      </w:tr>
      <w:tr w:rsidR="000A41CF" w14:paraId="1B3E692D" w14:textId="77777777" w:rsidTr="000A41CF">
        <w:trPr>
          <w:tblCellSpacing w:w="15" w:type="dxa"/>
        </w:trPr>
        <w:tc>
          <w:tcPr>
            <w:tcW w:w="250" w:type="pct"/>
            <w:hideMark/>
          </w:tcPr>
          <w:p w14:paraId="42C8780D" w14:textId="354D6E63" w:rsidR="000A41CF" w:rsidRDefault="000A41CF">
            <w:pPr>
              <w:pStyle w:val="NormalWeb"/>
              <w:jc w:val="center"/>
            </w:pPr>
            <w:r>
              <w:rPr>
                <w:noProof/>
                <w:color w:val="0000FF"/>
              </w:rPr>
              <w:drawing>
                <wp:inline distT="0" distB="0" distL="0" distR="0" wp14:anchorId="06E41A3F" wp14:editId="652AC827">
                  <wp:extent cx="151130" cy="151130"/>
                  <wp:effectExtent l="0" t="0" r="1270" b="1270"/>
                  <wp:docPr id="71" name="Picture 71" desc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p>
        </w:tc>
        <w:tc>
          <w:tcPr>
            <w:tcW w:w="0" w:type="auto"/>
            <w:hideMark/>
          </w:tcPr>
          <w:p w14:paraId="1FB26E4E" w14:textId="77777777" w:rsidR="000A41CF" w:rsidRDefault="000A41CF">
            <w:pPr>
              <w:pStyle w:val="NormalWeb"/>
            </w:pPr>
            <w:r>
              <w:t>We also have to make it a part of the</w:t>
            </w:r>
            <w:r>
              <w:rPr>
                <w:rStyle w:val="apple-converted-space"/>
              </w:rPr>
              <w:t> </w:t>
            </w:r>
            <w:r>
              <w:rPr>
                <w:rStyle w:val="HTMLCode"/>
                <w:rFonts w:ascii="TheSansMonoConNormal" w:hAnsi="TheSansMonoConNormal"/>
              </w:rPr>
              <w:t>imports</w:t>
            </w:r>
            <w:r>
              <w:rPr>
                <w:rStyle w:val="apple-converted-space"/>
              </w:rPr>
              <w:t> </w:t>
            </w:r>
            <w:r>
              <w:t>section</w:t>
            </w:r>
          </w:p>
        </w:tc>
      </w:tr>
    </w:tbl>
    <w:p w14:paraId="403B52F1" w14:textId="77777777" w:rsidR="006D332C" w:rsidRDefault="006D332C"/>
    <w:p w14:paraId="26DB3FF4" w14:textId="79738508" w:rsidR="006D332C" w:rsidRDefault="006D332C">
      <w:r>
        <w:t>directives removed from AngularJS (John Papa, less built in directives)</w:t>
      </w:r>
    </w:p>
    <w:p w14:paraId="5FC3860E" w14:textId="6AFAB48E" w:rsidR="006D332C" w:rsidRDefault="006D332C"/>
    <w:p w14:paraId="782F7595" w14:textId="77777777" w:rsidR="003E2ED3" w:rsidRDefault="003E2ED3" w:rsidP="003E2ED3">
      <w:pPr>
        <w:pStyle w:val="Heading2"/>
      </w:pPr>
      <w:r>
        <w:t>Event Binding</w:t>
      </w:r>
    </w:p>
    <w:p w14:paraId="65D03275" w14:textId="19D39A88" w:rsidR="00A356B6" w:rsidRDefault="006C6035">
      <w:r>
        <w:t xml:space="preserve">Event binding </w:t>
      </w:r>
      <w:r w:rsidR="00625D65">
        <w:t xml:space="preserve">has been simplified in Angular, we no longer have to use </w:t>
      </w:r>
      <w:r w:rsidR="00923E7F">
        <w:t>(and memorize) directives like ng-click, ng-mouseover, ng-mouse, ng-mousemove, ng-keydown etc. In Angular, we can use the actual names of the DOM event. For example, if we need a button element to respond to a click event, we simply need to bind the DOM click event to the button using the syntax as shown in listing 6-3 (below.</w:t>
      </w:r>
    </w:p>
    <w:p w14:paraId="0A9409E3" w14:textId="6C4C05B4" w:rsidR="00923E7F" w:rsidRDefault="00923E7F"/>
    <w:p w14:paraId="3B83CC18" w14:textId="3D93D5C6" w:rsidR="00923E7F" w:rsidRDefault="00923E7F" w:rsidP="00923E7F">
      <w:pPr>
        <w:pStyle w:val="Listing"/>
      </w:pPr>
      <w:r>
        <w:t>Listing 6-3. Button click</w:t>
      </w:r>
    </w:p>
    <w:p w14:paraId="73034D02"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w:t>
      </w:r>
      <w:r w:rsidRPr="00923E7F">
        <w:rPr>
          <w:rFonts w:ascii="Menlo" w:hAnsi="Menlo" w:cs="Menlo"/>
          <w:color w:val="000000"/>
          <w:sz w:val="21"/>
          <w:szCs w:val="21"/>
        </w:rPr>
        <w:t xml:space="preserve"> </w:t>
      </w:r>
      <w:r w:rsidRPr="00923E7F">
        <w:rPr>
          <w:rFonts w:ascii="Menlo" w:hAnsi="Menlo" w:cs="Menlo"/>
          <w:color w:val="FF0000"/>
          <w:sz w:val="21"/>
          <w:szCs w:val="21"/>
        </w:rPr>
        <w:t>(click)</w:t>
      </w:r>
      <w:r w:rsidRPr="00923E7F">
        <w:rPr>
          <w:rFonts w:ascii="Menlo" w:hAnsi="Menlo" w:cs="Menlo"/>
          <w:color w:val="000000"/>
          <w:sz w:val="21"/>
          <w:szCs w:val="21"/>
        </w:rPr>
        <w:t>=</w:t>
      </w:r>
      <w:r w:rsidRPr="00923E7F">
        <w:rPr>
          <w:rFonts w:ascii="Menlo" w:hAnsi="Menlo" w:cs="Menlo"/>
          <w:color w:val="0000FF"/>
          <w:sz w:val="21"/>
          <w:szCs w:val="21"/>
        </w:rPr>
        <w:t>"changeName()"</w:t>
      </w:r>
      <w:r w:rsidRPr="00923E7F">
        <w:rPr>
          <w:rFonts w:ascii="Menlo" w:hAnsi="Menlo" w:cs="Menlo"/>
          <w:color w:val="800000"/>
          <w:sz w:val="21"/>
          <w:szCs w:val="21"/>
        </w:rPr>
        <w:t>&gt;</w:t>
      </w:r>
    </w:p>
    <w:p w14:paraId="60AE2F60"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Change name</w:t>
      </w:r>
    </w:p>
    <w:p w14:paraId="155C5436" w14:textId="77777777" w:rsidR="00923E7F" w:rsidRPr="00923E7F" w:rsidRDefault="00923E7F" w:rsidP="00923E7F">
      <w:pPr>
        <w:shd w:val="clear" w:color="auto" w:fill="FFFFFF"/>
        <w:spacing w:line="315" w:lineRule="atLeast"/>
        <w:rPr>
          <w:rFonts w:ascii="Menlo" w:hAnsi="Menlo" w:cs="Menlo"/>
          <w:color w:val="000000"/>
          <w:sz w:val="21"/>
          <w:szCs w:val="21"/>
        </w:rPr>
      </w:pPr>
      <w:r w:rsidRPr="00923E7F">
        <w:rPr>
          <w:rFonts w:ascii="Menlo" w:hAnsi="Menlo" w:cs="Menlo"/>
          <w:color w:val="000000"/>
          <w:sz w:val="21"/>
          <w:szCs w:val="21"/>
        </w:rPr>
        <w:t xml:space="preserve">  </w:t>
      </w:r>
      <w:r w:rsidRPr="00923E7F">
        <w:rPr>
          <w:rFonts w:ascii="Menlo" w:hAnsi="Menlo" w:cs="Menlo"/>
          <w:color w:val="800000"/>
          <w:sz w:val="21"/>
          <w:szCs w:val="21"/>
        </w:rPr>
        <w:t>&lt;/button&gt;</w:t>
      </w:r>
    </w:p>
    <w:p w14:paraId="19CBFBE7" w14:textId="6B7CD66F" w:rsidR="00923E7F" w:rsidRDefault="00923E7F"/>
    <w:p w14:paraId="2F3B416F" w14:textId="6E0F8C7A" w:rsidR="00923E7F" w:rsidRDefault="00C26F43">
      <w:r>
        <w:t>Simply surround the name of the event (click, in our case) with a pair of parentheses, and assign a function to it. The function must exist in the Component (shown in Listing 6-4)</w:t>
      </w:r>
    </w:p>
    <w:p w14:paraId="658D26C5" w14:textId="7315368B" w:rsidR="00C26F43" w:rsidRDefault="00C26F43"/>
    <w:p w14:paraId="0FDA70AE" w14:textId="37227202" w:rsidR="00C26F43" w:rsidRDefault="00C26F43" w:rsidP="00C26F43">
      <w:pPr>
        <w:pStyle w:val="Listing"/>
      </w:pPr>
      <w:r>
        <w:t>Listing 6-4. Somewhere in app.component.ts</w:t>
      </w:r>
    </w:p>
    <w:p w14:paraId="7EEC1222"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r w:rsidRPr="00C26F43">
        <w:rPr>
          <w:rFonts w:ascii="Menlo" w:hAnsi="Menlo" w:cs="Menlo"/>
          <w:color w:val="795E26"/>
          <w:sz w:val="21"/>
          <w:szCs w:val="21"/>
        </w:rPr>
        <w:t>Component</w:t>
      </w:r>
      <w:r w:rsidRPr="00C26F43">
        <w:rPr>
          <w:rFonts w:ascii="Menlo" w:hAnsi="Menlo" w:cs="Menlo"/>
          <w:color w:val="000000"/>
          <w:sz w:val="21"/>
          <w:szCs w:val="21"/>
        </w:rPr>
        <w:t>({</w:t>
      </w:r>
    </w:p>
    <w:p w14:paraId="5A2F340D" w14:textId="1DD834E4" w:rsid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186FC9E9" w14:textId="23E9C4CA"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13A1AB8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AF00DB"/>
          <w:sz w:val="21"/>
          <w:szCs w:val="21"/>
        </w:rPr>
        <w:t>export</w:t>
      </w:r>
      <w:r w:rsidRPr="00C26F43">
        <w:rPr>
          <w:rFonts w:ascii="Menlo" w:hAnsi="Menlo" w:cs="Menlo"/>
          <w:color w:val="000000"/>
          <w:sz w:val="21"/>
          <w:szCs w:val="21"/>
        </w:rPr>
        <w:t xml:space="preserve"> </w:t>
      </w:r>
      <w:r w:rsidRPr="00C26F43">
        <w:rPr>
          <w:rFonts w:ascii="Menlo" w:hAnsi="Menlo" w:cs="Menlo"/>
          <w:color w:val="0000FF"/>
          <w:sz w:val="21"/>
          <w:szCs w:val="21"/>
        </w:rPr>
        <w:t>class</w:t>
      </w:r>
      <w:r w:rsidRPr="00C26F43">
        <w:rPr>
          <w:rFonts w:ascii="Menlo" w:hAnsi="Menlo" w:cs="Menlo"/>
          <w:color w:val="000000"/>
          <w:sz w:val="21"/>
          <w:szCs w:val="21"/>
        </w:rPr>
        <w:t xml:space="preserve"> </w:t>
      </w:r>
      <w:r w:rsidRPr="00C26F43">
        <w:rPr>
          <w:rFonts w:ascii="Menlo" w:hAnsi="Menlo" w:cs="Menlo"/>
          <w:color w:val="267F99"/>
          <w:sz w:val="21"/>
          <w:szCs w:val="21"/>
        </w:rPr>
        <w:t>ThisComponent</w:t>
      </w:r>
      <w:r w:rsidRPr="00C26F43">
        <w:rPr>
          <w:rFonts w:ascii="Menlo" w:hAnsi="Menlo" w:cs="Menlo"/>
          <w:color w:val="000000"/>
          <w:sz w:val="21"/>
          <w:szCs w:val="21"/>
        </w:rPr>
        <w:t xml:space="preserve"> {</w:t>
      </w:r>
    </w:p>
    <w:p w14:paraId="289A023A" w14:textId="4F87B2F8" w:rsidR="00C26F43" w:rsidRPr="00C26F43" w:rsidRDefault="00C26F43" w:rsidP="00C26F43">
      <w:pPr>
        <w:shd w:val="clear" w:color="auto" w:fill="FFFFFF"/>
        <w:spacing w:line="315" w:lineRule="atLeast"/>
        <w:rPr>
          <w:rFonts w:ascii="Menlo" w:hAnsi="Menlo" w:cs="Menlo"/>
          <w:color w:val="000000"/>
          <w:sz w:val="21"/>
          <w:szCs w:val="21"/>
        </w:rPr>
      </w:pPr>
      <w:r>
        <w:rPr>
          <w:rFonts w:ascii="Menlo" w:hAnsi="Menlo" w:cs="Menlo"/>
          <w:color w:val="000000"/>
          <w:sz w:val="21"/>
          <w:szCs w:val="21"/>
        </w:rPr>
        <w:t xml:space="preserve">  ...</w:t>
      </w:r>
    </w:p>
    <w:p w14:paraId="375437B9"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795E26"/>
          <w:sz w:val="21"/>
          <w:szCs w:val="21"/>
        </w:rPr>
        <w:t>changeName</w:t>
      </w:r>
      <w:r w:rsidRPr="00C26F43">
        <w:rPr>
          <w:rFonts w:ascii="Menlo" w:hAnsi="Menlo" w:cs="Menlo"/>
          <w:color w:val="000000"/>
          <w:sz w:val="21"/>
          <w:szCs w:val="21"/>
        </w:rPr>
        <w:t>() {</w:t>
      </w:r>
    </w:p>
    <w:p w14:paraId="34EA8714"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267F99"/>
          <w:sz w:val="21"/>
          <w:szCs w:val="21"/>
        </w:rPr>
        <w:t>console</w:t>
      </w:r>
      <w:r w:rsidRPr="00C26F43">
        <w:rPr>
          <w:rFonts w:ascii="Menlo" w:hAnsi="Menlo" w:cs="Menlo"/>
          <w:color w:val="000000"/>
          <w:sz w:val="21"/>
          <w:szCs w:val="21"/>
        </w:rPr>
        <w:t>.</w:t>
      </w:r>
      <w:r w:rsidRPr="00C26F43">
        <w:rPr>
          <w:rFonts w:ascii="Menlo" w:hAnsi="Menlo" w:cs="Menlo"/>
          <w:color w:val="795E26"/>
          <w:sz w:val="21"/>
          <w:szCs w:val="21"/>
        </w:rPr>
        <w:t>log</w:t>
      </w:r>
      <w:r w:rsidRPr="00C26F43">
        <w:rPr>
          <w:rFonts w:ascii="Menlo" w:hAnsi="Menlo" w:cs="Menlo"/>
          <w:color w:val="000000"/>
          <w:sz w:val="21"/>
          <w:szCs w:val="21"/>
        </w:rPr>
        <w:t>(</w:t>
      </w:r>
      <w:r w:rsidRPr="00C26F43">
        <w:rPr>
          <w:rFonts w:ascii="Menlo" w:hAnsi="Menlo" w:cs="Menlo"/>
          <w:color w:val="A31515"/>
          <w:sz w:val="21"/>
          <w:szCs w:val="21"/>
        </w:rPr>
        <w:t>"changeName is called"</w:t>
      </w:r>
      <w:r w:rsidRPr="00C26F43">
        <w:rPr>
          <w:rFonts w:ascii="Menlo" w:hAnsi="Menlo" w:cs="Menlo"/>
          <w:color w:val="000000"/>
          <w:sz w:val="21"/>
          <w:szCs w:val="21"/>
        </w:rPr>
        <w:t>);</w:t>
      </w:r>
    </w:p>
    <w:p w14:paraId="244CE00F"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 xml:space="preserve">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name</w:t>
      </w:r>
      <w:r w:rsidRPr="00C26F43">
        <w:rPr>
          <w:rFonts w:ascii="Menlo" w:hAnsi="Menlo" w:cs="Menlo"/>
          <w:color w:val="000000"/>
          <w:sz w:val="21"/>
          <w:szCs w:val="21"/>
        </w:rPr>
        <w:t xml:space="preserve"> = </w:t>
      </w:r>
      <w:r w:rsidRPr="00C26F43">
        <w:rPr>
          <w:rFonts w:ascii="Menlo" w:hAnsi="Menlo" w:cs="Menlo"/>
          <w:color w:val="0000FF"/>
          <w:sz w:val="21"/>
          <w:szCs w:val="21"/>
        </w:rPr>
        <w:t>this</w:t>
      </w:r>
      <w:r w:rsidRPr="00C26F43">
        <w:rPr>
          <w:rFonts w:ascii="Menlo" w:hAnsi="Menlo" w:cs="Menlo"/>
          <w:color w:val="000000"/>
          <w:sz w:val="21"/>
          <w:szCs w:val="21"/>
        </w:rPr>
        <w:t>.</w:t>
      </w:r>
      <w:r w:rsidRPr="00C26F43">
        <w:rPr>
          <w:rFonts w:ascii="Menlo" w:hAnsi="Menlo" w:cs="Menlo"/>
          <w:color w:val="001080"/>
          <w:sz w:val="21"/>
          <w:szCs w:val="21"/>
        </w:rPr>
        <w:t>temp</w:t>
      </w:r>
      <w:r w:rsidRPr="00C26F43">
        <w:rPr>
          <w:rFonts w:ascii="Menlo" w:hAnsi="Menlo" w:cs="Menlo"/>
          <w:color w:val="000000"/>
          <w:sz w:val="21"/>
          <w:szCs w:val="21"/>
        </w:rPr>
        <w:t>;</w:t>
      </w:r>
    </w:p>
    <w:p w14:paraId="343C7877"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lastRenderedPageBreak/>
        <w:t xml:space="preserve">  }</w:t>
      </w:r>
    </w:p>
    <w:p w14:paraId="0EE63EFB" w14:textId="77777777" w:rsidR="00C26F43" w:rsidRPr="00C26F43" w:rsidRDefault="00C26F43" w:rsidP="00C26F43">
      <w:pPr>
        <w:shd w:val="clear" w:color="auto" w:fill="FFFFFF"/>
        <w:spacing w:line="315" w:lineRule="atLeast"/>
        <w:rPr>
          <w:rFonts w:ascii="Menlo" w:hAnsi="Menlo" w:cs="Menlo"/>
          <w:color w:val="000000"/>
          <w:sz w:val="21"/>
          <w:szCs w:val="21"/>
        </w:rPr>
      </w:pPr>
      <w:r w:rsidRPr="00C26F43">
        <w:rPr>
          <w:rFonts w:ascii="Menlo" w:hAnsi="Menlo" w:cs="Menlo"/>
          <w:color w:val="000000"/>
          <w:sz w:val="21"/>
          <w:szCs w:val="21"/>
        </w:rPr>
        <w:t>}</w:t>
      </w:r>
    </w:p>
    <w:p w14:paraId="3F7C98BC" w14:textId="77777777" w:rsidR="00C26F43" w:rsidRDefault="00C26F43"/>
    <w:p w14:paraId="6E2D19D1" w14:textId="6C38215B" w:rsidR="007D4DD3" w:rsidRDefault="007D4DD3">
      <w:r>
        <w:br w:type="page"/>
      </w:r>
    </w:p>
    <w:p w14:paraId="3296DC4B" w14:textId="1201E02A" w:rsidR="006D332C" w:rsidRDefault="001A7821" w:rsidP="001A7821">
      <w:pPr>
        <w:pStyle w:val="ChapterTitle"/>
      </w:pPr>
      <w:r>
        <w:lastRenderedPageBreak/>
        <w:t xml:space="preserve">Chapter 7 </w:t>
      </w:r>
      <w:r w:rsidR="00EC3C04">
        <w:t>*ngIf and *ngFor</w:t>
      </w:r>
    </w:p>
    <w:p w14:paraId="3BEE93F2" w14:textId="6D015AFC" w:rsidR="001A7821" w:rsidRDefault="001A7821"/>
    <w:p w14:paraId="680C6A6F" w14:textId="3F5C0BF3" w:rsidR="00EC3C04" w:rsidRDefault="00EC3C04"/>
    <w:p w14:paraId="49434B22" w14:textId="47CF8249" w:rsidR="00EC3C04" w:rsidRDefault="00EC3C04"/>
    <w:p w14:paraId="4AE96AE4" w14:textId="6B9B3973" w:rsidR="00A31997" w:rsidRDefault="00A35E44">
      <w:r>
        <w:t>*ngIf and *ngFor are structural directives</w:t>
      </w:r>
      <w:r w:rsidR="0013541D">
        <w:t xml:space="preserve"> (built-in directives). </w:t>
      </w:r>
      <w:r w:rsidR="00A31997">
        <w:t>They’re responsible for HTML layout, they shape or reshape the document’s (DOM) structure by removing or adding HTML elements</w:t>
      </w:r>
      <w:r w:rsidR="002A275D">
        <w:t>.</w:t>
      </w:r>
    </w:p>
    <w:p w14:paraId="3CF7D03D" w14:textId="09FC7786" w:rsidR="002A275D" w:rsidRDefault="002A275D"/>
    <w:p w14:paraId="7E5D0FB3" w14:textId="0A9E414B" w:rsidR="0095153C" w:rsidRDefault="0095153C">
      <w:r>
        <w:t xml:space="preserve">Structual directives are easy to recognize because they are prepended by an asterisk (star sign). For example; </w:t>
      </w:r>
    </w:p>
    <w:p w14:paraId="10C65B2F" w14:textId="61711B82" w:rsidR="0095153C" w:rsidRDefault="0095153C"/>
    <w:p w14:paraId="11B78EC5" w14:textId="6BBFBCA5" w:rsidR="0095153C" w:rsidRPr="0095153C" w:rsidRDefault="0095153C" w:rsidP="0095153C">
      <w:pPr>
        <w:pStyle w:val="code"/>
      </w:pPr>
      <w:r w:rsidRPr="0095153C">
        <w:t xml:space="preserve">&lt;div </w:t>
      </w:r>
      <w:r>
        <w:t>*ngIf</w:t>
      </w:r>
      <w:r w:rsidRPr="0095153C">
        <w:t xml:space="preserve"> ="hero"&gt;{{hero.name}}&lt;/div&gt;</w:t>
      </w:r>
    </w:p>
    <w:p w14:paraId="2C9BD9AA" w14:textId="015C40D0" w:rsidR="0095153C" w:rsidRDefault="0095153C"/>
    <w:p w14:paraId="313C606F" w14:textId="3DC598D4" w:rsidR="002E1C2F" w:rsidRDefault="002E1C2F">
      <w:r>
        <w:t>The *ngIf directive can be used to hide or show the innerHTML of a DOM element, as shown in the code snippet above.</w:t>
      </w:r>
      <w:r w:rsidR="00C632A1">
        <w:t xml:space="preserve">  In the </w:t>
      </w:r>
      <w:r w:rsidR="00C632A1" w:rsidRPr="00C632A1">
        <w:rPr>
          <w:rFonts w:ascii="TheSansMonoConNormal" w:hAnsi="TheSansMonoConNormal"/>
        </w:rPr>
        <w:t>expression *ngIf ="hero"</w:t>
      </w:r>
      <w:r w:rsidR="00C632A1">
        <w:rPr>
          <w:rFonts w:ascii="TheSansMonoConNormal" w:hAnsi="TheSansMonoConNormal"/>
        </w:rPr>
        <w:t xml:space="preserve">, </w:t>
      </w:r>
      <w:r w:rsidR="00C632A1">
        <w:t>if  “hero” is truthy, then the contents of the div will be visible. Presumably, “hero” is property somewhere in the associated component (app.component.ts). If “hero” is falsy, then contents of the div won’t be visible.</w:t>
      </w:r>
    </w:p>
    <w:p w14:paraId="6084C000" w14:textId="5FC6A8AC" w:rsidR="00652EEF" w:rsidRDefault="00652EEF"/>
    <w:p w14:paraId="4C30677A" w14:textId="77777777" w:rsidR="0031485D" w:rsidRDefault="00652EEF">
      <w:r>
        <w:t xml:space="preserve">The *ngFor, like the *ngIf, is another build-in directive (they’re from </w:t>
      </w:r>
      <w:r w:rsidR="0031485D">
        <w:t xml:space="preserve">the BrowserModule, which we’ve imported almost for every project, </w:t>
      </w:r>
      <w:r>
        <w:t>so, there’s no need for additional imports</w:t>
      </w:r>
      <w:r w:rsidR="0031485D">
        <w:t xml:space="preserve"> anymore</w:t>
      </w:r>
      <w:r>
        <w:t>).</w:t>
      </w:r>
    </w:p>
    <w:p w14:paraId="7E8AEC42" w14:textId="77777777" w:rsidR="0031485D" w:rsidRDefault="0031485D"/>
    <w:p w14:paraId="5D00EFEC" w14:textId="289F04DB" w:rsidR="00652EEF" w:rsidRDefault="00652EEF">
      <w:r>
        <w:t>The *ngFor can be used to iterate through</w:t>
      </w:r>
      <w:r w:rsidR="008624B6">
        <w:t xml:space="preserve"> array items in the Component</w:t>
      </w:r>
      <w:r w:rsidR="0031485D">
        <w:t>, listings 7-1 and 7-2 shows their usage.</w:t>
      </w:r>
    </w:p>
    <w:p w14:paraId="778A1667" w14:textId="078A6D40" w:rsidR="006743BB" w:rsidRDefault="006743BB"/>
    <w:p w14:paraId="09470EAB" w14:textId="77777777" w:rsidR="006743BB" w:rsidRPr="006743BB" w:rsidRDefault="006743BB" w:rsidP="006743BB">
      <w:pPr>
        <w:pStyle w:val="Listing"/>
      </w:pPr>
      <w:r w:rsidRPr="006743BB">
        <w:t>Listing 7-1. app.component.html</w:t>
      </w:r>
    </w:p>
    <w:p w14:paraId="060A5EF6" w14:textId="49A7B5FA" w:rsidR="006743BB" w:rsidRPr="006743BB" w:rsidRDefault="006743BB" w:rsidP="006743BB">
      <w:pPr>
        <w:pStyle w:val="code"/>
      </w:pPr>
      <w:r w:rsidRPr="006743BB">
        <w:t xml:space="preserve">&lt;div class="table" *ngIf='books &amp;&amp; books.length'&gt;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286919B4" wp14:editId="04B25D08">
            <wp:extent cx="153670" cy="153670"/>
            <wp:effectExtent l="0" t="0" r="0" b="0"/>
            <wp:docPr id="81" name="Picture 8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6E9B69E" w14:textId="77777777" w:rsidR="006743BB" w:rsidRPr="006743BB" w:rsidRDefault="006743BB" w:rsidP="006743BB">
      <w:pPr>
        <w:pStyle w:val="code"/>
      </w:pPr>
      <w:r w:rsidRPr="006743BB">
        <w:t xml:space="preserve">  &lt;table&gt;</w:t>
      </w:r>
    </w:p>
    <w:p w14:paraId="5F0FAE87" w14:textId="77777777" w:rsidR="006743BB" w:rsidRPr="006743BB" w:rsidRDefault="006743BB" w:rsidP="006743BB">
      <w:pPr>
        <w:pStyle w:val="code"/>
      </w:pPr>
      <w:r w:rsidRPr="006743BB">
        <w:t xml:space="preserve">    &lt;thead&gt;</w:t>
      </w:r>
    </w:p>
    <w:p w14:paraId="77A756CB" w14:textId="77777777" w:rsidR="006743BB" w:rsidRPr="006743BB" w:rsidRDefault="006743BB" w:rsidP="006743BB">
      <w:pPr>
        <w:pStyle w:val="code"/>
      </w:pPr>
      <w:r w:rsidRPr="006743BB">
        <w:t xml:space="preserve">      &lt;tr&gt;</w:t>
      </w:r>
    </w:p>
    <w:p w14:paraId="69B99D35" w14:textId="77777777" w:rsidR="006743BB" w:rsidRPr="006743BB" w:rsidRDefault="006743BB" w:rsidP="006743BB">
      <w:pPr>
        <w:pStyle w:val="code"/>
      </w:pPr>
      <w:r w:rsidRPr="006743BB">
        <w:t xml:space="preserve">        &lt;th&gt;Title&lt;/th&gt;</w:t>
      </w:r>
    </w:p>
    <w:p w14:paraId="10D0F703" w14:textId="77777777" w:rsidR="006743BB" w:rsidRPr="006743BB" w:rsidRDefault="006743BB" w:rsidP="006743BB">
      <w:pPr>
        <w:pStyle w:val="code"/>
      </w:pPr>
      <w:r w:rsidRPr="006743BB">
        <w:t xml:space="preserve">        &lt;th&gt;Author&lt;/th&gt;</w:t>
      </w:r>
    </w:p>
    <w:p w14:paraId="3BA0F220" w14:textId="77777777" w:rsidR="006743BB" w:rsidRPr="006743BB" w:rsidRDefault="006743BB" w:rsidP="006743BB">
      <w:pPr>
        <w:pStyle w:val="code"/>
      </w:pPr>
      <w:r w:rsidRPr="006743BB">
        <w:t xml:space="preserve">        &lt;th&gt;Rating&lt;/th&gt;</w:t>
      </w:r>
    </w:p>
    <w:p w14:paraId="28758CC5" w14:textId="77777777" w:rsidR="006743BB" w:rsidRPr="006743BB" w:rsidRDefault="006743BB" w:rsidP="006743BB">
      <w:pPr>
        <w:pStyle w:val="code"/>
      </w:pPr>
      <w:r w:rsidRPr="006743BB">
        <w:t xml:space="preserve">      &lt;/tr&gt;</w:t>
      </w:r>
    </w:p>
    <w:p w14:paraId="40A61E8F" w14:textId="77777777" w:rsidR="006743BB" w:rsidRPr="006743BB" w:rsidRDefault="006743BB" w:rsidP="006743BB">
      <w:pPr>
        <w:pStyle w:val="code"/>
      </w:pPr>
      <w:r w:rsidRPr="006743BB">
        <w:t xml:space="preserve">    &lt;/thead&gt;</w:t>
      </w:r>
    </w:p>
    <w:p w14:paraId="3FEF283E" w14:textId="77777777" w:rsidR="006743BB" w:rsidRPr="006743BB" w:rsidRDefault="006743BB" w:rsidP="006743BB">
      <w:pPr>
        <w:pStyle w:val="code"/>
      </w:pPr>
      <w:r w:rsidRPr="006743BB">
        <w:t xml:space="preserve">    &lt;tbody&gt;</w:t>
      </w:r>
    </w:p>
    <w:p w14:paraId="54E7B9A0" w14:textId="00AC7DBF" w:rsidR="006743BB" w:rsidRPr="006743BB" w:rsidRDefault="006743BB" w:rsidP="006743BB">
      <w:pPr>
        <w:pStyle w:val="code"/>
      </w:pPr>
      <w:r w:rsidRPr="006743BB">
        <w:t xml:space="preserve">      &lt;tr *ngFor='let book of books'&gt;  </w:t>
      </w:r>
      <w:r w:rsidRPr="006743BB">
        <w:fldChar w:fldCharType="begin"/>
      </w:r>
      <w:r w:rsidRPr="006743BB">
        <w:instrText xml:space="preserve"> INCLUDEPICTURE "/var/folders/hv/m0jks22958l257vwp8xtmcr40000gn/T/com.microsoft.Word/WebArchiveCopyPasteTempFiles/2.png" \* MERGEFORMATINET </w:instrText>
      </w:r>
      <w:r w:rsidRPr="006743BB">
        <w:fldChar w:fldCharType="separate"/>
      </w:r>
      <w:r w:rsidRPr="006743BB">
        <w:rPr>
          <w:noProof/>
        </w:rPr>
        <w:drawing>
          <wp:inline distT="0" distB="0" distL="0" distR="0" wp14:anchorId="630BC5C3" wp14:editId="5DCC4629">
            <wp:extent cx="153670" cy="153670"/>
            <wp:effectExtent l="0" t="0" r="0" b="0"/>
            <wp:docPr id="80" name="Picture 8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58C90691" w14:textId="77777777" w:rsidR="006743BB" w:rsidRPr="006743BB" w:rsidRDefault="006743BB" w:rsidP="006743BB">
      <w:pPr>
        <w:pStyle w:val="code"/>
      </w:pPr>
      <w:r w:rsidRPr="006743BB">
        <w:t xml:space="preserve">        &lt;td&gt;{{ book.title }}&lt;/td&gt;</w:t>
      </w:r>
    </w:p>
    <w:p w14:paraId="330DC18B" w14:textId="77777777" w:rsidR="006743BB" w:rsidRPr="006743BB" w:rsidRDefault="006743BB" w:rsidP="006743BB">
      <w:pPr>
        <w:pStyle w:val="code"/>
      </w:pPr>
      <w:r w:rsidRPr="006743BB">
        <w:t xml:space="preserve">        &lt;td&gt;{{ book.author }}&lt;/td&gt;</w:t>
      </w:r>
    </w:p>
    <w:p w14:paraId="31C6B54F" w14:textId="77777777" w:rsidR="006743BB" w:rsidRPr="006743BB" w:rsidRDefault="006743BB" w:rsidP="006743BB">
      <w:pPr>
        <w:pStyle w:val="code"/>
      </w:pPr>
      <w:r w:rsidRPr="006743BB">
        <w:t xml:space="preserve">        &lt;td&gt;{{ book.rating }}&lt;/td&gt;</w:t>
      </w:r>
    </w:p>
    <w:p w14:paraId="2F2659F0" w14:textId="77777777" w:rsidR="006743BB" w:rsidRPr="006743BB" w:rsidRDefault="006743BB" w:rsidP="006743BB">
      <w:pPr>
        <w:pStyle w:val="code"/>
      </w:pPr>
      <w:r w:rsidRPr="006743BB">
        <w:t xml:space="preserve">      &lt;/tr&gt;</w:t>
      </w:r>
    </w:p>
    <w:p w14:paraId="6D55158A" w14:textId="77777777" w:rsidR="006743BB" w:rsidRPr="006743BB" w:rsidRDefault="006743BB" w:rsidP="006743BB">
      <w:pPr>
        <w:pStyle w:val="code"/>
      </w:pPr>
      <w:r w:rsidRPr="006743BB">
        <w:t xml:space="preserve">    &lt;/tbody&gt;</w:t>
      </w:r>
    </w:p>
    <w:p w14:paraId="742848AA" w14:textId="77777777" w:rsidR="006743BB" w:rsidRPr="006743BB" w:rsidRDefault="006743BB" w:rsidP="006743BB">
      <w:pPr>
        <w:pStyle w:val="code"/>
      </w:pPr>
      <w:r w:rsidRPr="006743BB">
        <w:t xml:space="preserve">  &lt;/table&gt;</w:t>
      </w:r>
    </w:p>
    <w:p w14:paraId="48789393" w14:textId="77777777" w:rsidR="006743BB" w:rsidRPr="006743BB" w:rsidRDefault="006743BB" w:rsidP="006743BB">
      <w:pPr>
        <w:pStyle w:val="code"/>
      </w:pPr>
      <w:r w:rsidRPr="006743BB">
        <w:t>&lt;/div&gt;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6743BB" w:rsidRPr="006743BB" w14:paraId="79DCD85C" w14:textId="77777777" w:rsidTr="006743BB">
        <w:trPr>
          <w:tblCellSpacing w:w="15" w:type="dxa"/>
        </w:trPr>
        <w:tc>
          <w:tcPr>
            <w:tcW w:w="250" w:type="pct"/>
            <w:hideMark/>
          </w:tcPr>
          <w:p w14:paraId="54C244F2" w14:textId="36873E09" w:rsidR="006743BB" w:rsidRPr="006743BB" w:rsidRDefault="006743BB" w:rsidP="006743BB">
            <w:pPr>
              <w:spacing w:before="100" w:beforeAutospacing="1" w:after="100" w:afterAutospacing="1"/>
              <w:jc w:val="center"/>
            </w:pPr>
            <w:r w:rsidRPr="006743BB">
              <w:rPr>
                <w:noProof/>
                <w:color w:val="0000FF"/>
              </w:rPr>
              <w:lastRenderedPageBreak/>
              <w:drawing>
                <wp:inline distT="0" distB="0" distL="0" distR="0" wp14:anchorId="55AEAC98" wp14:editId="4A082BDB">
                  <wp:extent cx="153670" cy="153670"/>
                  <wp:effectExtent l="0" t="0" r="0" b="0"/>
                  <wp:docPr id="79" name="Picture 79"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BDBC9E3" w14:textId="77777777" w:rsidR="006743BB" w:rsidRPr="006743BB" w:rsidRDefault="006743BB" w:rsidP="006743BB">
            <w:pPr>
              <w:spacing w:before="100" w:beforeAutospacing="1" w:after="100" w:afterAutospacing="1"/>
            </w:pPr>
            <w:r w:rsidRPr="006743BB">
              <w:t>We’re checking if the associated Component has a property named "books" and that it contains something (</w:t>
            </w:r>
            <w:r w:rsidRPr="000B57C0">
              <w:rPr>
                <w:rFonts w:ascii="TheSansMonoConNormal" w:hAnsi="TheSansMonoConNormal"/>
              </w:rPr>
              <w:t>books.length</w:t>
            </w:r>
            <w:r w:rsidRPr="006743BB">
              <w:t xml:space="preserve"> should be truthy i</w:t>
            </w:r>
            <w:bookmarkStart w:id="0" w:name="_GoBack"/>
            <w:bookmarkEnd w:id="0"/>
            <w:r w:rsidRPr="006743BB">
              <w:t>f the array isn’t empty)</w:t>
            </w:r>
          </w:p>
        </w:tc>
      </w:tr>
      <w:tr w:rsidR="006743BB" w:rsidRPr="006743BB" w14:paraId="68D6DE84" w14:textId="77777777" w:rsidTr="006743BB">
        <w:trPr>
          <w:tblCellSpacing w:w="15" w:type="dxa"/>
        </w:trPr>
        <w:tc>
          <w:tcPr>
            <w:tcW w:w="250" w:type="pct"/>
            <w:hideMark/>
          </w:tcPr>
          <w:p w14:paraId="28654BE4" w14:textId="1DE91DD4" w:rsidR="006743BB" w:rsidRPr="006743BB" w:rsidRDefault="006743BB" w:rsidP="006743BB">
            <w:pPr>
              <w:spacing w:before="100" w:beforeAutospacing="1" w:after="100" w:afterAutospacing="1"/>
              <w:jc w:val="center"/>
            </w:pPr>
            <w:r w:rsidRPr="006743BB">
              <w:rPr>
                <w:noProof/>
                <w:color w:val="0000FF"/>
              </w:rPr>
              <w:drawing>
                <wp:inline distT="0" distB="0" distL="0" distR="0" wp14:anchorId="29202C7F" wp14:editId="20A6110F">
                  <wp:extent cx="153670" cy="153670"/>
                  <wp:effectExtent l="0" t="0" r="0" b="0"/>
                  <wp:docPr id="78" name="Picture 78"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11D3714" w14:textId="77777777" w:rsidR="006743BB" w:rsidRPr="006743BB" w:rsidRDefault="006743BB" w:rsidP="006743BB">
            <w:pPr>
              <w:spacing w:before="100" w:beforeAutospacing="1" w:after="100" w:afterAutospacing="1"/>
            </w:pPr>
            <w:r w:rsidRPr="006743BB">
              <w:rPr>
                <w:rFonts w:ascii="TheSansMonoConNormal" w:hAnsi="TheSansMonoConNormal" w:cs="Courier New"/>
                <w:sz w:val="20"/>
                <w:szCs w:val="20"/>
              </w:rPr>
              <w:t>books</w:t>
            </w:r>
            <w:r w:rsidRPr="006743BB">
              <w:t> is the name of the array in the Component and 'book' is a programmer defined iterator which we will use to reference the individual elements of the JSON object</w:t>
            </w:r>
          </w:p>
        </w:tc>
      </w:tr>
    </w:tbl>
    <w:p w14:paraId="234B0133" w14:textId="77777777" w:rsidR="006743BB" w:rsidRDefault="006743BB" w:rsidP="006743BB">
      <w:pPr>
        <w:pStyle w:val="Listing"/>
      </w:pPr>
    </w:p>
    <w:p w14:paraId="16236F82" w14:textId="0F79CA5C" w:rsidR="006743BB" w:rsidRPr="006743BB" w:rsidRDefault="006743BB" w:rsidP="006743BB">
      <w:pPr>
        <w:pStyle w:val="Listing"/>
      </w:pPr>
      <w:r w:rsidRPr="006743BB">
        <w:t>Listing 7-2. app.component.ts</w:t>
      </w:r>
    </w:p>
    <w:p w14:paraId="687983E0" w14:textId="77777777" w:rsidR="006743BB" w:rsidRPr="006743BB" w:rsidRDefault="006743BB" w:rsidP="006743BB">
      <w:pPr>
        <w:pStyle w:val="code"/>
      </w:pPr>
      <w:r w:rsidRPr="006743BB">
        <w:t>import { Component } from '@angular/core';</w:t>
      </w:r>
    </w:p>
    <w:p w14:paraId="18C50451" w14:textId="77777777" w:rsidR="006743BB" w:rsidRPr="006743BB" w:rsidRDefault="006743BB" w:rsidP="006743BB">
      <w:pPr>
        <w:pStyle w:val="code"/>
      </w:pPr>
    </w:p>
    <w:p w14:paraId="59434608" w14:textId="77777777" w:rsidR="006743BB" w:rsidRPr="006743BB" w:rsidRDefault="006743BB" w:rsidP="006743BB">
      <w:pPr>
        <w:pStyle w:val="code"/>
      </w:pPr>
      <w:r w:rsidRPr="006743BB">
        <w:t>@Component({</w:t>
      </w:r>
    </w:p>
    <w:p w14:paraId="04E27A00" w14:textId="77777777" w:rsidR="006743BB" w:rsidRPr="006743BB" w:rsidRDefault="006743BB" w:rsidP="006743BB">
      <w:pPr>
        <w:pStyle w:val="code"/>
      </w:pPr>
      <w:r w:rsidRPr="006743BB">
        <w:t xml:space="preserve">  selector: 'app-root',</w:t>
      </w:r>
    </w:p>
    <w:p w14:paraId="7F6F0459" w14:textId="77777777" w:rsidR="006743BB" w:rsidRPr="006743BB" w:rsidRDefault="006743BB" w:rsidP="006743BB">
      <w:pPr>
        <w:pStyle w:val="code"/>
      </w:pPr>
      <w:r w:rsidRPr="006743BB">
        <w:t xml:space="preserve">  templateUrl: './app.component.html',</w:t>
      </w:r>
    </w:p>
    <w:p w14:paraId="6106CCEE" w14:textId="77777777" w:rsidR="006743BB" w:rsidRPr="006743BB" w:rsidRDefault="006743BB" w:rsidP="006743BB">
      <w:pPr>
        <w:pStyle w:val="code"/>
      </w:pPr>
      <w:r w:rsidRPr="006743BB">
        <w:t xml:space="preserve">  styleUrls: ['./app.component.css']</w:t>
      </w:r>
    </w:p>
    <w:p w14:paraId="5CF0B760" w14:textId="77777777" w:rsidR="006743BB" w:rsidRPr="006743BB" w:rsidRDefault="006743BB" w:rsidP="006743BB">
      <w:pPr>
        <w:pStyle w:val="code"/>
      </w:pPr>
      <w:r w:rsidRPr="006743BB">
        <w:t>})</w:t>
      </w:r>
    </w:p>
    <w:p w14:paraId="19B7D3D1" w14:textId="77777777" w:rsidR="006743BB" w:rsidRPr="006743BB" w:rsidRDefault="006743BB" w:rsidP="006743BB">
      <w:pPr>
        <w:pStyle w:val="code"/>
      </w:pPr>
      <w:r w:rsidRPr="006743BB">
        <w:t>export class AppComponent {</w:t>
      </w:r>
    </w:p>
    <w:p w14:paraId="3C45A8A8" w14:textId="77777777" w:rsidR="006743BB" w:rsidRPr="006743BB" w:rsidRDefault="006743BB" w:rsidP="006743BB">
      <w:pPr>
        <w:pStyle w:val="code"/>
      </w:pPr>
      <w:r w:rsidRPr="006743BB">
        <w:t xml:space="preserve">  title = 'Books';</w:t>
      </w:r>
    </w:p>
    <w:p w14:paraId="5764038E" w14:textId="2E850128" w:rsidR="006743BB" w:rsidRPr="006743BB" w:rsidRDefault="006743BB" w:rsidP="006743BB">
      <w:pPr>
        <w:pStyle w:val="code"/>
      </w:pPr>
      <w:r w:rsidRPr="006743BB">
        <w:t xml:space="preserve">  books: any[] = [   </w:t>
      </w:r>
      <w:r w:rsidRPr="006743BB">
        <w:fldChar w:fldCharType="begin"/>
      </w:r>
      <w:r w:rsidRPr="006743BB">
        <w:instrText xml:space="preserve"> INCLUDEPICTURE "/var/folders/hv/m0jks22958l257vwp8xtmcr40000gn/T/com.microsoft.Word/WebArchiveCopyPasteTempFiles/1.png" \* MERGEFORMATINET </w:instrText>
      </w:r>
      <w:r w:rsidRPr="006743BB">
        <w:fldChar w:fldCharType="separate"/>
      </w:r>
      <w:r w:rsidRPr="006743BB">
        <w:rPr>
          <w:noProof/>
        </w:rPr>
        <w:drawing>
          <wp:inline distT="0" distB="0" distL="0" distR="0" wp14:anchorId="5257BF7B" wp14:editId="3B39ABEA">
            <wp:extent cx="153670" cy="153670"/>
            <wp:effectExtent l="0" t="0" r="0" b="0"/>
            <wp:docPr id="77" name="Picture 7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743BB">
        <w:fldChar w:fldCharType="end"/>
      </w:r>
    </w:p>
    <w:p w14:paraId="32E94636" w14:textId="77777777" w:rsidR="006743BB" w:rsidRPr="006743BB" w:rsidRDefault="006743BB" w:rsidP="006743BB">
      <w:pPr>
        <w:pStyle w:val="code"/>
      </w:pPr>
      <w:r w:rsidRPr="006743BB">
        <w:t xml:space="preserve">    {</w:t>
      </w:r>
    </w:p>
    <w:p w14:paraId="3A376779" w14:textId="77777777" w:rsidR="006743BB" w:rsidRPr="006743BB" w:rsidRDefault="006743BB" w:rsidP="006743BB">
      <w:pPr>
        <w:pStyle w:val="code"/>
      </w:pPr>
      <w:r w:rsidRPr="006743BB">
        <w:t xml:space="preserve">      title: "Don Quixote",</w:t>
      </w:r>
    </w:p>
    <w:p w14:paraId="7A896F56" w14:textId="77777777" w:rsidR="006743BB" w:rsidRPr="006743BB" w:rsidRDefault="006743BB" w:rsidP="006743BB">
      <w:pPr>
        <w:pStyle w:val="code"/>
      </w:pPr>
      <w:r w:rsidRPr="006743BB">
        <w:t xml:space="preserve">      author: "Cervantes",</w:t>
      </w:r>
    </w:p>
    <w:p w14:paraId="0581230B" w14:textId="77777777" w:rsidR="006743BB" w:rsidRPr="006743BB" w:rsidRDefault="006743BB" w:rsidP="006743BB">
      <w:pPr>
        <w:pStyle w:val="code"/>
      </w:pPr>
      <w:r w:rsidRPr="006743BB">
        <w:t xml:space="preserve">      rating: 5</w:t>
      </w:r>
    </w:p>
    <w:p w14:paraId="462A0695" w14:textId="77777777" w:rsidR="006743BB" w:rsidRPr="006743BB" w:rsidRDefault="006743BB" w:rsidP="006743BB">
      <w:pPr>
        <w:pStyle w:val="code"/>
      </w:pPr>
      <w:r w:rsidRPr="006743BB">
        <w:t xml:space="preserve">    },</w:t>
      </w:r>
    </w:p>
    <w:p w14:paraId="554B54B3" w14:textId="77777777" w:rsidR="006743BB" w:rsidRPr="006743BB" w:rsidRDefault="006743BB" w:rsidP="006743BB">
      <w:pPr>
        <w:pStyle w:val="code"/>
      </w:pPr>
      <w:r w:rsidRPr="006743BB">
        <w:t xml:space="preserve">    {</w:t>
      </w:r>
    </w:p>
    <w:p w14:paraId="45FD374F" w14:textId="77777777" w:rsidR="006743BB" w:rsidRPr="006743BB" w:rsidRDefault="006743BB" w:rsidP="006743BB">
      <w:pPr>
        <w:pStyle w:val="code"/>
      </w:pPr>
      <w:r w:rsidRPr="006743BB">
        <w:t xml:space="preserve">      title: "War and Peace",</w:t>
      </w:r>
    </w:p>
    <w:p w14:paraId="1E3FBB33" w14:textId="77777777" w:rsidR="006743BB" w:rsidRPr="006743BB" w:rsidRDefault="006743BB" w:rsidP="006743BB">
      <w:pPr>
        <w:pStyle w:val="code"/>
      </w:pPr>
      <w:r w:rsidRPr="006743BB">
        <w:t xml:space="preserve">      author: "Leo Tolstoy",</w:t>
      </w:r>
    </w:p>
    <w:p w14:paraId="0DFD63C7" w14:textId="77777777" w:rsidR="006743BB" w:rsidRPr="006743BB" w:rsidRDefault="006743BB" w:rsidP="006743BB">
      <w:pPr>
        <w:pStyle w:val="code"/>
      </w:pPr>
      <w:r w:rsidRPr="006743BB">
        <w:t xml:space="preserve">      rating: 4.5</w:t>
      </w:r>
    </w:p>
    <w:p w14:paraId="4CE99160" w14:textId="77777777" w:rsidR="006743BB" w:rsidRPr="006743BB" w:rsidRDefault="006743BB" w:rsidP="006743BB">
      <w:pPr>
        <w:pStyle w:val="code"/>
      </w:pPr>
      <w:r w:rsidRPr="006743BB">
        <w:t xml:space="preserve">    },</w:t>
      </w:r>
    </w:p>
    <w:p w14:paraId="377ADFAD" w14:textId="77777777" w:rsidR="006743BB" w:rsidRPr="006743BB" w:rsidRDefault="006743BB" w:rsidP="006743BB">
      <w:pPr>
        <w:pStyle w:val="code"/>
      </w:pPr>
      <w:r w:rsidRPr="006743BB">
        <w:t xml:space="preserve">    {</w:t>
      </w:r>
    </w:p>
    <w:p w14:paraId="7FE3B47A" w14:textId="77777777" w:rsidR="006743BB" w:rsidRPr="006743BB" w:rsidRDefault="006743BB" w:rsidP="006743BB">
      <w:pPr>
        <w:pStyle w:val="code"/>
      </w:pPr>
      <w:r w:rsidRPr="006743BB">
        <w:t xml:space="preserve">      title: "Hound of Baskervilles",</w:t>
      </w:r>
    </w:p>
    <w:p w14:paraId="5D8FBB35" w14:textId="77777777" w:rsidR="006743BB" w:rsidRPr="006743BB" w:rsidRDefault="006743BB" w:rsidP="006743BB">
      <w:pPr>
        <w:pStyle w:val="code"/>
      </w:pPr>
      <w:r w:rsidRPr="006743BB">
        <w:t xml:space="preserve">      author: "Arthur Conan Doyle",</w:t>
      </w:r>
    </w:p>
    <w:p w14:paraId="6E0DC913" w14:textId="77777777" w:rsidR="006743BB" w:rsidRPr="006743BB" w:rsidRDefault="006743BB" w:rsidP="006743BB">
      <w:pPr>
        <w:pStyle w:val="code"/>
      </w:pPr>
      <w:r w:rsidRPr="006743BB">
        <w:t xml:space="preserve">      rating: 4</w:t>
      </w:r>
    </w:p>
    <w:p w14:paraId="21E7E287" w14:textId="77777777" w:rsidR="006743BB" w:rsidRPr="006743BB" w:rsidRDefault="006743BB" w:rsidP="006743BB">
      <w:pPr>
        <w:pStyle w:val="code"/>
      </w:pPr>
      <w:r w:rsidRPr="006743BB">
        <w:t xml:space="preserve">    },</w:t>
      </w:r>
    </w:p>
    <w:p w14:paraId="57EA1C00" w14:textId="77777777" w:rsidR="006743BB" w:rsidRPr="006743BB" w:rsidRDefault="006743BB" w:rsidP="006743BB">
      <w:pPr>
        <w:pStyle w:val="code"/>
      </w:pPr>
      <w:r w:rsidRPr="006743BB">
        <w:t xml:space="preserve">    {</w:t>
      </w:r>
    </w:p>
    <w:p w14:paraId="4B41065D" w14:textId="77777777" w:rsidR="006743BB" w:rsidRPr="006743BB" w:rsidRDefault="006743BB" w:rsidP="006743BB">
      <w:pPr>
        <w:pStyle w:val="code"/>
      </w:pPr>
      <w:r w:rsidRPr="006743BB">
        <w:t xml:space="preserve">      title: "Scarlet Letter",</w:t>
      </w:r>
    </w:p>
    <w:p w14:paraId="189DF9E0" w14:textId="77777777" w:rsidR="006743BB" w:rsidRPr="006743BB" w:rsidRDefault="006743BB" w:rsidP="006743BB">
      <w:pPr>
        <w:pStyle w:val="code"/>
      </w:pPr>
      <w:r w:rsidRPr="006743BB">
        <w:t xml:space="preserve">      author: "Nathaniel Hawthorne",</w:t>
      </w:r>
    </w:p>
    <w:p w14:paraId="7F87C2EA" w14:textId="77777777" w:rsidR="006743BB" w:rsidRPr="006743BB" w:rsidRDefault="006743BB" w:rsidP="006743BB">
      <w:pPr>
        <w:pStyle w:val="code"/>
      </w:pPr>
      <w:r w:rsidRPr="006743BB">
        <w:t xml:space="preserve">      rating: 4.5</w:t>
      </w:r>
    </w:p>
    <w:p w14:paraId="164D8239" w14:textId="77777777" w:rsidR="006743BB" w:rsidRPr="006743BB" w:rsidRDefault="006743BB" w:rsidP="006743BB">
      <w:pPr>
        <w:pStyle w:val="code"/>
      </w:pPr>
      <w:r w:rsidRPr="006743BB">
        <w:t xml:space="preserve">    }</w:t>
      </w:r>
    </w:p>
    <w:p w14:paraId="368977E2" w14:textId="77777777" w:rsidR="006743BB" w:rsidRPr="006743BB" w:rsidRDefault="006743BB" w:rsidP="006743BB">
      <w:pPr>
        <w:pStyle w:val="code"/>
      </w:pPr>
      <w:r w:rsidRPr="006743BB">
        <w:t xml:space="preserve">  ]</w:t>
      </w:r>
    </w:p>
    <w:p w14:paraId="52C8F543" w14:textId="77777777" w:rsidR="006743BB" w:rsidRPr="006743BB" w:rsidRDefault="006743BB" w:rsidP="006743BB">
      <w:pPr>
        <w:pStyle w:val="code"/>
      </w:pPr>
      <w:r w:rsidRPr="006743B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95"/>
        <w:gridCol w:w="6701"/>
      </w:tblGrid>
      <w:tr w:rsidR="006743BB" w:rsidRPr="006743BB" w14:paraId="60C6F898" w14:textId="77777777" w:rsidTr="006743BB">
        <w:trPr>
          <w:tblCellSpacing w:w="15" w:type="dxa"/>
        </w:trPr>
        <w:tc>
          <w:tcPr>
            <w:tcW w:w="250" w:type="pct"/>
            <w:hideMark/>
          </w:tcPr>
          <w:p w14:paraId="0275F538" w14:textId="2D49A382" w:rsidR="006743BB" w:rsidRPr="006743BB" w:rsidRDefault="006743BB" w:rsidP="006743BB">
            <w:pPr>
              <w:spacing w:before="100" w:beforeAutospacing="1" w:after="100" w:afterAutospacing="1"/>
              <w:jc w:val="center"/>
            </w:pPr>
            <w:r w:rsidRPr="006743BB">
              <w:rPr>
                <w:noProof/>
                <w:color w:val="0000FF"/>
              </w:rPr>
              <w:drawing>
                <wp:inline distT="0" distB="0" distL="0" distR="0" wp14:anchorId="0B59A622" wp14:editId="476CA02C">
                  <wp:extent cx="153670" cy="153670"/>
                  <wp:effectExtent l="0" t="0" r="0" b="0"/>
                  <wp:docPr id="76" name="Picture 7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24D0BB6" w14:textId="77777777" w:rsidR="006743BB" w:rsidRPr="006743BB" w:rsidRDefault="006743BB" w:rsidP="006743BB">
            <w:pPr>
              <w:spacing w:before="100" w:beforeAutospacing="1" w:after="100" w:afterAutospacing="1"/>
            </w:pPr>
            <w:r w:rsidRPr="006743BB">
              <w:t>'books' is a property of the Component. It’s an array of JSON objects</w:t>
            </w:r>
          </w:p>
        </w:tc>
      </w:tr>
    </w:tbl>
    <w:p w14:paraId="648DDF3A" w14:textId="77777777" w:rsidR="006743BB" w:rsidRDefault="006743BB"/>
    <w:p w14:paraId="764E4BD4" w14:textId="34C00199" w:rsidR="00911EAE" w:rsidRDefault="00911EAE"/>
    <w:p w14:paraId="450A0E8B" w14:textId="77777777" w:rsidR="00911EAE" w:rsidRDefault="00911EAE"/>
    <w:p w14:paraId="4034A3B0" w14:textId="3E787E7D" w:rsidR="00B571C0" w:rsidRDefault="00B571C0"/>
    <w:p w14:paraId="2F995C4D" w14:textId="141C090D" w:rsidR="00B571C0" w:rsidRDefault="00B571C0"/>
    <w:p w14:paraId="0A86DA7F" w14:textId="7278E9B7" w:rsidR="001A6D35" w:rsidRDefault="001A6D35"/>
    <w:p w14:paraId="23AAF86F" w14:textId="77777777" w:rsidR="001A6D35" w:rsidRDefault="001A6D35"/>
    <w:p w14:paraId="24DCC9A4" w14:textId="77777777" w:rsidR="001A7821" w:rsidRDefault="001A7821"/>
    <w:p w14:paraId="5D460560" w14:textId="77777777" w:rsidR="00A1142E" w:rsidRDefault="0076340D" w:rsidP="00A1142E">
      <w:pPr>
        <w:pStyle w:val="ChapterTitle"/>
      </w:pPr>
      <w:r>
        <w:br w:type="page"/>
      </w:r>
      <w:r w:rsidR="00A1142E">
        <w:lastRenderedPageBreak/>
        <w:t>Chapter 8 Pipes</w:t>
      </w:r>
    </w:p>
    <w:p w14:paraId="27AE5682" w14:textId="77777777" w:rsidR="00A1142E" w:rsidRDefault="00A1142E" w:rsidP="00A5066A"/>
    <w:p w14:paraId="56111A97" w14:textId="77777777" w:rsidR="00A1142E" w:rsidRDefault="00A1142E" w:rsidP="00A5066A"/>
    <w:p w14:paraId="1C9D9083" w14:textId="05B088AD" w:rsidR="00C94A7B" w:rsidRDefault="004C72F5">
      <w:r>
        <w:t>Pipes are used to transform data. The typical usage looks something like this</w:t>
      </w:r>
    </w:p>
    <w:p w14:paraId="607803D3" w14:textId="7737B195" w:rsidR="004C72F5" w:rsidRDefault="004C72F5"/>
    <w:p w14:paraId="2A78DEA3" w14:textId="1D6CEFC6" w:rsidR="004C72F5" w:rsidRDefault="004C72F5" w:rsidP="00924CC3">
      <w:pPr>
        <w:pStyle w:val="code"/>
      </w:pPr>
      <w:r>
        <w:t>&lt;div&gt;</w:t>
      </w:r>
    </w:p>
    <w:p w14:paraId="773751CC" w14:textId="67BC974D" w:rsidR="004C72F5" w:rsidRDefault="004C72F5" w:rsidP="00924CC3">
      <w:pPr>
        <w:pStyle w:val="code"/>
      </w:pPr>
      <w:r>
        <w:t xml:space="preserve">    </w:t>
      </w:r>
      <w:r w:rsidR="00247BD6">
        <w:t>{{ author.name | uppercase</w:t>
      </w:r>
      <w:r w:rsidR="006479AC">
        <w:t xml:space="preserve"> </w:t>
      </w:r>
      <w:r w:rsidR="00247BD6">
        <w:t>}}</w:t>
      </w:r>
    </w:p>
    <w:p w14:paraId="2EA48B9A" w14:textId="2F925FAB" w:rsidR="004C72F5" w:rsidRDefault="004C72F5" w:rsidP="00924CC3">
      <w:pPr>
        <w:pStyle w:val="code"/>
      </w:pPr>
      <w:r>
        <w:t>&lt;/div&gt;</w:t>
      </w:r>
    </w:p>
    <w:p w14:paraId="763EF814" w14:textId="77777777" w:rsidR="00924CC3" w:rsidRDefault="00924CC3"/>
    <w:p w14:paraId="420D7EE6" w14:textId="77777777" w:rsidR="00E26A02" w:rsidRDefault="00924CC3">
      <w:r>
        <w:t>In the example above, “</w:t>
      </w:r>
      <w:r w:rsidRPr="00E26A02">
        <w:rPr>
          <w:b/>
        </w:rPr>
        <w:t>uppercase</w:t>
      </w:r>
      <w:r>
        <w:t>” is the pipe-name (a built-in pipe directive) and “</w:t>
      </w:r>
      <w:r w:rsidRPr="00E26A02">
        <w:rPr>
          <w:b/>
        </w:rPr>
        <w:t>author.name</w:t>
      </w:r>
      <w:r>
        <w:t>” is</w:t>
      </w:r>
      <w:r w:rsidR="00E26A02">
        <w:t xml:space="preserve"> a property found in the associated </w:t>
      </w:r>
      <w:r w:rsidR="00E26A02" w:rsidRPr="00E26A02">
        <w:rPr>
          <w:b/>
        </w:rPr>
        <w:t>app.component.ts</w:t>
      </w:r>
      <w:r w:rsidR="00E26A02">
        <w:t>; The pipe character is used to separate the data (author.name) and the pipe-name (uppercase). What’s happening here is that the “author.name” is acting as an input (left hand side of the pipe char) to the pipe-name (uppercase). The pipe is transforming the input and in turn outputs a new value (uppercase version of author.name).</w:t>
      </w:r>
    </w:p>
    <w:p w14:paraId="5726C165" w14:textId="77777777" w:rsidR="00E26A02" w:rsidRDefault="00E26A02"/>
    <w:p w14:paraId="61BE09AB" w14:textId="77777777" w:rsidR="001535EC" w:rsidRDefault="001535EC">
      <w:r>
        <w:t>We can also create our very own custom pipes. To create a custom pipe, we need the following;</w:t>
      </w:r>
    </w:p>
    <w:p w14:paraId="1E62DE0A" w14:textId="77777777" w:rsidR="001535EC" w:rsidRDefault="001535EC" w:rsidP="001535EC"/>
    <w:p w14:paraId="165B97A3" w14:textId="77777777" w:rsidR="001535EC" w:rsidRDefault="001535EC" w:rsidP="001535EC">
      <w:pPr>
        <w:pStyle w:val="ListParagraph"/>
        <w:numPr>
          <w:ilvl w:val="0"/>
          <w:numId w:val="22"/>
        </w:numPr>
      </w:pPr>
      <w:r>
        <w:t>The pipe definition. This is just a decorated TypeScript class where we write the program logic for the pipe</w:t>
      </w:r>
    </w:p>
    <w:p w14:paraId="63DCF930" w14:textId="21D74BA7" w:rsidR="001535EC" w:rsidRDefault="001535EC" w:rsidP="001535EC">
      <w:pPr>
        <w:pStyle w:val="ListParagraph"/>
        <w:numPr>
          <w:ilvl w:val="0"/>
          <w:numId w:val="22"/>
        </w:numPr>
      </w:pPr>
      <w:r>
        <w:t>Our usual Component</w:t>
      </w:r>
    </w:p>
    <w:p w14:paraId="0D66B41D" w14:textId="77777777" w:rsidR="009B01FB" w:rsidRDefault="001535EC" w:rsidP="001535EC">
      <w:pPr>
        <w:pStyle w:val="ListParagraph"/>
        <w:numPr>
          <w:ilvl w:val="0"/>
          <w:numId w:val="22"/>
        </w:numPr>
      </w:pPr>
      <w:r>
        <w:t>Our usual HTML</w:t>
      </w:r>
      <w:r w:rsidR="009B01FB">
        <w:t>; and</w:t>
      </w:r>
    </w:p>
    <w:p w14:paraId="34AB9444" w14:textId="77047F88" w:rsidR="001535EC" w:rsidRDefault="009B01FB" w:rsidP="001535EC">
      <w:pPr>
        <w:pStyle w:val="ListParagraph"/>
        <w:numPr>
          <w:ilvl w:val="0"/>
          <w:numId w:val="22"/>
        </w:numPr>
      </w:pPr>
      <w:r>
        <w:t xml:space="preserve">Our usual app.module.ts </w:t>
      </w:r>
    </w:p>
    <w:p w14:paraId="071886BE" w14:textId="77777777" w:rsidR="001535EC" w:rsidRDefault="001535EC" w:rsidP="001535EC"/>
    <w:p w14:paraId="3C3C78A4" w14:textId="15BE65BF" w:rsidR="001535EC" w:rsidRDefault="001535EC" w:rsidP="001535EC">
      <w:r>
        <w:t>Listings 8-1, 8-2</w:t>
      </w:r>
      <w:r w:rsidR="004C43C4">
        <w:t>, 8-3</w:t>
      </w:r>
      <w:r>
        <w:t xml:space="preserve"> and 8-</w:t>
      </w:r>
      <w:r w:rsidR="004C43C4">
        <w:t>4</w:t>
      </w:r>
      <w:r>
        <w:t xml:space="preserve"> illustrates how to create and use custom pipes</w:t>
      </w:r>
    </w:p>
    <w:p w14:paraId="2060F481" w14:textId="4290B4E2" w:rsidR="001535EC" w:rsidRDefault="001535EC" w:rsidP="001535EC"/>
    <w:p w14:paraId="1FBE613C" w14:textId="77777777" w:rsidR="00900309" w:rsidRPr="00900309" w:rsidRDefault="00900309" w:rsidP="00900309">
      <w:pPr>
        <w:pStyle w:val="Listing"/>
      </w:pPr>
      <w:r w:rsidRPr="00900309">
        <w:t>Listing 8-1. Pipe definition, app.pipes.ts</w:t>
      </w:r>
    </w:p>
    <w:p w14:paraId="65A4FF48" w14:textId="64A32C91" w:rsidR="00900309" w:rsidRPr="009E453D" w:rsidRDefault="00900309" w:rsidP="009E453D">
      <w:pPr>
        <w:pStyle w:val="code"/>
      </w:pPr>
      <w:r w:rsidRPr="009E453D">
        <w:t xml:space="preserve">import { PipeResolver } from '@angular/compiler';     </w:t>
      </w:r>
      <w:r w:rsidRPr="009E453D">
        <w:fldChar w:fldCharType="begin"/>
      </w:r>
      <w:r w:rsidRPr="009E453D">
        <w:instrText xml:space="preserve"> INCLUDEPICTURE "/var/folders/hv/m0jks22958l257vwp8xtmcr40000gn/T/com.microsoft.Word/WebArchiveCopyPasteTempFiles/1.png" \* MERGEFORMATINET </w:instrText>
      </w:r>
      <w:r w:rsidRPr="009E453D">
        <w:fldChar w:fldCharType="separate"/>
      </w:r>
      <w:r w:rsidRPr="009E453D">
        <w:rPr>
          <w:noProof/>
        </w:rPr>
        <w:drawing>
          <wp:inline distT="0" distB="0" distL="0" distR="0" wp14:anchorId="35A704F4" wp14:editId="5E28F746">
            <wp:extent cx="153670" cy="153670"/>
            <wp:effectExtent l="0" t="0" r="0" b="0"/>
            <wp:docPr id="104" name="Picture 10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5E247C0" w14:textId="7C2DAFEB" w:rsidR="00900309" w:rsidRPr="009E453D" w:rsidRDefault="00900309" w:rsidP="009E453D">
      <w:pPr>
        <w:pStyle w:val="code"/>
      </w:pPr>
      <w:r w:rsidRPr="009E453D">
        <w:t xml:space="preserve">import { Pipe, PipeTransform } from '@angular/core';  </w:t>
      </w:r>
      <w:r w:rsidRPr="009E453D">
        <w:fldChar w:fldCharType="begin"/>
      </w:r>
      <w:r w:rsidRPr="009E453D">
        <w:instrText xml:space="preserve"> INCLUDEPICTURE "/var/folders/hv/m0jks22958l257vwp8xtmcr40000gn/T/com.microsoft.Word/WebArchiveCopyPasteTempFiles/2.png" \* MERGEFORMATINET </w:instrText>
      </w:r>
      <w:r w:rsidRPr="009E453D">
        <w:fldChar w:fldCharType="separate"/>
      </w:r>
      <w:r w:rsidRPr="009E453D">
        <w:rPr>
          <w:noProof/>
        </w:rPr>
        <w:drawing>
          <wp:inline distT="0" distB="0" distL="0" distR="0" wp14:anchorId="6375CEAB" wp14:editId="5235FCBD">
            <wp:extent cx="153670" cy="153670"/>
            <wp:effectExtent l="0" t="0" r="0" b="0"/>
            <wp:docPr id="103" name="Picture 10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E73504" w14:textId="77777777" w:rsidR="00900309" w:rsidRPr="009E453D" w:rsidRDefault="00900309" w:rsidP="009E453D">
      <w:pPr>
        <w:pStyle w:val="code"/>
      </w:pPr>
    </w:p>
    <w:p w14:paraId="44E9B0FF" w14:textId="5AB77040" w:rsidR="00900309" w:rsidRPr="009E453D" w:rsidRDefault="00900309" w:rsidP="009E453D">
      <w:pPr>
        <w:pStyle w:val="code"/>
      </w:pPr>
      <w:r w:rsidRPr="009E453D">
        <w:t xml:space="preserve">@Pipe({  </w:t>
      </w:r>
      <w:r w:rsidRPr="009E453D">
        <w:fldChar w:fldCharType="begin"/>
      </w:r>
      <w:r w:rsidRPr="009E453D">
        <w:instrText xml:space="preserve"> INCLUDEPICTURE "/var/folders/hv/m0jks22958l257vwp8xtmcr40000gn/T/com.microsoft.Word/WebArchiveCopyPasteTempFiles/3.png" \* MERGEFORMATINET </w:instrText>
      </w:r>
      <w:r w:rsidRPr="009E453D">
        <w:fldChar w:fldCharType="separate"/>
      </w:r>
      <w:r w:rsidRPr="009E453D">
        <w:rPr>
          <w:noProof/>
        </w:rPr>
        <w:drawing>
          <wp:inline distT="0" distB="0" distL="0" distR="0" wp14:anchorId="398661A5" wp14:editId="71EAE09A">
            <wp:extent cx="153670" cy="153670"/>
            <wp:effectExtent l="0" t="0" r="0" b="0"/>
            <wp:docPr id="102" name="Picture 10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5437F89B" w14:textId="26142489" w:rsidR="00900309" w:rsidRPr="009E453D" w:rsidRDefault="00900309" w:rsidP="009E453D">
      <w:pPr>
        <w:pStyle w:val="code"/>
      </w:pPr>
      <w:r w:rsidRPr="009E453D">
        <w:t xml:space="preserve">  name: 'digitToWords'  </w:t>
      </w:r>
      <w:r w:rsidRPr="009E453D">
        <w:fldChar w:fldCharType="begin"/>
      </w:r>
      <w:r w:rsidRPr="009E453D">
        <w:instrText xml:space="preserve"> INCLUDEPICTURE "/var/folders/hv/m0jks22958l257vwp8xtmcr40000gn/T/com.microsoft.Word/WebArchiveCopyPasteTempFiles/4.png" \* MERGEFORMATINET </w:instrText>
      </w:r>
      <w:r w:rsidRPr="009E453D">
        <w:fldChar w:fldCharType="separate"/>
      </w:r>
      <w:r w:rsidRPr="009E453D">
        <w:rPr>
          <w:noProof/>
        </w:rPr>
        <w:drawing>
          <wp:inline distT="0" distB="0" distL="0" distR="0" wp14:anchorId="735CC384" wp14:editId="2940629F">
            <wp:extent cx="153670" cy="153670"/>
            <wp:effectExtent l="0" t="0" r="0" b="0"/>
            <wp:docPr id="101" name="Picture 10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2494793" w14:textId="77777777" w:rsidR="00900309" w:rsidRPr="009E453D" w:rsidRDefault="00900309" w:rsidP="009E453D">
      <w:pPr>
        <w:pStyle w:val="code"/>
      </w:pPr>
      <w:r w:rsidRPr="009E453D">
        <w:t>})</w:t>
      </w:r>
    </w:p>
    <w:p w14:paraId="504B9025" w14:textId="1D3226CC" w:rsidR="00900309" w:rsidRPr="009E453D" w:rsidRDefault="00900309" w:rsidP="009E453D">
      <w:pPr>
        <w:pStyle w:val="code"/>
      </w:pPr>
      <w:r w:rsidRPr="009E453D">
        <w:t xml:space="preserve">export class AnyNameWouldDo implements PipeTransform {  </w:t>
      </w:r>
      <w:r w:rsidRPr="009E453D">
        <w:fldChar w:fldCharType="begin"/>
      </w:r>
      <w:r w:rsidRPr="009E453D">
        <w:instrText xml:space="preserve"> INCLUDEPICTURE "/var/folders/hv/m0jks22958l257vwp8xtmcr40000gn/T/com.microsoft.Word/WebArchiveCopyPasteTempFiles/5.png" \* MERGEFORMATINET </w:instrText>
      </w:r>
      <w:r w:rsidRPr="009E453D">
        <w:fldChar w:fldCharType="separate"/>
      </w:r>
      <w:r w:rsidRPr="009E453D">
        <w:rPr>
          <w:noProof/>
        </w:rPr>
        <w:drawing>
          <wp:inline distT="0" distB="0" distL="0" distR="0" wp14:anchorId="48C59138" wp14:editId="7B26DE7C">
            <wp:extent cx="153670" cy="153670"/>
            <wp:effectExtent l="0" t="0" r="0" b="0"/>
            <wp:docPr id="100" name="Picture 10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7DE5A8B1" w14:textId="2EFDDDB6" w:rsidR="00900309" w:rsidRPr="009E453D" w:rsidRDefault="00900309" w:rsidP="009E453D">
      <w:pPr>
        <w:pStyle w:val="code"/>
      </w:pPr>
      <w:r w:rsidRPr="009E453D">
        <w:t xml:space="preserve">  transform(num:number) {  </w:t>
      </w:r>
      <w:r w:rsidRPr="009E453D">
        <w:fldChar w:fldCharType="begin"/>
      </w:r>
      <w:r w:rsidRPr="009E453D">
        <w:instrText xml:space="preserve"> INCLUDEPICTURE "/var/folders/hv/m0jks22958l257vwp8xtmcr40000gn/T/com.microsoft.Word/WebArchiveCopyPasteTempFiles/6.png" \* MERGEFORMATINET </w:instrText>
      </w:r>
      <w:r w:rsidRPr="009E453D">
        <w:fldChar w:fldCharType="separate"/>
      </w:r>
      <w:r w:rsidRPr="009E453D">
        <w:rPr>
          <w:noProof/>
        </w:rPr>
        <w:drawing>
          <wp:inline distT="0" distB="0" distL="0" distR="0" wp14:anchorId="5E60EB55" wp14:editId="2E9BEDC8">
            <wp:extent cx="153670" cy="153670"/>
            <wp:effectExtent l="0" t="0" r="0" b="0"/>
            <wp:docPr id="99" name="Picture 9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6E85898E" w14:textId="77777777" w:rsidR="00900309" w:rsidRPr="009E453D" w:rsidRDefault="00900309" w:rsidP="009E453D">
      <w:pPr>
        <w:pStyle w:val="code"/>
      </w:pPr>
      <w:r w:rsidRPr="009E453D">
        <w:t xml:space="preserve">    let retval:string = "";</w:t>
      </w:r>
    </w:p>
    <w:p w14:paraId="13FB0526" w14:textId="77777777" w:rsidR="00900309" w:rsidRPr="009E453D" w:rsidRDefault="00900309" w:rsidP="009E453D">
      <w:pPr>
        <w:pStyle w:val="code"/>
      </w:pPr>
      <w:r w:rsidRPr="009E453D">
        <w:t xml:space="preserve">    switch(num) {</w:t>
      </w:r>
    </w:p>
    <w:p w14:paraId="20014053" w14:textId="77777777" w:rsidR="00900309" w:rsidRPr="009E453D" w:rsidRDefault="00900309" w:rsidP="009E453D">
      <w:pPr>
        <w:pStyle w:val="code"/>
      </w:pPr>
      <w:r w:rsidRPr="009E453D">
        <w:t xml:space="preserve">      case 0:</w:t>
      </w:r>
    </w:p>
    <w:p w14:paraId="6B0D687F" w14:textId="77777777" w:rsidR="00900309" w:rsidRPr="009E453D" w:rsidRDefault="00900309" w:rsidP="009E453D">
      <w:pPr>
        <w:pStyle w:val="code"/>
      </w:pPr>
      <w:r w:rsidRPr="009E453D">
        <w:t xml:space="preserve">        retval = "nada";</w:t>
      </w:r>
    </w:p>
    <w:p w14:paraId="7C6EC0C0" w14:textId="77777777" w:rsidR="00900309" w:rsidRPr="009E453D" w:rsidRDefault="00900309" w:rsidP="009E453D">
      <w:pPr>
        <w:pStyle w:val="code"/>
      </w:pPr>
      <w:r w:rsidRPr="009E453D">
        <w:t xml:space="preserve">        break;</w:t>
      </w:r>
    </w:p>
    <w:p w14:paraId="3FE58641" w14:textId="77777777" w:rsidR="00900309" w:rsidRPr="009E453D" w:rsidRDefault="00900309" w:rsidP="009E453D">
      <w:pPr>
        <w:pStyle w:val="code"/>
      </w:pPr>
      <w:r w:rsidRPr="009E453D">
        <w:lastRenderedPageBreak/>
        <w:t xml:space="preserve">      case 1:</w:t>
      </w:r>
    </w:p>
    <w:p w14:paraId="635C32DE" w14:textId="77777777" w:rsidR="00900309" w:rsidRPr="009E453D" w:rsidRDefault="00900309" w:rsidP="009E453D">
      <w:pPr>
        <w:pStyle w:val="code"/>
      </w:pPr>
      <w:r w:rsidRPr="009E453D">
        <w:t xml:space="preserve">        retval = "uno";</w:t>
      </w:r>
    </w:p>
    <w:p w14:paraId="631864E2" w14:textId="77777777" w:rsidR="00900309" w:rsidRPr="009E453D" w:rsidRDefault="00900309" w:rsidP="009E453D">
      <w:pPr>
        <w:pStyle w:val="code"/>
      </w:pPr>
      <w:r w:rsidRPr="009E453D">
        <w:t xml:space="preserve">        break;</w:t>
      </w:r>
    </w:p>
    <w:p w14:paraId="39E32411" w14:textId="77777777" w:rsidR="00900309" w:rsidRPr="009E453D" w:rsidRDefault="00900309" w:rsidP="009E453D">
      <w:pPr>
        <w:pStyle w:val="code"/>
      </w:pPr>
      <w:r w:rsidRPr="009E453D">
        <w:t xml:space="preserve">      case 2:</w:t>
      </w:r>
    </w:p>
    <w:p w14:paraId="59EB8494" w14:textId="77777777" w:rsidR="00900309" w:rsidRPr="009E453D" w:rsidRDefault="00900309" w:rsidP="009E453D">
      <w:pPr>
        <w:pStyle w:val="code"/>
      </w:pPr>
      <w:r w:rsidRPr="009E453D">
        <w:t xml:space="preserve">        retval = "dos";</w:t>
      </w:r>
    </w:p>
    <w:p w14:paraId="3B4A0AE4" w14:textId="77777777" w:rsidR="00900309" w:rsidRPr="009E453D" w:rsidRDefault="00900309" w:rsidP="009E453D">
      <w:pPr>
        <w:pStyle w:val="code"/>
      </w:pPr>
      <w:r w:rsidRPr="009E453D">
        <w:t xml:space="preserve">        break;</w:t>
      </w:r>
    </w:p>
    <w:p w14:paraId="2290A09A" w14:textId="77777777" w:rsidR="00900309" w:rsidRPr="009E453D" w:rsidRDefault="00900309" w:rsidP="009E453D">
      <w:pPr>
        <w:pStyle w:val="code"/>
      </w:pPr>
      <w:r w:rsidRPr="009E453D">
        <w:t xml:space="preserve">      case 3:</w:t>
      </w:r>
    </w:p>
    <w:p w14:paraId="216DEA45" w14:textId="77777777" w:rsidR="00900309" w:rsidRPr="009E453D" w:rsidRDefault="00900309" w:rsidP="009E453D">
      <w:pPr>
        <w:pStyle w:val="code"/>
      </w:pPr>
      <w:r w:rsidRPr="009E453D">
        <w:t xml:space="preserve">        retval = "tres";</w:t>
      </w:r>
    </w:p>
    <w:p w14:paraId="10C126FF" w14:textId="77777777" w:rsidR="00900309" w:rsidRPr="009E453D" w:rsidRDefault="00900309" w:rsidP="009E453D">
      <w:pPr>
        <w:pStyle w:val="code"/>
      </w:pPr>
      <w:r w:rsidRPr="009E453D">
        <w:t xml:space="preserve">        break;</w:t>
      </w:r>
    </w:p>
    <w:p w14:paraId="5D01B484" w14:textId="77777777" w:rsidR="00900309" w:rsidRPr="009E453D" w:rsidRDefault="00900309" w:rsidP="009E453D">
      <w:pPr>
        <w:pStyle w:val="code"/>
      </w:pPr>
      <w:r w:rsidRPr="009E453D">
        <w:t xml:space="preserve">      case 4:</w:t>
      </w:r>
    </w:p>
    <w:p w14:paraId="2577086B" w14:textId="77777777" w:rsidR="00900309" w:rsidRPr="009E453D" w:rsidRDefault="00900309" w:rsidP="009E453D">
      <w:pPr>
        <w:pStyle w:val="code"/>
      </w:pPr>
      <w:r w:rsidRPr="009E453D">
        <w:t xml:space="preserve">        retval = "quatuor";</w:t>
      </w:r>
    </w:p>
    <w:p w14:paraId="628AA9E4" w14:textId="77777777" w:rsidR="00900309" w:rsidRPr="009E453D" w:rsidRDefault="00900309" w:rsidP="009E453D">
      <w:pPr>
        <w:pStyle w:val="code"/>
      </w:pPr>
      <w:r w:rsidRPr="009E453D">
        <w:t xml:space="preserve">        break;</w:t>
      </w:r>
    </w:p>
    <w:p w14:paraId="7CA4726E" w14:textId="77777777" w:rsidR="00900309" w:rsidRPr="009E453D" w:rsidRDefault="00900309" w:rsidP="009E453D">
      <w:pPr>
        <w:pStyle w:val="code"/>
      </w:pPr>
      <w:r w:rsidRPr="009E453D">
        <w:t xml:space="preserve">      case 5:</w:t>
      </w:r>
    </w:p>
    <w:p w14:paraId="4BC6E7A9" w14:textId="77777777" w:rsidR="00900309" w:rsidRPr="009E453D" w:rsidRDefault="00900309" w:rsidP="009E453D">
      <w:pPr>
        <w:pStyle w:val="code"/>
      </w:pPr>
      <w:r w:rsidRPr="009E453D">
        <w:t xml:space="preserve">        retval = "cinco";</w:t>
      </w:r>
    </w:p>
    <w:p w14:paraId="28B2286B" w14:textId="77777777" w:rsidR="00900309" w:rsidRPr="009E453D" w:rsidRDefault="00900309" w:rsidP="009E453D">
      <w:pPr>
        <w:pStyle w:val="code"/>
      </w:pPr>
      <w:r w:rsidRPr="009E453D">
        <w:t xml:space="preserve">        break;</w:t>
      </w:r>
    </w:p>
    <w:p w14:paraId="55C56B89" w14:textId="77777777" w:rsidR="00900309" w:rsidRPr="009E453D" w:rsidRDefault="00900309" w:rsidP="009E453D">
      <w:pPr>
        <w:pStyle w:val="code"/>
      </w:pPr>
      <w:r w:rsidRPr="009E453D">
        <w:t xml:space="preserve">      case 6:</w:t>
      </w:r>
    </w:p>
    <w:p w14:paraId="11BB385F" w14:textId="77777777" w:rsidR="00900309" w:rsidRPr="009E453D" w:rsidRDefault="00900309" w:rsidP="009E453D">
      <w:pPr>
        <w:pStyle w:val="code"/>
      </w:pPr>
      <w:r w:rsidRPr="009E453D">
        <w:t xml:space="preserve">        retval = "seiz";</w:t>
      </w:r>
    </w:p>
    <w:p w14:paraId="566E4092" w14:textId="77777777" w:rsidR="00900309" w:rsidRPr="009E453D" w:rsidRDefault="00900309" w:rsidP="009E453D">
      <w:pPr>
        <w:pStyle w:val="code"/>
      </w:pPr>
      <w:r w:rsidRPr="009E453D">
        <w:t xml:space="preserve">        break;</w:t>
      </w:r>
    </w:p>
    <w:p w14:paraId="5EAFF362" w14:textId="77777777" w:rsidR="00900309" w:rsidRPr="009E453D" w:rsidRDefault="00900309" w:rsidP="009E453D">
      <w:pPr>
        <w:pStyle w:val="code"/>
      </w:pPr>
      <w:r w:rsidRPr="009E453D">
        <w:t xml:space="preserve">      default:</w:t>
      </w:r>
    </w:p>
    <w:p w14:paraId="1F18E858" w14:textId="77777777" w:rsidR="00900309" w:rsidRPr="009E453D" w:rsidRDefault="00900309" w:rsidP="009E453D">
      <w:pPr>
        <w:pStyle w:val="code"/>
      </w:pPr>
      <w:r w:rsidRPr="009E453D">
        <w:t xml:space="preserve">        retval = "unknown"</w:t>
      </w:r>
    </w:p>
    <w:p w14:paraId="19964778" w14:textId="77777777" w:rsidR="00900309" w:rsidRPr="009E453D" w:rsidRDefault="00900309" w:rsidP="009E453D">
      <w:pPr>
        <w:pStyle w:val="code"/>
      </w:pPr>
      <w:r w:rsidRPr="009E453D">
        <w:t xml:space="preserve">    }</w:t>
      </w:r>
    </w:p>
    <w:p w14:paraId="354095B8" w14:textId="595BF722" w:rsidR="00900309" w:rsidRPr="009E453D" w:rsidRDefault="00900309" w:rsidP="009E453D">
      <w:pPr>
        <w:pStyle w:val="code"/>
      </w:pPr>
      <w:r w:rsidRPr="009E453D">
        <w:t xml:space="preserve">    return retval; </w:t>
      </w:r>
      <w:r w:rsidRPr="009E453D">
        <w:fldChar w:fldCharType="begin"/>
      </w:r>
      <w:r w:rsidRPr="009E453D">
        <w:instrText xml:space="preserve"> INCLUDEPICTURE "/var/folders/hv/m0jks22958l257vwp8xtmcr40000gn/T/com.microsoft.Word/WebArchiveCopyPasteTempFiles/7.png" \* MERGEFORMATINET </w:instrText>
      </w:r>
      <w:r w:rsidRPr="009E453D">
        <w:fldChar w:fldCharType="separate"/>
      </w:r>
      <w:r w:rsidRPr="009E453D">
        <w:rPr>
          <w:noProof/>
        </w:rPr>
        <w:drawing>
          <wp:inline distT="0" distB="0" distL="0" distR="0" wp14:anchorId="4730FB7D" wp14:editId="2937B65E">
            <wp:extent cx="153670" cy="153670"/>
            <wp:effectExtent l="0" t="0" r="0" b="0"/>
            <wp:docPr id="98" name="Picture 9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E453D">
        <w:fldChar w:fldCharType="end"/>
      </w:r>
    </w:p>
    <w:p w14:paraId="09BC867E" w14:textId="77777777" w:rsidR="00900309" w:rsidRPr="009E453D" w:rsidRDefault="00900309" w:rsidP="009E453D">
      <w:pPr>
        <w:pStyle w:val="code"/>
      </w:pPr>
      <w:r w:rsidRPr="009E453D">
        <w:t xml:space="preserve">  }</w:t>
      </w:r>
    </w:p>
    <w:p w14:paraId="208050AA" w14:textId="4FD70028" w:rsidR="00900309" w:rsidRPr="009E453D" w:rsidRDefault="00900309" w:rsidP="009E453D">
      <w:pPr>
        <w:pStyle w:val="code"/>
      </w:pPr>
      <w:r w:rsidRPr="009E453D">
        <w:t>}</w:t>
      </w:r>
    </w:p>
    <w:p w14:paraId="062DD647"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6954A025" w14:textId="77777777" w:rsidTr="00900309">
        <w:trPr>
          <w:tblCellSpacing w:w="15" w:type="dxa"/>
        </w:trPr>
        <w:tc>
          <w:tcPr>
            <w:tcW w:w="250" w:type="pct"/>
            <w:hideMark/>
          </w:tcPr>
          <w:p w14:paraId="75A348C5" w14:textId="6AE80810"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D2CBB8F" wp14:editId="0A549BC2">
                  <wp:extent cx="153670" cy="153670"/>
                  <wp:effectExtent l="0" t="0" r="0" b="0"/>
                  <wp:docPr id="97" name="Picture 97"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42BA48E" w14:textId="77777777" w:rsidR="00900309" w:rsidRPr="00900309" w:rsidRDefault="00900309" w:rsidP="00900309">
            <w:pPr>
              <w:spacing w:before="100" w:beforeAutospacing="1" w:after="100" w:afterAutospacing="1"/>
            </w:pPr>
            <w:r w:rsidRPr="00900309">
              <w:t>We need the </w:t>
            </w:r>
            <w:r w:rsidRPr="00900309">
              <w:rPr>
                <w:rFonts w:ascii="TheSansMonoConNormal" w:hAnsi="TheSansMonoConNormal" w:cs="Courier New"/>
                <w:sz w:val="20"/>
                <w:szCs w:val="20"/>
              </w:rPr>
              <w:t>PipeResolver</w:t>
            </w:r>
            <w:r w:rsidRPr="00900309">
              <w:t> module, so we have to import it</w:t>
            </w:r>
          </w:p>
        </w:tc>
      </w:tr>
      <w:tr w:rsidR="00900309" w:rsidRPr="00900309" w14:paraId="0EBFF539" w14:textId="77777777" w:rsidTr="00900309">
        <w:trPr>
          <w:tblCellSpacing w:w="15" w:type="dxa"/>
        </w:trPr>
        <w:tc>
          <w:tcPr>
            <w:tcW w:w="250" w:type="pct"/>
            <w:hideMark/>
          </w:tcPr>
          <w:p w14:paraId="6E908CFF" w14:textId="5A20C33D" w:rsidR="00900309" w:rsidRPr="00900309" w:rsidRDefault="00900309" w:rsidP="00900309">
            <w:pPr>
              <w:spacing w:before="100" w:beforeAutospacing="1" w:after="100" w:afterAutospacing="1"/>
              <w:jc w:val="center"/>
            </w:pPr>
            <w:r w:rsidRPr="00900309">
              <w:rPr>
                <w:noProof/>
                <w:color w:val="0000FF"/>
              </w:rPr>
              <w:drawing>
                <wp:inline distT="0" distB="0" distL="0" distR="0" wp14:anchorId="78242BEC" wp14:editId="189D004A">
                  <wp:extent cx="153670" cy="153670"/>
                  <wp:effectExtent l="0" t="0" r="0" b="0"/>
                  <wp:docPr id="96" name="Picture 96"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A7DFF82" w14:textId="77777777" w:rsidR="00900309" w:rsidRPr="00900309" w:rsidRDefault="00900309" w:rsidP="00900309">
            <w:pPr>
              <w:spacing w:before="100" w:beforeAutospacing="1" w:after="100" w:afterAutospacing="1"/>
            </w:pPr>
            <w:r w:rsidRPr="00900309">
              <w:t>We also need </w:t>
            </w:r>
            <w:r w:rsidRPr="00900309">
              <w:rPr>
                <w:rFonts w:ascii="TheSansMonoConNormal" w:hAnsi="TheSansMonoConNormal" w:cs="Courier New"/>
                <w:sz w:val="20"/>
                <w:szCs w:val="20"/>
              </w:rPr>
              <w:t>Pipe</w:t>
            </w:r>
            <w:r w:rsidRPr="00900309">
              <w:t> and </w:t>
            </w:r>
            <w:r w:rsidRPr="00900309">
              <w:rPr>
                <w:rFonts w:ascii="TheSansMonoConNormal" w:hAnsi="TheSansMonoConNormal" w:cs="Courier New"/>
                <w:sz w:val="20"/>
                <w:szCs w:val="20"/>
              </w:rPr>
              <w:t>PipeTransform</w:t>
            </w:r>
            <w:r w:rsidRPr="00900309">
              <w:t> modules</w:t>
            </w:r>
          </w:p>
        </w:tc>
      </w:tr>
      <w:tr w:rsidR="00900309" w:rsidRPr="00900309" w14:paraId="5E69744D" w14:textId="77777777" w:rsidTr="00900309">
        <w:trPr>
          <w:tblCellSpacing w:w="15" w:type="dxa"/>
        </w:trPr>
        <w:tc>
          <w:tcPr>
            <w:tcW w:w="250" w:type="pct"/>
            <w:hideMark/>
          </w:tcPr>
          <w:p w14:paraId="752F3AC2" w14:textId="560A08F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1EB5E7CF" wp14:editId="4215B693">
                  <wp:extent cx="153670" cy="153670"/>
                  <wp:effectExtent l="0" t="0" r="0" b="0"/>
                  <wp:docPr id="95" name="Picture 95"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FEE2761" w14:textId="77777777" w:rsidR="00900309" w:rsidRPr="00900309" w:rsidRDefault="00900309" w:rsidP="00900309">
            <w:pPr>
              <w:spacing w:before="100" w:beforeAutospacing="1" w:after="100" w:afterAutospacing="1"/>
            </w:pPr>
            <w:r w:rsidRPr="00900309">
              <w:t>When we wanted to create a Component, we used the </w:t>
            </w:r>
            <w:r w:rsidRPr="00900309">
              <w:rPr>
                <w:rFonts w:ascii="TheSansMonoConNormal" w:hAnsi="TheSansMonoConNormal" w:cs="Courier New"/>
                <w:sz w:val="20"/>
                <w:szCs w:val="20"/>
              </w:rPr>
              <w:t>@Component</w:t>
            </w:r>
            <w:r w:rsidRPr="00900309">
              <w:t> decorator. We’ll, we want to create a pipe now, so we use teh </w:t>
            </w:r>
            <w:r w:rsidRPr="00900309">
              <w:rPr>
                <w:rFonts w:ascii="TheSansMonoConNormal" w:hAnsi="TheSansMonoConNormal" w:cs="Courier New"/>
                <w:sz w:val="20"/>
                <w:szCs w:val="20"/>
              </w:rPr>
              <w:t>@Pipe</w:t>
            </w:r>
            <w:r w:rsidRPr="00900309">
              <w:t> decorator</w:t>
            </w:r>
          </w:p>
        </w:tc>
      </w:tr>
      <w:tr w:rsidR="00900309" w:rsidRPr="00900309" w14:paraId="412CDC3D" w14:textId="77777777" w:rsidTr="00900309">
        <w:trPr>
          <w:tblCellSpacing w:w="15" w:type="dxa"/>
        </w:trPr>
        <w:tc>
          <w:tcPr>
            <w:tcW w:w="250" w:type="pct"/>
            <w:hideMark/>
          </w:tcPr>
          <w:p w14:paraId="0E9F936E" w14:textId="023FA78A" w:rsidR="00900309" w:rsidRPr="00900309" w:rsidRDefault="00900309" w:rsidP="00900309">
            <w:pPr>
              <w:spacing w:before="100" w:beforeAutospacing="1" w:after="100" w:afterAutospacing="1"/>
              <w:jc w:val="center"/>
            </w:pPr>
            <w:r w:rsidRPr="00900309">
              <w:rPr>
                <w:noProof/>
                <w:color w:val="0000FF"/>
              </w:rPr>
              <w:drawing>
                <wp:inline distT="0" distB="0" distL="0" distR="0" wp14:anchorId="438AB967" wp14:editId="3680B229">
                  <wp:extent cx="153670" cy="153670"/>
                  <wp:effectExtent l="0" t="0" r="0" b="0"/>
                  <wp:docPr id="94" name="Picture 94" descr="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AE79431" w14:textId="77777777" w:rsidR="00900309" w:rsidRPr="00900309" w:rsidRDefault="00900309" w:rsidP="00900309">
            <w:pPr>
              <w:spacing w:before="100" w:beforeAutospacing="1" w:after="100" w:afterAutospacing="1"/>
            </w:pPr>
            <w:r w:rsidRPr="00900309">
              <w:t>The Pipe decorator only needs the name property. In this case, we named it "digitToWords". This is the exact pipe name we will use in the HTML part of our solution</w:t>
            </w:r>
          </w:p>
        </w:tc>
      </w:tr>
      <w:tr w:rsidR="00900309" w:rsidRPr="00900309" w14:paraId="0413F338" w14:textId="77777777" w:rsidTr="00900309">
        <w:trPr>
          <w:tblCellSpacing w:w="15" w:type="dxa"/>
        </w:trPr>
        <w:tc>
          <w:tcPr>
            <w:tcW w:w="250" w:type="pct"/>
            <w:hideMark/>
          </w:tcPr>
          <w:p w14:paraId="7109F217" w14:textId="0B2EF7E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BF79004" wp14:editId="20C6F197">
                  <wp:extent cx="153670" cy="153670"/>
                  <wp:effectExtent l="0" t="0" r="0" b="0"/>
                  <wp:docPr id="93" name="Picture 93" descr="5">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59945B5" w14:textId="77777777" w:rsidR="00900309" w:rsidRPr="00900309" w:rsidRDefault="00900309" w:rsidP="00900309">
            <w:pPr>
              <w:spacing w:before="100" w:beforeAutospacing="1" w:after="100" w:afterAutospacing="1"/>
            </w:pPr>
            <w:r w:rsidRPr="00900309">
              <w:t>Now we come to the actual class for the Pipe. A Pipe class needs to implement the </w:t>
            </w:r>
            <w:r w:rsidRPr="00900309">
              <w:rPr>
                <w:rFonts w:ascii="TheSansMonoConNormal" w:hAnsi="TheSansMonoConNormal" w:cs="Courier New"/>
                <w:sz w:val="20"/>
                <w:szCs w:val="20"/>
              </w:rPr>
              <w:t>PipeTransform</w:t>
            </w:r>
            <w:r w:rsidRPr="00900309">
              <w:t>interface</w:t>
            </w:r>
          </w:p>
        </w:tc>
      </w:tr>
      <w:tr w:rsidR="00900309" w:rsidRPr="00900309" w14:paraId="691E714E" w14:textId="77777777" w:rsidTr="00900309">
        <w:trPr>
          <w:tblCellSpacing w:w="15" w:type="dxa"/>
        </w:trPr>
        <w:tc>
          <w:tcPr>
            <w:tcW w:w="250" w:type="pct"/>
            <w:hideMark/>
          </w:tcPr>
          <w:p w14:paraId="0C66633E" w14:textId="231A2685" w:rsidR="00900309" w:rsidRPr="00900309" w:rsidRDefault="00900309" w:rsidP="00900309">
            <w:pPr>
              <w:spacing w:before="100" w:beforeAutospacing="1" w:after="100" w:afterAutospacing="1"/>
              <w:jc w:val="center"/>
            </w:pPr>
            <w:r w:rsidRPr="00900309">
              <w:rPr>
                <w:noProof/>
                <w:color w:val="0000FF"/>
              </w:rPr>
              <w:drawing>
                <wp:inline distT="0" distB="0" distL="0" distR="0" wp14:anchorId="235CBD00" wp14:editId="27E54F26">
                  <wp:extent cx="153670" cy="153670"/>
                  <wp:effectExtent l="0" t="0" r="0" b="0"/>
                  <wp:docPr id="92" name="Picture 92" descr="6">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EFA0855" w14:textId="77777777" w:rsidR="00900309" w:rsidRPr="00900309" w:rsidRDefault="00900309" w:rsidP="00900309">
            <w:pPr>
              <w:spacing w:before="100" w:beforeAutospacing="1" w:after="100" w:afterAutospacing="1"/>
            </w:pPr>
            <w:r w:rsidRPr="00900309">
              <w:t>The </w:t>
            </w:r>
            <w:r w:rsidRPr="00900309">
              <w:rPr>
                <w:rFonts w:ascii="TheSansMonoConNormal" w:hAnsi="TheSansMonoConNormal" w:cs="Courier New"/>
                <w:sz w:val="20"/>
                <w:szCs w:val="20"/>
              </w:rPr>
              <w:t>PipeTransform</w:t>
            </w:r>
            <w:r w:rsidRPr="00900309">
              <w:t> interface only has a single method (which we need to override). We have to override the </w:t>
            </w:r>
            <w:r w:rsidRPr="00900309">
              <w:rPr>
                <w:rFonts w:ascii="TheSansMonoConNormal" w:hAnsi="TheSansMonoConNormal" w:cs="Courier New"/>
                <w:sz w:val="20"/>
                <w:szCs w:val="20"/>
              </w:rPr>
              <w:t>transform()</w:t>
            </w:r>
            <w:r w:rsidRPr="00900309">
              <w:t> method of the </w:t>
            </w:r>
            <w:r w:rsidRPr="00900309">
              <w:rPr>
                <w:rFonts w:ascii="TheSansMonoConNormal" w:hAnsi="TheSansMonoConNormal" w:cs="Courier New"/>
                <w:sz w:val="20"/>
                <w:szCs w:val="20"/>
              </w:rPr>
              <w:t>PipeTransform</w:t>
            </w:r>
            <w:r w:rsidRPr="00900309">
              <w:t> interface. This is the heart of what makes a pipe work. The transform method takes variable arguments, but in this case we’re only accepting one argument. The argument of the transform method is the input of the pipe. If the usage of the pipe is </w:t>
            </w:r>
            <w:r w:rsidRPr="00900309">
              <w:rPr>
                <w:rFonts w:ascii="TheSansMonoConNormal" w:hAnsi="TheSansMonoConNormal" w:cs="Courier New"/>
                <w:sz w:val="20"/>
                <w:szCs w:val="20"/>
              </w:rPr>
              <w:t>{{ 4 | digitToWords }}</w:t>
            </w:r>
            <w:r w:rsidRPr="00900309">
              <w:t>, 4 is the input to transform</w:t>
            </w:r>
          </w:p>
        </w:tc>
      </w:tr>
      <w:tr w:rsidR="00900309" w:rsidRPr="00900309" w14:paraId="7A1160E5" w14:textId="77777777" w:rsidTr="00900309">
        <w:trPr>
          <w:tblCellSpacing w:w="15" w:type="dxa"/>
        </w:trPr>
        <w:tc>
          <w:tcPr>
            <w:tcW w:w="250" w:type="pct"/>
            <w:hideMark/>
          </w:tcPr>
          <w:p w14:paraId="4FEDA1AA" w14:textId="004E7B74" w:rsidR="00900309" w:rsidRPr="00900309" w:rsidRDefault="00900309" w:rsidP="00900309">
            <w:pPr>
              <w:spacing w:before="100" w:beforeAutospacing="1" w:after="100" w:afterAutospacing="1"/>
              <w:jc w:val="center"/>
            </w:pPr>
            <w:r w:rsidRPr="00900309">
              <w:rPr>
                <w:noProof/>
                <w:color w:val="0000FF"/>
              </w:rPr>
              <w:drawing>
                <wp:inline distT="0" distB="0" distL="0" distR="0" wp14:anchorId="37CB70C8" wp14:editId="137EBE12">
                  <wp:extent cx="153670" cy="153670"/>
                  <wp:effectExtent l="0" t="0" r="0" b="0"/>
                  <wp:docPr id="91" name="Picture 91" descr="7">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5FD8E9" w14:textId="77777777" w:rsidR="00900309" w:rsidRPr="00900309" w:rsidRDefault="00900309" w:rsidP="00900309">
            <w:pPr>
              <w:spacing w:before="100" w:beforeAutospacing="1" w:after="100" w:afterAutospacing="1"/>
            </w:pPr>
            <w:r w:rsidRPr="00900309">
              <w:t>The return value of transform (retval) is what will be the output of the pipe expression</w:t>
            </w:r>
          </w:p>
        </w:tc>
      </w:tr>
    </w:tbl>
    <w:p w14:paraId="07BF33DF" w14:textId="77777777" w:rsidR="00900309" w:rsidRPr="00900309" w:rsidRDefault="00900309" w:rsidP="00023A77">
      <w:pPr>
        <w:pStyle w:val="Listing"/>
      </w:pPr>
      <w:r w:rsidRPr="00900309">
        <w:t>Listing 8-2. app.component.ts, our data source</w:t>
      </w:r>
    </w:p>
    <w:p w14:paraId="4D359D18" w14:textId="77777777" w:rsidR="00900309" w:rsidRPr="00900309" w:rsidRDefault="00900309" w:rsidP="009E453D">
      <w:pPr>
        <w:pStyle w:val="code"/>
      </w:pPr>
      <w:r w:rsidRPr="00900309">
        <w:t>import { Component} from '@angular/core';</w:t>
      </w:r>
    </w:p>
    <w:p w14:paraId="1CD88C92" w14:textId="77777777" w:rsidR="00900309" w:rsidRPr="00900309" w:rsidRDefault="00900309" w:rsidP="009E453D">
      <w:pPr>
        <w:pStyle w:val="code"/>
      </w:pPr>
    </w:p>
    <w:p w14:paraId="3A957144" w14:textId="77777777" w:rsidR="00900309" w:rsidRPr="00900309" w:rsidRDefault="00900309" w:rsidP="009E453D">
      <w:pPr>
        <w:pStyle w:val="code"/>
      </w:pPr>
      <w:r w:rsidRPr="00900309">
        <w:t>@Component({</w:t>
      </w:r>
    </w:p>
    <w:p w14:paraId="12270856" w14:textId="77777777" w:rsidR="00900309" w:rsidRPr="00900309" w:rsidRDefault="00900309" w:rsidP="009E453D">
      <w:pPr>
        <w:pStyle w:val="code"/>
      </w:pPr>
      <w:r w:rsidRPr="00900309">
        <w:t xml:space="preserve">  selector: 'app-root',</w:t>
      </w:r>
    </w:p>
    <w:p w14:paraId="7E777B6B" w14:textId="77777777" w:rsidR="00900309" w:rsidRPr="00900309" w:rsidRDefault="00900309" w:rsidP="009E453D">
      <w:pPr>
        <w:pStyle w:val="code"/>
      </w:pPr>
      <w:r w:rsidRPr="00900309">
        <w:t xml:space="preserve">  templateUrl: './app.component.html',</w:t>
      </w:r>
    </w:p>
    <w:p w14:paraId="48C6B035" w14:textId="77777777" w:rsidR="00900309" w:rsidRPr="00900309" w:rsidRDefault="00900309" w:rsidP="009E453D">
      <w:pPr>
        <w:pStyle w:val="code"/>
      </w:pPr>
      <w:r w:rsidRPr="00900309">
        <w:t xml:space="preserve">  styleUrls: ['./app.component.css']</w:t>
      </w:r>
    </w:p>
    <w:p w14:paraId="0962B04F" w14:textId="77777777" w:rsidR="00900309" w:rsidRPr="00900309" w:rsidRDefault="00900309" w:rsidP="009E453D">
      <w:pPr>
        <w:pStyle w:val="code"/>
      </w:pPr>
      <w:r w:rsidRPr="00900309">
        <w:lastRenderedPageBreak/>
        <w:t>})</w:t>
      </w:r>
    </w:p>
    <w:p w14:paraId="2A126C04" w14:textId="77777777" w:rsidR="00900309" w:rsidRPr="00900309" w:rsidRDefault="00900309" w:rsidP="009E453D">
      <w:pPr>
        <w:pStyle w:val="code"/>
      </w:pPr>
      <w:r w:rsidRPr="00900309">
        <w:t>export class AppComponent {</w:t>
      </w:r>
    </w:p>
    <w:p w14:paraId="1FC69A77" w14:textId="77777777" w:rsidR="00900309" w:rsidRPr="00900309" w:rsidRDefault="00900309" w:rsidP="009E453D">
      <w:pPr>
        <w:pStyle w:val="code"/>
      </w:pPr>
      <w:r w:rsidRPr="00900309">
        <w:t xml:space="preserve">  title = 'Pipe Demo';</w:t>
      </w:r>
    </w:p>
    <w:p w14:paraId="212085DF" w14:textId="77777777" w:rsidR="00900309" w:rsidRPr="00900309" w:rsidRDefault="00900309" w:rsidP="009E453D">
      <w:pPr>
        <w:pStyle w:val="code"/>
      </w:pPr>
    </w:p>
    <w:p w14:paraId="77BC9027" w14:textId="2BF4FC93" w:rsidR="00900309" w:rsidRPr="00900309" w:rsidRDefault="00900309" w:rsidP="009E453D">
      <w:pPr>
        <w:pStyle w:val="code"/>
      </w:pPr>
      <w:r w:rsidRPr="00900309">
        <w:t xml:space="preserve">  numbers = [0,1,2,3,4,5,6,7];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12B282F3" wp14:editId="300431BD">
            <wp:extent cx="153670" cy="153670"/>
            <wp:effectExtent l="0" t="0" r="0" b="0"/>
            <wp:docPr id="90" name="Picture 9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17F327B3" w14:textId="1BBE7D3A" w:rsidR="00900309" w:rsidRDefault="00900309" w:rsidP="009E453D">
      <w:pPr>
        <w:pStyle w:val="code"/>
      </w:pPr>
      <w:r w:rsidRPr="00900309">
        <w:t>}</w:t>
      </w:r>
    </w:p>
    <w:p w14:paraId="75D6E333"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459"/>
        <w:gridCol w:w="7913"/>
      </w:tblGrid>
      <w:tr w:rsidR="00900309" w:rsidRPr="00900309" w14:paraId="3EA23F6A" w14:textId="77777777" w:rsidTr="00900309">
        <w:trPr>
          <w:tblCellSpacing w:w="15" w:type="dxa"/>
        </w:trPr>
        <w:tc>
          <w:tcPr>
            <w:tcW w:w="250" w:type="pct"/>
            <w:hideMark/>
          </w:tcPr>
          <w:p w14:paraId="6646B77F" w14:textId="05F59893"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5565308" wp14:editId="489E8F8B">
                  <wp:extent cx="153670" cy="153670"/>
                  <wp:effectExtent l="0" t="0" r="0" b="0"/>
                  <wp:docPr id="89" name="Picture 89"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FA6930" w14:textId="77777777" w:rsidR="00900309" w:rsidRPr="00900309" w:rsidRDefault="00900309" w:rsidP="00900309">
            <w:pPr>
              <w:spacing w:before="100" w:beforeAutospacing="1" w:after="100" w:afterAutospacing="1"/>
            </w:pPr>
            <w:r w:rsidRPr="00900309">
              <w:t>I simply need an array to iterate through, so let’s define a simple array of Integers</w:t>
            </w:r>
          </w:p>
        </w:tc>
      </w:tr>
    </w:tbl>
    <w:p w14:paraId="71678B57" w14:textId="77777777" w:rsidR="00900309" w:rsidRPr="00900309" w:rsidRDefault="00900309" w:rsidP="00900309">
      <w:pPr>
        <w:spacing w:before="100" w:beforeAutospacing="1" w:after="100" w:afterAutospacing="1"/>
        <w:rPr>
          <w:color w:val="000000"/>
        </w:rPr>
      </w:pPr>
      <w:r w:rsidRPr="00900309">
        <w:rPr>
          <w:color w:val="000000"/>
        </w:rPr>
        <w:t>Listing 8-3. app.module.ts</w:t>
      </w:r>
    </w:p>
    <w:p w14:paraId="2C596D89" w14:textId="77777777" w:rsidR="00900309" w:rsidRPr="00900309" w:rsidRDefault="00900309" w:rsidP="009E453D">
      <w:pPr>
        <w:pStyle w:val="code"/>
      </w:pPr>
      <w:r w:rsidRPr="00900309">
        <w:t>import { BrowserModule } from '@angular/platform-browser';</w:t>
      </w:r>
    </w:p>
    <w:p w14:paraId="7DCBEE04" w14:textId="77777777" w:rsidR="00900309" w:rsidRPr="00900309" w:rsidRDefault="00900309" w:rsidP="009E453D">
      <w:pPr>
        <w:pStyle w:val="code"/>
      </w:pPr>
      <w:r w:rsidRPr="00900309">
        <w:t>import { NgModule } from '@angular/core';</w:t>
      </w:r>
    </w:p>
    <w:p w14:paraId="13771A13" w14:textId="77777777" w:rsidR="00900309" w:rsidRPr="00900309" w:rsidRDefault="00900309" w:rsidP="009E453D">
      <w:pPr>
        <w:pStyle w:val="code"/>
      </w:pPr>
    </w:p>
    <w:p w14:paraId="5B2FFFE0" w14:textId="77777777" w:rsidR="00900309" w:rsidRPr="00900309" w:rsidRDefault="00900309" w:rsidP="009E453D">
      <w:pPr>
        <w:pStyle w:val="code"/>
      </w:pPr>
      <w:r w:rsidRPr="00900309">
        <w:t>import { AppComponent } from './app.component';</w:t>
      </w:r>
    </w:p>
    <w:p w14:paraId="5B781E52" w14:textId="1CD3C2A0" w:rsidR="00900309" w:rsidRPr="00900309" w:rsidRDefault="00900309" w:rsidP="009E453D">
      <w:pPr>
        <w:pStyle w:val="code"/>
      </w:pPr>
      <w:r w:rsidRPr="00900309">
        <w:t xml:space="preserve">import { AnyNameWouldDo } from './app.pipes';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3BBC40EF" wp14:editId="6C15D686">
            <wp:extent cx="153670" cy="153670"/>
            <wp:effectExtent l="0" t="0" r="0" b="0"/>
            <wp:docPr id="88" name="Picture 8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A3029D9" w14:textId="77777777" w:rsidR="00900309" w:rsidRPr="00900309" w:rsidRDefault="00900309" w:rsidP="009E453D">
      <w:pPr>
        <w:pStyle w:val="code"/>
      </w:pPr>
    </w:p>
    <w:p w14:paraId="14C23F8E" w14:textId="77777777" w:rsidR="00900309" w:rsidRPr="00900309" w:rsidRDefault="00900309" w:rsidP="009E453D">
      <w:pPr>
        <w:pStyle w:val="code"/>
      </w:pPr>
      <w:r w:rsidRPr="00900309">
        <w:t>@NgModule({</w:t>
      </w:r>
    </w:p>
    <w:p w14:paraId="7B0CD644" w14:textId="77777777" w:rsidR="00900309" w:rsidRPr="00900309" w:rsidRDefault="00900309" w:rsidP="009E453D">
      <w:pPr>
        <w:pStyle w:val="code"/>
      </w:pPr>
      <w:r w:rsidRPr="00900309">
        <w:t xml:space="preserve">  declarations: [</w:t>
      </w:r>
    </w:p>
    <w:p w14:paraId="3684EAEF" w14:textId="77777777" w:rsidR="00900309" w:rsidRPr="00900309" w:rsidRDefault="00900309" w:rsidP="009E453D">
      <w:pPr>
        <w:pStyle w:val="code"/>
      </w:pPr>
      <w:r w:rsidRPr="00900309">
        <w:t xml:space="preserve">    AppComponent,</w:t>
      </w:r>
    </w:p>
    <w:p w14:paraId="2435B2F6" w14:textId="7446ED91" w:rsidR="00900309" w:rsidRPr="00900309" w:rsidRDefault="00900309" w:rsidP="009E453D">
      <w:pPr>
        <w:pStyle w:val="code"/>
      </w:pPr>
      <w:r w:rsidRPr="00900309">
        <w:t xml:space="preserve">    AnyNameWouldDo  </w:t>
      </w:r>
      <w:r w:rsidRPr="00900309">
        <w:fldChar w:fldCharType="begin"/>
      </w:r>
      <w:r w:rsidRPr="00900309">
        <w:instrText xml:space="preserve"> INCLUDEPICTURE "/var/folders/hv/m0jks22958l257vwp8xtmcr40000gn/T/com.microsoft.Word/WebArchiveCopyPasteTempFiles/2.png" \* MERGEFORMATINET </w:instrText>
      </w:r>
      <w:r w:rsidRPr="00900309">
        <w:fldChar w:fldCharType="separate"/>
      </w:r>
      <w:r w:rsidRPr="00900309">
        <w:rPr>
          <w:noProof/>
        </w:rPr>
        <w:drawing>
          <wp:inline distT="0" distB="0" distL="0" distR="0" wp14:anchorId="4013E14C" wp14:editId="1D878D5D">
            <wp:extent cx="153670" cy="153670"/>
            <wp:effectExtent l="0" t="0" r="0" b="0"/>
            <wp:docPr id="87" name="Picture 8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3B1F3C91" w14:textId="77777777" w:rsidR="00900309" w:rsidRPr="00900309" w:rsidRDefault="00900309" w:rsidP="009E453D">
      <w:pPr>
        <w:pStyle w:val="code"/>
      </w:pPr>
      <w:r w:rsidRPr="00900309">
        <w:t xml:space="preserve">  ],</w:t>
      </w:r>
    </w:p>
    <w:p w14:paraId="38635F2B" w14:textId="77777777" w:rsidR="00900309" w:rsidRPr="00900309" w:rsidRDefault="00900309" w:rsidP="009E453D">
      <w:pPr>
        <w:pStyle w:val="code"/>
      </w:pPr>
      <w:r w:rsidRPr="00900309">
        <w:t xml:space="preserve">  imports: [</w:t>
      </w:r>
    </w:p>
    <w:p w14:paraId="5746BBF4" w14:textId="77777777" w:rsidR="00900309" w:rsidRPr="00900309" w:rsidRDefault="00900309" w:rsidP="009E453D">
      <w:pPr>
        <w:pStyle w:val="code"/>
      </w:pPr>
      <w:r w:rsidRPr="00900309">
        <w:t xml:space="preserve">    BrowserModule</w:t>
      </w:r>
    </w:p>
    <w:p w14:paraId="4FA5567B" w14:textId="77777777" w:rsidR="00900309" w:rsidRPr="00900309" w:rsidRDefault="00900309" w:rsidP="009E453D">
      <w:pPr>
        <w:pStyle w:val="code"/>
      </w:pPr>
      <w:r w:rsidRPr="00900309">
        <w:t xml:space="preserve">  ],</w:t>
      </w:r>
    </w:p>
    <w:p w14:paraId="14F39A88" w14:textId="77777777" w:rsidR="00900309" w:rsidRPr="00900309" w:rsidRDefault="00900309" w:rsidP="009E453D">
      <w:pPr>
        <w:pStyle w:val="code"/>
      </w:pPr>
      <w:r w:rsidRPr="00900309">
        <w:t xml:space="preserve">  providers: [],</w:t>
      </w:r>
    </w:p>
    <w:p w14:paraId="607C11D2" w14:textId="77777777" w:rsidR="00900309" w:rsidRPr="00900309" w:rsidRDefault="00900309" w:rsidP="009E453D">
      <w:pPr>
        <w:pStyle w:val="code"/>
      </w:pPr>
      <w:r w:rsidRPr="00900309">
        <w:t xml:space="preserve">  bootstrap: [AppComponent]</w:t>
      </w:r>
    </w:p>
    <w:p w14:paraId="12C48AE5" w14:textId="77777777" w:rsidR="00900309" w:rsidRPr="00900309" w:rsidRDefault="00900309" w:rsidP="009E453D">
      <w:pPr>
        <w:pStyle w:val="code"/>
      </w:pPr>
      <w:r w:rsidRPr="00900309">
        <w:t>})</w:t>
      </w:r>
    </w:p>
    <w:p w14:paraId="1911325C" w14:textId="76AE0E32" w:rsidR="00900309" w:rsidRDefault="00900309" w:rsidP="009E453D">
      <w:pPr>
        <w:pStyle w:val="code"/>
      </w:pPr>
      <w:r w:rsidRPr="00900309">
        <w:t>export class AppModule { }</w:t>
      </w:r>
    </w:p>
    <w:p w14:paraId="0E638A54" w14:textId="77777777" w:rsidR="009E453D" w:rsidRPr="00900309" w:rsidRDefault="009E453D" w:rsidP="0090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7"/>
        <w:gridCol w:w="5213"/>
      </w:tblGrid>
      <w:tr w:rsidR="00900309" w:rsidRPr="00900309" w14:paraId="1F2A7493" w14:textId="77777777" w:rsidTr="00900309">
        <w:trPr>
          <w:tblCellSpacing w:w="15" w:type="dxa"/>
        </w:trPr>
        <w:tc>
          <w:tcPr>
            <w:tcW w:w="250" w:type="pct"/>
            <w:hideMark/>
          </w:tcPr>
          <w:p w14:paraId="43C5AB9E" w14:textId="6582086E"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5B6FD98" wp14:editId="235A97E6">
                  <wp:extent cx="153670" cy="153670"/>
                  <wp:effectExtent l="0" t="0" r="0" b="0"/>
                  <wp:docPr id="86" name="Picture 86" descr="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155AF15" w14:textId="77777777" w:rsidR="00900309" w:rsidRPr="00900309" w:rsidRDefault="00900309" w:rsidP="00900309">
            <w:pPr>
              <w:spacing w:before="100" w:beforeAutospacing="1" w:after="100" w:afterAutospacing="1"/>
            </w:pPr>
            <w:r w:rsidRPr="00900309">
              <w:t>We have to import the definition file for our Pipe</w:t>
            </w:r>
          </w:p>
        </w:tc>
      </w:tr>
      <w:tr w:rsidR="00900309" w:rsidRPr="00900309" w14:paraId="6966D70A" w14:textId="77777777" w:rsidTr="00900309">
        <w:trPr>
          <w:tblCellSpacing w:w="15" w:type="dxa"/>
        </w:trPr>
        <w:tc>
          <w:tcPr>
            <w:tcW w:w="250" w:type="pct"/>
            <w:hideMark/>
          </w:tcPr>
          <w:p w14:paraId="3AC6EADE" w14:textId="17E0BC7C" w:rsidR="00900309" w:rsidRPr="00900309" w:rsidRDefault="00900309" w:rsidP="00900309">
            <w:pPr>
              <w:spacing w:before="100" w:beforeAutospacing="1" w:after="100" w:afterAutospacing="1"/>
              <w:jc w:val="center"/>
            </w:pPr>
            <w:r w:rsidRPr="00900309">
              <w:rPr>
                <w:noProof/>
                <w:color w:val="0000FF"/>
              </w:rPr>
              <w:drawing>
                <wp:inline distT="0" distB="0" distL="0" distR="0" wp14:anchorId="682B9A04" wp14:editId="11056AD9">
                  <wp:extent cx="153670" cy="153670"/>
                  <wp:effectExtent l="0" t="0" r="0" b="0"/>
                  <wp:docPr id="85" name="Picture 85" descr="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C2D1AB7" w14:textId="77777777" w:rsidR="00900309" w:rsidRPr="00900309" w:rsidRDefault="00900309" w:rsidP="00900309">
            <w:pPr>
              <w:spacing w:before="100" w:beforeAutospacing="1" w:after="100" w:afterAutospacing="1"/>
            </w:pPr>
            <w:r w:rsidRPr="00900309">
              <w:t>We also have to declare in the declarations section</w:t>
            </w:r>
          </w:p>
        </w:tc>
      </w:tr>
    </w:tbl>
    <w:p w14:paraId="52EBB5E7" w14:textId="77777777" w:rsidR="00023A77" w:rsidRDefault="00023A77" w:rsidP="00023A77">
      <w:pPr>
        <w:pStyle w:val="Listing"/>
      </w:pPr>
    </w:p>
    <w:p w14:paraId="3464DDE3" w14:textId="77777777" w:rsidR="00023A77" w:rsidRDefault="00023A77" w:rsidP="00023A77">
      <w:pPr>
        <w:pStyle w:val="Listing"/>
      </w:pPr>
    </w:p>
    <w:p w14:paraId="29547E84" w14:textId="37AE4A4B" w:rsidR="00900309" w:rsidRPr="00900309" w:rsidRDefault="00900309" w:rsidP="00023A77">
      <w:pPr>
        <w:pStyle w:val="Listing"/>
      </w:pPr>
      <w:r w:rsidRPr="00900309">
        <w:t>Listing 8-4. app.component.html</w:t>
      </w:r>
    </w:p>
    <w:p w14:paraId="2986464D" w14:textId="77777777" w:rsidR="00900309" w:rsidRPr="00900309" w:rsidRDefault="00900309" w:rsidP="009E453D">
      <w:pPr>
        <w:pStyle w:val="code"/>
      </w:pPr>
      <w:r w:rsidRPr="00900309">
        <w:t>&lt;h1&gt;{{ title }}&lt;/h1&gt;</w:t>
      </w:r>
    </w:p>
    <w:p w14:paraId="1F43C23B" w14:textId="77777777" w:rsidR="00900309" w:rsidRPr="00900309" w:rsidRDefault="00900309" w:rsidP="009E453D">
      <w:pPr>
        <w:pStyle w:val="code"/>
      </w:pPr>
    </w:p>
    <w:p w14:paraId="057F0523" w14:textId="77777777" w:rsidR="00900309" w:rsidRPr="00900309" w:rsidRDefault="00900309" w:rsidP="009E453D">
      <w:pPr>
        <w:pStyle w:val="code"/>
      </w:pPr>
      <w:r w:rsidRPr="00900309">
        <w:t>&lt;ul&gt;</w:t>
      </w:r>
    </w:p>
    <w:p w14:paraId="74F4CFED" w14:textId="77777777" w:rsidR="00900309" w:rsidRPr="00900309" w:rsidRDefault="00900309" w:rsidP="009E453D">
      <w:pPr>
        <w:pStyle w:val="code"/>
      </w:pPr>
      <w:r w:rsidRPr="00900309">
        <w:t xml:space="preserve">  &lt;li *ngFor="let n of numbers"&gt;</w:t>
      </w:r>
    </w:p>
    <w:p w14:paraId="6ED9AA7C" w14:textId="48A97B04" w:rsidR="00900309" w:rsidRPr="00900309" w:rsidRDefault="00900309" w:rsidP="009E453D">
      <w:pPr>
        <w:pStyle w:val="code"/>
      </w:pPr>
      <w:r w:rsidRPr="00900309">
        <w:t xml:space="preserve">    {{n}} -  {{ n | digitToWords | uppercase }} </w:t>
      </w:r>
      <w:r w:rsidRPr="00900309">
        <w:fldChar w:fldCharType="begin"/>
      </w:r>
      <w:r w:rsidRPr="00900309">
        <w:instrText xml:space="preserve"> INCLUDEPICTURE "/var/folders/hv/m0jks22958l257vwp8xtmcr40000gn/T/com.microsoft.Word/WebArchiveCopyPasteTempFiles/1.png" \* MERGEFORMATINET </w:instrText>
      </w:r>
      <w:r w:rsidRPr="00900309">
        <w:fldChar w:fldCharType="separate"/>
      </w:r>
      <w:r w:rsidRPr="00900309">
        <w:rPr>
          <w:noProof/>
        </w:rPr>
        <w:drawing>
          <wp:inline distT="0" distB="0" distL="0" distR="0" wp14:anchorId="6BC07793" wp14:editId="564FA63E">
            <wp:extent cx="153670" cy="153670"/>
            <wp:effectExtent l="0" t="0" r="0" b="0"/>
            <wp:docPr id="84" name="Picture 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900309">
        <w:fldChar w:fldCharType="end"/>
      </w:r>
    </w:p>
    <w:p w14:paraId="2F6E4CC3" w14:textId="77777777" w:rsidR="00900309" w:rsidRPr="00900309" w:rsidRDefault="00900309" w:rsidP="009E453D">
      <w:pPr>
        <w:pStyle w:val="code"/>
      </w:pPr>
      <w:r w:rsidRPr="00900309">
        <w:t xml:space="preserve">  &lt;/li&gt;</w:t>
      </w:r>
    </w:p>
    <w:p w14:paraId="3583961A" w14:textId="77777777" w:rsidR="00900309" w:rsidRPr="00900309" w:rsidRDefault="00900309" w:rsidP="009E453D">
      <w:pPr>
        <w:pStyle w:val="code"/>
      </w:pPr>
      <w:r w:rsidRPr="00900309">
        <w:t>&lt;/ul&gt;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900309" w:rsidRPr="00900309" w14:paraId="29DAD27E" w14:textId="77777777" w:rsidTr="00900309">
        <w:trPr>
          <w:tblCellSpacing w:w="15" w:type="dxa"/>
        </w:trPr>
        <w:tc>
          <w:tcPr>
            <w:tcW w:w="250" w:type="pct"/>
            <w:hideMark/>
          </w:tcPr>
          <w:p w14:paraId="1422454E" w14:textId="3B3A306B" w:rsidR="00900309" w:rsidRPr="00900309" w:rsidRDefault="00900309" w:rsidP="00900309">
            <w:pPr>
              <w:spacing w:before="100" w:beforeAutospacing="1" w:after="100" w:afterAutospacing="1"/>
              <w:jc w:val="center"/>
            </w:pPr>
            <w:r w:rsidRPr="00900309">
              <w:rPr>
                <w:noProof/>
                <w:color w:val="0000FF"/>
              </w:rPr>
              <w:drawing>
                <wp:inline distT="0" distB="0" distL="0" distR="0" wp14:anchorId="51B8205D" wp14:editId="2800A156">
                  <wp:extent cx="153670" cy="153670"/>
                  <wp:effectExtent l="0" t="0" r="0" b="0"/>
                  <wp:docPr id="83" name="Picture 83" descr="1">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01C97D5C" w14:textId="77777777" w:rsidR="00900309" w:rsidRPr="00900309" w:rsidRDefault="00900309" w:rsidP="00900309">
            <w:pPr>
              <w:spacing w:before="100" w:beforeAutospacing="1" w:after="100" w:afterAutospacing="1"/>
            </w:pPr>
            <w:r w:rsidRPr="00900309">
              <w:t>n is the input for our pipe. It’s the </w:t>
            </w:r>
            <w:r w:rsidRPr="00900309">
              <w:rPr>
                <w:rFonts w:ascii="TheSansMonoConNormal" w:hAnsi="TheSansMonoConNormal" w:cs="Courier New"/>
                <w:sz w:val="20"/>
                <w:szCs w:val="20"/>
              </w:rPr>
              <w:t>num</w:t>
            </w:r>
            <w:r w:rsidRPr="00900309">
              <w:t> parameter to the </w:t>
            </w:r>
            <w:r w:rsidRPr="00900309">
              <w:rPr>
                <w:rFonts w:ascii="TheSansMonoConNormal" w:hAnsi="TheSansMonoConNormal" w:cs="Courier New"/>
                <w:sz w:val="20"/>
                <w:szCs w:val="20"/>
              </w:rPr>
              <w:t>transform(num)</w:t>
            </w:r>
            <w:r w:rsidRPr="00900309">
              <w:t> method in our pipe definition (Listing 8-1, bullet 6).</w:t>
            </w:r>
          </w:p>
        </w:tc>
      </w:tr>
    </w:tbl>
    <w:p w14:paraId="44780889" w14:textId="6B097706" w:rsidR="001535EC" w:rsidRDefault="001535EC" w:rsidP="001535EC"/>
    <w:p w14:paraId="652807FB" w14:textId="4BC70A1D" w:rsidR="00463FF5" w:rsidRDefault="00463FF5" w:rsidP="001535EC"/>
    <w:p w14:paraId="2DDBE3E3" w14:textId="67C23DC6" w:rsidR="00463FF5" w:rsidRDefault="00463FF5" w:rsidP="001535EC"/>
    <w:p w14:paraId="21C8CB9E" w14:textId="2F383B73" w:rsidR="00463FF5" w:rsidRDefault="00463FF5" w:rsidP="001535EC"/>
    <w:p w14:paraId="1B4D7675" w14:textId="05C62B84" w:rsidR="00463FF5" w:rsidRDefault="00463FF5" w:rsidP="001535EC"/>
    <w:p w14:paraId="1E802598" w14:textId="352F0C5D" w:rsidR="00463FF5" w:rsidRDefault="00463FF5" w:rsidP="001535EC"/>
    <w:p w14:paraId="68FA24F3" w14:textId="152442F9" w:rsidR="00463FF5" w:rsidRDefault="00463FF5" w:rsidP="001535EC">
      <w:r w:rsidRPr="00463FF5">
        <w:rPr>
          <w:noProof/>
        </w:rPr>
        <w:drawing>
          <wp:inline distT="0" distB="0" distL="0" distR="0" wp14:anchorId="29BF83AC" wp14:editId="45CE446F">
            <wp:extent cx="4617267" cy="3669149"/>
            <wp:effectExtent l="0" t="0" r="5715"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0458" cy="3679631"/>
                    </a:xfrm>
                    <a:prstGeom prst="rect">
                      <a:avLst/>
                    </a:prstGeom>
                  </pic:spPr>
                </pic:pic>
              </a:graphicData>
            </a:graphic>
          </wp:inline>
        </w:drawing>
      </w:r>
    </w:p>
    <w:p w14:paraId="2B2A0C78" w14:textId="50DD4927" w:rsidR="00463FF5" w:rsidRDefault="00463FF5" w:rsidP="004A32E6">
      <w:pPr>
        <w:pStyle w:val="Listing"/>
      </w:pPr>
      <w:r>
        <w:t>Figure 8-1. Output of the Pipe exercise</w:t>
      </w:r>
    </w:p>
    <w:p w14:paraId="544C3BA7" w14:textId="0B995162" w:rsidR="004A32E6" w:rsidRDefault="004A32E6" w:rsidP="001535EC"/>
    <w:p w14:paraId="13D3DCAB" w14:textId="77777777" w:rsidR="004A32E6" w:rsidRDefault="004A32E6" w:rsidP="001535EC"/>
    <w:p w14:paraId="32900A48" w14:textId="52F5D6C0" w:rsidR="005A5349" w:rsidRDefault="005A5349" w:rsidP="001535EC">
      <w:r>
        <w:br w:type="page"/>
      </w:r>
    </w:p>
    <w:p w14:paraId="145D61A3" w14:textId="77777777" w:rsidR="005A5349" w:rsidRDefault="005A5349" w:rsidP="00AB3D89">
      <w:pPr>
        <w:pStyle w:val="ChapterTitle"/>
      </w:pPr>
      <w:r>
        <w:lastRenderedPageBreak/>
        <w:t>Chapter 9 Lifecycle hooks</w:t>
      </w:r>
    </w:p>
    <w:p w14:paraId="46A2C8DD" w14:textId="77777777" w:rsidR="005A5349" w:rsidRDefault="005A5349" w:rsidP="00A5066A"/>
    <w:p w14:paraId="6BAFD026" w14:textId="03B1ADE9" w:rsidR="001B6251" w:rsidRDefault="001B6251" w:rsidP="00A5066A">
      <w:r>
        <w:t>A component goes through some lifecycle events (which are managed by Angular). Here they are;</w:t>
      </w:r>
    </w:p>
    <w:p w14:paraId="3FE9C38B" w14:textId="6651D86A" w:rsidR="001B6251" w:rsidRDefault="001B6251" w:rsidP="001B6251">
      <w:pPr>
        <w:pStyle w:val="ListParagraph"/>
        <w:numPr>
          <w:ilvl w:val="0"/>
          <w:numId w:val="19"/>
        </w:numPr>
      </w:pPr>
      <w:r>
        <w:t>It gets created</w:t>
      </w:r>
    </w:p>
    <w:p w14:paraId="6CE8388A" w14:textId="69B8D201" w:rsidR="001B6251" w:rsidRDefault="001B6251" w:rsidP="001B6251">
      <w:pPr>
        <w:pStyle w:val="ListParagraph"/>
        <w:numPr>
          <w:ilvl w:val="0"/>
          <w:numId w:val="19"/>
        </w:numPr>
      </w:pPr>
      <w:r>
        <w:t>Renders it</w:t>
      </w:r>
    </w:p>
    <w:p w14:paraId="725D65FF" w14:textId="735869BE" w:rsidR="001B6251" w:rsidRDefault="001B6251" w:rsidP="001B6251">
      <w:pPr>
        <w:pStyle w:val="ListParagraph"/>
        <w:numPr>
          <w:ilvl w:val="0"/>
          <w:numId w:val="19"/>
        </w:numPr>
      </w:pPr>
      <w:r>
        <w:t>Creates and renders its children (if it has any)</w:t>
      </w:r>
    </w:p>
    <w:p w14:paraId="21DD9D1B" w14:textId="26D0E942" w:rsidR="001B6251" w:rsidRDefault="001B6251" w:rsidP="001B6251">
      <w:pPr>
        <w:pStyle w:val="ListParagraph"/>
        <w:numPr>
          <w:ilvl w:val="0"/>
          <w:numId w:val="19"/>
        </w:numPr>
      </w:pPr>
      <w:r>
        <w:t>Process changes e.g. when its data-bound properties changed</w:t>
      </w:r>
    </w:p>
    <w:p w14:paraId="37913EB3" w14:textId="549F525A" w:rsidR="001B6251" w:rsidRDefault="001B6251" w:rsidP="001B6251">
      <w:pPr>
        <w:pStyle w:val="ListParagraph"/>
        <w:numPr>
          <w:ilvl w:val="0"/>
          <w:numId w:val="19"/>
        </w:numPr>
      </w:pPr>
      <w:r>
        <w:t>then destroys it before removing its template from the DOM</w:t>
      </w:r>
    </w:p>
    <w:p w14:paraId="7F271CB6" w14:textId="148132E6" w:rsidR="001B6251" w:rsidRDefault="001B6251" w:rsidP="001B6251">
      <w:r>
        <w:t>Angular provides from lifecycle hooks we can use so we can tap into these events as they happen.</w:t>
      </w:r>
    </w:p>
    <w:p w14:paraId="3B8A4CA4" w14:textId="794EB7BB" w:rsidR="001B6251" w:rsidRDefault="001B6251" w:rsidP="001B6251"/>
    <w:p w14:paraId="5BEB8841" w14:textId="3A7101D6" w:rsidR="00D15C48" w:rsidRDefault="00D15C48" w:rsidP="001B6251"/>
    <w:p w14:paraId="1061E467" w14:textId="255FD295" w:rsidR="001B6251" w:rsidRDefault="001B6251" w:rsidP="001B6251"/>
    <w:p w14:paraId="5340393C" w14:textId="77777777" w:rsidR="001B6251" w:rsidRDefault="001B6251" w:rsidP="001B6251"/>
    <w:p w14:paraId="64898364" w14:textId="59D9D175" w:rsidR="00A5066A" w:rsidRPr="00A5066A" w:rsidRDefault="00A5066A" w:rsidP="00A5066A">
      <w:pPr>
        <w:rPr>
          <w:sz w:val="72"/>
        </w:rPr>
      </w:pPr>
      <w:r>
        <w:br w:type="page"/>
      </w:r>
    </w:p>
    <w:p w14:paraId="37DB4521" w14:textId="52138D08" w:rsidR="005D7251" w:rsidRDefault="00364CF8" w:rsidP="002C40AE">
      <w:pPr>
        <w:pStyle w:val="ChapterTitle"/>
      </w:pPr>
      <w:r>
        <w:lastRenderedPageBreak/>
        <w:t>Chapter</w:t>
      </w:r>
      <w:r w:rsidR="00905A4B">
        <w:t xml:space="preserve">10 </w:t>
      </w:r>
      <w:r w:rsidR="00B527F1">
        <w:t>Services</w:t>
      </w:r>
    </w:p>
    <w:p w14:paraId="012EC2E3" w14:textId="11B66632" w:rsidR="00FE27B0" w:rsidRDefault="00FE27B0"/>
    <w:p w14:paraId="40798A2B" w14:textId="77777777" w:rsidR="00397358" w:rsidRDefault="00397358"/>
    <w:p w14:paraId="4BF5A758" w14:textId="59DF6AEB" w:rsidR="0022472D" w:rsidRDefault="00195871">
      <w:r>
        <w:t>Basic steps in creating a service</w:t>
      </w:r>
    </w:p>
    <w:p w14:paraId="54707E1B" w14:textId="1D3D991F" w:rsidR="00397358" w:rsidRDefault="00397358" w:rsidP="00397358">
      <w:pPr>
        <w:pStyle w:val="ListParagraph"/>
        <w:numPr>
          <w:ilvl w:val="0"/>
          <w:numId w:val="18"/>
        </w:numPr>
      </w:pPr>
      <w:r>
        <w:t>Create the service class</w:t>
      </w:r>
    </w:p>
    <w:p w14:paraId="5F27F47B" w14:textId="23164D6A" w:rsidR="008125C8" w:rsidRDefault="00C254DD" w:rsidP="00397358">
      <w:pPr>
        <w:pStyle w:val="ListParagraph"/>
        <w:numPr>
          <w:ilvl w:val="0"/>
          <w:numId w:val="18"/>
        </w:numPr>
      </w:pPr>
      <w:r>
        <w:t>Decorate it with @Injectable</w:t>
      </w:r>
    </w:p>
    <w:p w14:paraId="29A48FBC" w14:textId="5575BFDA" w:rsidR="00C254DD" w:rsidRDefault="00C254DD" w:rsidP="00397358">
      <w:pPr>
        <w:pStyle w:val="ListParagraph"/>
        <w:numPr>
          <w:ilvl w:val="0"/>
          <w:numId w:val="18"/>
        </w:numPr>
      </w:pPr>
      <w:r>
        <w:t>Inject it in the component where you want to use it</w:t>
      </w:r>
    </w:p>
    <w:p w14:paraId="214DE2F1" w14:textId="0F6B9212" w:rsidR="00C254DD" w:rsidRDefault="00C254DD" w:rsidP="00C254DD">
      <w:r>
        <w:t>These are all very familiar steps, you’ve done a similar pattern of work with components</w:t>
      </w:r>
      <w:r w:rsidR="00ED24DB">
        <w:t xml:space="preserve">. </w:t>
      </w:r>
    </w:p>
    <w:p w14:paraId="16049112" w14:textId="6AE29925" w:rsidR="00ED24DB" w:rsidRDefault="00ED24DB" w:rsidP="00C254DD"/>
    <w:p w14:paraId="121A07B2" w14:textId="39EC6381" w:rsidR="009C6A72" w:rsidRDefault="00412385" w:rsidP="00C254DD">
      <w:r>
        <w:t>There are 2 ways to provide the service (you can inject it at the root level). This way, it will be available from any component in the application and it will also be available to other services. The second way is to provide it to specific components only.</w:t>
      </w:r>
    </w:p>
    <w:p w14:paraId="3CB227E0" w14:textId="19B09851" w:rsidR="00412385" w:rsidRDefault="00412385" w:rsidP="00C254DD"/>
    <w:p w14:paraId="26D00A08" w14:textId="1D7BEC89" w:rsidR="00412385" w:rsidRDefault="00412385" w:rsidP="00C254DD">
      <w:r>
        <w:t>If you want the service to be available at the root level, you need to write the decorator of the service this way</w:t>
      </w:r>
    </w:p>
    <w:p w14:paraId="362E0DA6" w14:textId="1FCE76E4" w:rsidR="00412385" w:rsidRDefault="00412385" w:rsidP="00C254DD"/>
    <w:p w14:paraId="662E9E7D" w14:textId="77777777" w:rsidR="005B1100" w:rsidRPr="005B1100" w:rsidRDefault="005B1100" w:rsidP="005B1100">
      <w:pPr>
        <w:pStyle w:val="code"/>
      </w:pPr>
      <w:r w:rsidRPr="005B1100">
        <w:t>@Injectable({</w:t>
      </w:r>
    </w:p>
    <w:p w14:paraId="25831148" w14:textId="77777777" w:rsidR="005B1100" w:rsidRPr="005B1100" w:rsidRDefault="005B1100" w:rsidP="005B1100">
      <w:pPr>
        <w:pStyle w:val="code"/>
      </w:pPr>
      <w:r w:rsidRPr="005B1100">
        <w:t xml:space="preserve">  providedIn: 'root'</w:t>
      </w:r>
    </w:p>
    <w:p w14:paraId="303AB1E7" w14:textId="77777777" w:rsidR="005B1100" w:rsidRPr="005B1100" w:rsidRDefault="005B1100" w:rsidP="005B1100">
      <w:pPr>
        <w:pStyle w:val="code"/>
      </w:pPr>
      <w:r w:rsidRPr="005B1100">
        <w:t>})</w:t>
      </w:r>
    </w:p>
    <w:p w14:paraId="4EB3DDA5" w14:textId="731265BF" w:rsidR="00412385" w:rsidRDefault="00412385" w:rsidP="00C254DD"/>
    <w:p w14:paraId="23D63EE8" w14:textId="298BC9FD" w:rsidR="005B1100" w:rsidRDefault="005B1100" w:rsidP="00C254DD">
      <w:r>
        <w:t>If you don’t need the service to be available at the root level, you can simply use the @Injectable decorator without any argument, like this</w:t>
      </w:r>
    </w:p>
    <w:p w14:paraId="75EF0B6E" w14:textId="6E966189" w:rsidR="005B1100" w:rsidRDefault="005B1100" w:rsidP="00C254DD"/>
    <w:p w14:paraId="1FDFD669" w14:textId="54B924D7" w:rsidR="005B1100" w:rsidRPr="005B1100" w:rsidRDefault="005B1100" w:rsidP="005B1100">
      <w:pPr>
        <w:pStyle w:val="code"/>
      </w:pPr>
      <w:r w:rsidRPr="005B1100">
        <w:t>@Injectable()</w:t>
      </w:r>
    </w:p>
    <w:p w14:paraId="1A28B83D" w14:textId="77777777" w:rsidR="005B1100" w:rsidRDefault="005B1100" w:rsidP="00C254DD"/>
    <w:p w14:paraId="1D5B901C" w14:textId="52B0AC6E" w:rsidR="005B1100" w:rsidRDefault="005B1100" w:rsidP="00C254DD">
      <w:r>
        <w:t>But now, you’ll need to inject it to the specific component, like this</w:t>
      </w:r>
    </w:p>
    <w:p w14:paraId="5ED3DD7D" w14:textId="00E4E2F9" w:rsidR="005B1100" w:rsidRDefault="005B1100" w:rsidP="00C254DD"/>
    <w:p w14:paraId="4A27084D" w14:textId="77777777" w:rsidR="005B1100" w:rsidRPr="005B1100" w:rsidRDefault="005B1100" w:rsidP="005B1100">
      <w:pPr>
        <w:pStyle w:val="code"/>
      </w:pPr>
      <w:r w:rsidRPr="005B1100">
        <w:t>@Component({</w:t>
      </w:r>
    </w:p>
    <w:p w14:paraId="567640F2" w14:textId="77777777" w:rsidR="005B1100" w:rsidRPr="005B1100" w:rsidRDefault="005B1100" w:rsidP="005B1100">
      <w:pPr>
        <w:pStyle w:val="code"/>
      </w:pPr>
      <w:r w:rsidRPr="005B1100">
        <w:t xml:space="preserve">  selector: 'app-root',</w:t>
      </w:r>
    </w:p>
    <w:p w14:paraId="11A66EFD" w14:textId="77777777" w:rsidR="005B1100" w:rsidRPr="005B1100" w:rsidRDefault="005B1100" w:rsidP="005B1100">
      <w:pPr>
        <w:pStyle w:val="code"/>
      </w:pPr>
      <w:r w:rsidRPr="005B1100">
        <w:t xml:space="preserve">  templateUrl: './app.component.html',</w:t>
      </w:r>
    </w:p>
    <w:p w14:paraId="38FCA90A" w14:textId="77777777" w:rsidR="005B1100" w:rsidRPr="005B1100" w:rsidRDefault="005B1100" w:rsidP="005B1100">
      <w:pPr>
        <w:pStyle w:val="code"/>
      </w:pPr>
      <w:r w:rsidRPr="005B1100">
        <w:t xml:space="preserve">  styleUrls: ['./app.component.css'],</w:t>
      </w:r>
    </w:p>
    <w:p w14:paraId="4FEDC943" w14:textId="77777777" w:rsidR="005B1100" w:rsidRPr="005B1100" w:rsidRDefault="005B1100" w:rsidP="005B1100">
      <w:pPr>
        <w:pStyle w:val="code"/>
      </w:pPr>
      <w:r w:rsidRPr="005B1100">
        <w:t xml:space="preserve">  providers: [AppService]</w:t>
      </w:r>
    </w:p>
    <w:p w14:paraId="704EE701" w14:textId="77777777" w:rsidR="005B1100" w:rsidRPr="005B1100" w:rsidRDefault="005B1100" w:rsidP="005B1100">
      <w:pPr>
        <w:pStyle w:val="code"/>
      </w:pPr>
      <w:r w:rsidRPr="005B1100">
        <w:t>})</w:t>
      </w:r>
    </w:p>
    <w:p w14:paraId="67E426C6" w14:textId="77777777" w:rsidR="005B1100" w:rsidRDefault="005B1100" w:rsidP="00C254DD"/>
    <w:p w14:paraId="78FB0192" w14:textId="7A58115C" w:rsidR="009C6A72" w:rsidRDefault="005B1100" w:rsidP="00C254DD">
      <w:r>
        <w:t>See the “providers” property in the JSON argument? Had you injected the service at the root level, you wouldn’t have to write that.</w:t>
      </w:r>
    </w:p>
    <w:p w14:paraId="1F9EFEA5" w14:textId="319BBC1C" w:rsidR="00E10C14" w:rsidRDefault="00E10C14" w:rsidP="00C254DD"/>
    <w:p w14:paraId="3E8C528B" w14:textId="4AFB6CF9" w:rsidR="00E10C14" w:rsidRDefault="00E41FEA" w:rsidP="00C254DD">
      <w:r>
        <w:t>Listings 10-1, 10-2 and 10-3 shows how to create and use services.</w:t>
      </w:r>
    </w:p>
    <w:p w14:paraId="2A905836" w14:textId="7E94DB97" w:rsidR="00E41FEA" w:rsidRDefault="00E41FEA" w:rsidP="00C254DD"/>
    <w:p w14:paraId="382E01D8" w14:textId="77777777" w:rsidR="00E41FEA" w:rsidRPr="00E41FEA" w:rsidRDefault="00E41FEA" w:rsidP="00E41FEA">
      <w:pPr>
        <w:pStyle w:val="Listing"/>
      </w:pPr>
      <w:r w:rsidRPr="00E41FEA">
        <w:t>Listing 10-1. app.service.ts</w:t>
      </w:r>
    </w:p>
    <w:p w14:paraId="58098B44" w14:textId="363A266E" w:rsidR="00E41FEA" w:rsidRPr="00E41FEA" w:rsidRDefault="00E41FEA" w:rsidP="009E453D">
      <w:pPr>
        <w:pStyle w:val="code"/>
      </w:pPr>
      <w:r w:rsidRPr="00E41FEA">
        <w:t xml:space="preserve">import { Injectable } from "@angular/core";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0CA570B1" wp14:editId="45E67C44">
            <wp:extent cx="153670" cy="153670"/>
            <wp:effectExtent l="0" t="0" r="0" b="0"/>
            <wp:docPr id="114" name="Picture 1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01309AB4" w14:textId="77777777" w:rsidR="00E41FEA" w:rsidRPr="00E41FEA" w:rsidRDefault="00E41FEA" w:rsidP="009E453D">
      <w:pPr>
        <w:pStyle w:val="code"/>
      </w:pPr>
    </w:p>
    <w:p w14:paraId="40ABAD8D" w14:textId="61E12A8C" w:rsidR="00E41FEA" w:rsidRPr="00E41FEA" w:rsidRDefault="00E41FEA" w:rsidP="009E453D">
      <w:pPr>
        <w:pStyle w:val="code"/>
      </w:pPr>
      <w:r w:rsidRPr="00E41FEA">
        <w:t xml:space="preserve">@Injectable({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41E0E92D" wp14:editId="604F6BA3">
            <wp:extent cx="153670" cy="153670"/>
            <wp:effectExtent l="0" t="0" r="0" b="0"/>
            <wp:docPr id="113" name="Picture 11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52DE2FA" w14:textId="77777777" w:rsidR="00E41FEA" w:rsidRPr="00E41FEA" w:rsidRDefault="00E41FEA" w:rsidP="009E453D">
      <w:pPr>
        <w:pStyle w:val="code"/>
      </w:pPr>
      <w:r w:rsidRPr="00E41FEA">
        <w:t xml:space="preserve">  providedIn: 'root'</w:t>
      </w:r>
    </w:p>
    <w:p w14:paraId="1C694D37" w14:textId="77777777" w:rsidR="00E41FEA" w:rsidRPr="00E41FEA" w:rsidRDefault="00E41FEA" w:rsidP="009E453D">
      <w:pPr>
        <w:pStyle w:val="code"/>
      </w:pPr>
      <w:r w:rsidRPr="00E41FEA">
        <w:t>})</w:t>
      </w:r>
    </w:p>
    <w:p w14:paraId="0EC3F9E5" w14:textId="77777777" w:rsidR="00E41FEA" w:rsidRPr="00E41FEA" w:rsidRDefault="00E41FEA" w:rsidP="009E453D">
      <w:pPr>
        <w:pStyle w:val="code"/>
      </w:pPr>
      <w:r w:rsidRPr="00E41FEA">
        <w:t>export class AppService {</w:t>
      </w:r>
    </w:p>
    <w:p w14:paraId="0F56818A" w14:textId="77777777" w:rsidR="00E41FEA" w:rsidRPr="00E41FEA" w:rsidRDefault="00E41FEA" w:rsidP="009E453D">
      <w:pPr>
        <w:pStyle w:val="code"/>
      </w:pPr>
    </w:p>
    <w:p w14:paraId="04B43938" w14:textId="5104904A" w:rsidR="00E41FEA" w:rsidRPr="00E41FEA" w:rsidRDefault="00E41FEA" w:rsidP="009E453D">
      <w:pPr>
        <w:pStyle w:val="code"/>
      </w:pPr>
      <w:r w:rsidRPr="00E41FEA">
        <w:t xml:space="preserve">  getFoo(): any[] {  </w:t>
      </w:r>
      <w:r w:rsidRPr="00E41FEA">
        <w:fldChar w:fldCharType="begin"/>
      </w:r>
      <w:r w:rsidRPr="00E41FEA">
        <w:instrText xml:space="preserve"> INCLUDEPICTURE "/var/folders/hv/m0jks22958l257vwp8xtmcr40000gn/T/com.microsoft.Word/WebArchiveCopyPasteTempFiles/3.png" \* MERGEFORMATINET </w:instrText>
      </w:r>
      <w:r w:rsidRPr="00E41FEA">
        <w:fldChar w:fldCharType="separate"/>
      </w:r>
      <w:r w:rsidRPr="00E41FEA">
        <w:rPr>
          <w:noProof/>
        </w:rPr>
        <w:drawing>
          <wp:inline distT="0" distB="0" distL="0" distR="0" wp14:anchorId="6C5E49FF" wp14:editId="6D3979DA">
            <wp:extent cx="153670" cy="153670"/>
            <wp:effectExtent l="0" t="0" r="0" b="0"/>
            <wp:docPr id="112" name="Picture 11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1103C1A9" w14:textId="77777777" w:rsidR="00E41FEA" w:rsidRPr="00E41FEA" w:rsidRDefault="00E41FEA" w:rsidP="009E453D">
      <w:pPr>
        <w:pStyle w:val="code"/>
      </w:pPr>
      <w:r w:rsidRPr="00E41FEA">
        <w:t xml:space="preserve">    return [</w:t>
      </w:r>
    </w:p>
    <w:p w14:paraId="5829193B" w14:textId="77777777" w:rsidR="00E41FEA" w:rsidRPr="00E41FEA" w:rsidRDefault="00E41FEA" w:rsidP="009E453D">
      <w:pPr>
        <w:pStyle w:val="code"/>
      </w:pPr>
      <w:r w:rsidRPr="00E41FEA">
        <w:t xml:space="preserve">      { lastname : "Gosling",</w:t>
      </w:r>
    </w:p>
    <w:p w14:paraId="3BB9C60C" w14:textId="77777777" w:rsidR="00E41FEA" w:rsidRPr="00E41FEA" w:rsidRDefault="00E41FEA" w:rsidP="009E453D">
      <w:pPr>
        <w:pStyle w:val="code"/>
      </w:pPr>
      <w:r w:rsidRPr="00E41FEA">
        <w:t xml:space="preserve">        firstname: "James"</w:t>
      </w:r>
    </w:p>
    <w:p w14:paraId="60EF9D7D" w14:textId="77777777" w:rsidR="00E41FEA" w:rsidRPr="00E41FEA" w:rsidRDefault="00E41FEA" w:rsidP="009E453D">
      <w:pPr>
        <w:pStyle w:val="code"/>
      </w:pPr>
      <w:r w:rsidRPr="00E41FEA">
        <w:t xml:space="preserve">      },</w:t>
      </w:r>
    </w:p>
    <w:p w14:paraId="6379AA29" w14:textId="77777777" w:rsidR="00E41FEA" w:rsidRPr="00E41FEA" w:rsidRDefault="00E41FEA" w:rsidP="009E453D">
      <w:pPr>
        <w:pStyle w:val="code"/>
      </w:pPr>
      <w:r w:rsidRPr="00E41FEA">
        <w:t xml:space="preserve">      { lastname : "Hevery",</w:t>
      </w:r>
    </w:p>
    <w:p w14:paraId="4D81DA5C" w14:textId="77777777" w:rsidR="00E41FEA" w:rsidRPr="00E41FEA" w:rsidRDefault="00E41FEA" w:rsidP="009E453D">
      <w:pPr>
        <w:pStyle w:val="code"/>
      </w:pPr>
      <w:r w:rsidRPr="00E41FEA">
        <w:t xml:space="preserve">        firstname: "Misko"</w:t>
      </w:r>
    </w:p>
    <w:p w14:paraId="09A2D1BE" w14:textId="77777777" w:rsidR="00E41FEA" w:rsidRPr="00E41FEA" w:rsidRDefault="00E41FEA" w:rsidP="009E453D">
      <w:pPr>
        <w:pStyle w:val="code"/>
      </w:pPr>
      <w:r w:rsidRPr="00E41FEA">
        <w:t xml:space="preserve">      },</w:t>
      </w:r>
    </w:p>
    <w:p w14:paraId="46552317" w14:textId="77777777" w:rsidR="00E41FEA" w:rsidRPr="00E41FEA" w:rsidRDefault="00E41FEA" w:rsidP="009E453D">
      <w:pPr>
        <w:pStyle w:val="code"/>
      </w:pPr>
      <w:r w:rsidRPr="00E41FEA">
        <w:t xml:space="preserve">      { lastname : "Dahl",</w:t>
      </w:r>
    </w:p>
    <w:p w14:paraId="4B30049E" w14:textId="77777777" w:rsidR="00E41FEA" w:rsidRPr="00E41FEA" w:rsidRDefault="00E41FEA" w:rsidP="009E453D">
      <w:pPr>
        <w:pStyle w:val="code"/>
      </w:pPr>
      <w:r w:rsidRPr="00E41FEA">
        <w:t xml:space="preserve">        firstname: "Ryan"</w:t>
      </w:r>
    </w:p>
    <w:p w14:paraId="0C2E0462" w14:textId="77777777" w:rsidR="00E41FEA" w:rsidRPr="00E41FEA" w:rsidRDefault="00E41FEA" w:rsidP="009E453D">
      <w:pPr>
        <w:pStyle w:val="code"/>
      </w:pPr>
      <w:r w:rsidRPr="00E41FEA">
        <w:t xml:space="preserve">      }</w:t>
      </w:r>
    </w:p>
    <w:p w14:paraId="5C6AD50E" w14:textId="77777777" w:rsidR="00E41FEA" w:rsidRPr="00E41FEA" w:rsidRDefault="00E41FEA" w:rsidP="009E453D">
      <w:pPr>
        <w:pStyle w:val="code"/>
      </w:pPr>
      <w:r w:rsidRPr="00E41FEA">
        <w:t xml:space="preserve">    ]</w:t>
      </w:r>
    </w:p>
    <w:p w14:paraId="097C4F6F" w14:textId="77777777" w:rsidR="00E41FEA" w:rsidRPr="00E41FEA" w:rsidRDefault="00E41FEA" w:rsidP="009E453D">
      <w:pPr>
        <w:pStyle w:val="code"/>
      </w:pPr>
      <w:r w:rsidRPr="00E41FEA">
        <w:t xml:space="preserve">  }</w:t>
      </w:r>
    </w:p>
    <w:p w14:paraId="01000489"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0306BF97" w14:textId="77777777" w:rsidTr="00E41FEA">
        <w:trPr>
          <w:tblCellSpacing w:w="15" w:type="dxa"/>
        </w:trPr>
        <w:tc>
          <w:tcPr>
            <w:tcW w:w="250" w:type="pct"/>
            <w:hideMark/>
          </w:tcPr>
          <w:p w14:paraId="78BA9983" w14:textId="2CEDB8E6"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849B5FE" wp14:editId="36C489F8">
                  <wp:extent cx="153670" cy="153670"/>
                  <wp:effectExtent l="0" t="0" r="0" b="0"/>
                  <wp:docPr id="111" name="Picture 111" descr="1">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29A03B11" w14:textId="77777777" w:rsidR="00E41FEA" w:rsidRPr="00E41FEA" w:rsidRDefault="00E41FEA" w:rsidP="00E41FEA">
            <w:pPr>
              <w:spacing w:before="100" w:beforeAutospacing="1" w:after="100" w:afterAutospacing="1"/>
            </w:pPr>
            <w:r w:rsidRPr="00E41FEA">
              <w:t>We need the </w:t>
            </w:r>
            <w:r w:rsidRPr="00E41FEA">
              <w:rPr>
                <w:rFonts w:ascii="TheSansMonoConNormal" w:hAnsi="TheSansMonoConNormal" w:cs="Courier New"/>
                <w:sz w:val="20"/>
                <w:szCs w:val="20"/>
              </w:rPr>
              <w:t>Injectable</w:t>
            </w:r>
            <w:r w:rsidRPr="00E41FEA">
              <w:t> module, so let’s import it</w:t>
            </w:r>
          </w:p>
        </w:tc>
      </w:tr>
      <w:tr w:rsidR="00E41FEA" w:rsidRPr="00E41FEA" w14:paraId="4EC501B1" w14:textId="77777777" w:rsidTr="00E41FEA">
        <w:trPr>
          <w:tblCellSpacing w:w="15" w:type="dxa"/>
        </w:trPr>
        <w:tc>
          <w:tcPr>
            <w:tcW w:w="250" w:type="pct"/>
            <w:hideMark/>
          </w:tcPr>
          <w:p w14:paraId="34F0B11D" w14:textId="70D6F3EE" w:rsidR="00E41FEA" w:rsidRPr="00E41FEA" w:rsidRDefault="00E41FEA" w:rsidP="00E41FEA">
            <w:pPr>
              <w:spacing w:before="100" w:beforeAutospacing="1" w:after="100" w:afterAutospacing="1"/>
              <w:jc w:val="center"/>
            </w:pPr>
            <w:r w:rsidRPr="00E41FEA">
              <w:rPr>
                <w:noProof/>
                <w:color w:val="0000FF"/>
              </w:rPr>
              <w:drawing>
                <wp:inline distT="0" distB="0" distL="0" distR="0" wp14:anchorId="3ED7C2F1" wp14:editId="2CC085BA">
                  <wp:extent cx="153670" cy="153670"/>
                  <wp:effectExtent l="0" t="0" r="0" b="0"/>
                  <wp:docPr id="110" name="Picture 110" descr="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0C7744A" w14:textId="77777777" w:rsidR="00E41FEA" w:rsidRPr="00E41FEA" w:rsidRDefault="00E41FEA" w:rsidP="00E41FEA">
            <w:pPr>
              <w:spacing w:before="100" w:beforeAutospacing="1" w:after="100" w:afterAutospacing="1"/>
            </w:pPr>
            <w:r w:rsidRPr="00E41FEA">
              <w:t>When we want to create a component, we decorate a class with </w:t>
            </w:r>
            <w:r w:rsidRPr="00E41FEA">
              <w:rPr>
                <w:rFonts w:ascii="TheSansMonoConNormal" w:hAnsi="TheSansMonoConNormal" w:cs="Courier New"/>
                <w:sz w:val="20"/>
                <w:szCs w:val="20"/>
              </w:rPr>
              <w:t>@Component</w:t>
            </w:r>
            <w:r w:rsidRPr="00E41FEA">
              <w:t>. When we wanted a pipe, we decorated the class with </w:t>
            </w:r>
            <w:r w:rsidRPr="00E41FEA">
              <w:rPr>
                <w:rFonts w:ascii="TheSansMonoConNormal" w:hAnsi="TheSansMonoConNormal" w:cs="Courier New"/>
                <w:sz w:val="20"/>
                <w:szCs w:val="20"/>
              </w:rPr>
              <w:t>@Pipe</w:t>
            </w:r>
            <w:r w:rsidRPr="00E41FEA">
              <w:t>. Now we want a service, but we won’t decorate it </w:t>
            </w:r>
            <w:r w:rsidRPr="00E41FEA">
              <w:rPr>
                <w:rFonts w:ascii="TheSansMonoConNormal" w:hAnsi="TheSansMonoConNormal" w:cs="Courier New"/>
                <w:sz w:val="20"/>
                <w:szCs w:val="20"/>
              </w:rPr>
              <w:t>@Service</w:t>
            </w:r>
            <w:r w:rsidRPr="00E41FEA">
              <w:t>, that’s not how to do it. We decorate a service class with </w:t>
            </w:r>
            <w:r w:rsidRPr="00E41FEA">
              <w:rPr>
                <w:rFonts w:ascii="TheSansMonoConNormal" w:hAnsi="TheSansMonoConNormal" w:cs="Courier New"/>
                <w:sz w:val="20"/>
                <w:szCs w:val="20"/>
              </w:rPr>
              <w:t>@Injectable</w:t>
            </w:r>
            <w:r w:rsidRPr="00E41FEA">
              <w:t> instead. We want this service to be available to all components; that way, we create the instance of the service only once (a Singleton), so, we use the "providedIn: 'root'" property</w:t>
            </w:r>
          </w:p>
        </w:tc>
      </w:tr>
      <w:tr w:rsidR="00E41FEA" w:rsidRPr="00E41FEA" w14:paraId="52FA97C9" w14:textId="77777777" w:rsidTr="00E41FEA">
        <w:trPr>
          <w:tblCellSpacing w:w="15" w:type="dxa"/>
        </w:trPr>
        <w:tc>
          <w:tcPr>
            <w:tcW w:w="250" w:type="pct"/>
            <w:hideMark/>
          </w:tcPr>
          <w:p w14:paraId="76DEAFBA" w14:textId="612E9203" w:rsidR="00E41FEA" w:rsidRPr="00E41FEA" w:rsidRDefault="00E41FEA" w:rsidP="00E41FEA">
            <w:pPr>
              <w:spacing w:before="100" w:beforeAutospacing="1" w:after="100" w:afterAutospacing="1"/>
              <w:jc w:val="center"/>
            </w:pPr>
            <w:r w:rsidRPr="00E41FEA">
              <w:rPr>
                <w:noProof/>
                <w:color w:val="0000FF"/>
              </w:rPr>
              <w:drawing>
                <wp:inline distT="0" distB="0" distL="0" distR="0" wp14:anchorId="765E6027" wp14:editId="025A6703">
                  <wp:extent cx="153670" cy="153670"/>
                  <wp:effectExtent l="0" t="0" r="0" b="0"/>
                  <wp:docPr id="109" name="Picture 109" descr="3">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80856E6" w14:textId="77777777" w:rsidR="00E41FEA" w:rsidRPr="00E41FEA" w:rsidRDefault="00E41FEA" w:rsidP="00E41FEA">
            <w:pPr>
              <w:spacing w:before="100" w:beforeAutospacing="1" w:after="100" w:afterAutospacing="1"/>
            </w:pPr>
            <w:r w:rsidRPr="00E41FEA">
              <w:t>The service has a method named </w:t>
            </w:r>
            <w:r w:rsidRPr="00E41FEA">
              <w:rPr>
                <w:rFonts w:ascii="TheSansMonoConNormal" w:hAnsi="TheSansMonoConNormal" w:cs="Courier New"/>
                <w:sz w:val="20"/>
                <w:szCs w:val="20"/>
              </w:rPr>
              <w:t>getFoo()</w:t>
            </w:r>
            <w:r w:rsidRPr="00E41FEA">
              <w:t> which returns an array of JSON objects</w:t>
            </w:r>
          </w:p>
        </w:tc>
      </w:tr>
    </w:tbl>
    <w:p w14:paraId="27198FD5" w14:textId="77777777" w:rsidR="00E41FEA" w:rsidRDefault="00E41FEA" w:rsidP="00E41FEA">
      <w:pPr>
        <w:pStyle w:val="Listing"/>
      </w:pPr>
    </w:p>
    <w:p w14:paraId="60E7DD46" w14:textId="77777777" w:rsidR="00E41FEA" w:rsidRDefault="00E41FEA" w:rsidP="00E41FEA">
      <w:pPr>
        <w:pStyle w:val="Listing"/>
      </w:pPr>
    </w:p>
    <w:p w14:paraId="729DD8E0" w14:textId="1AAFAF61" w:rsidR="00E41FEA" w:rsidRPr="00E41FEA" w:rsidRDefault="00E41FEA" w:rsidP="00E41FEA">
      <w:pPr>
        <w:pStyle w:val="Listing"/>
      </w:pPr>
      <w:r w:rsidRPr="00E41FEA">
        <w:t>Listing 8-2. app.component.ts</w:t>
      </w:r>
    </w:p>
    <w:p w14:paraId="2C9607EE" w14:textId="77777777" w:rsidR="00E41FEA" w:rsidRPr="00E41FEA" w:rsidRDefault="00E41FEA" w:rsidP="009E453D">
      <w:pPr>
        <w:pStyle w:val="code"/>
      </w:pPr>
      <w:r w:rsidRPr="00E41FEA">
        <w:t>import { Component } from '@angular/core';</w:t>
      </w:r>
    </w:p>
    <w:p w14:paraId="12BB075C" w14:textId="77777777" w:rsidR="00E41FEA" w:rsidRPr="00E41FEA" w:rsidRDefault="00E41FEA" w:rsidP="009E453D">
      <w:pPr>
        <w:pStyle w:val="code"/>
      </w:pPr>
      <w:r w:rsidRPr="00E41FEA">
        <w:t>import {AppService} from './app.service';</w:t>
      </w:r>
    </w:p>
    <w:p w14:paraId="2C161C5B" w14:textId="77777777" w:rsidR="00E41FEA" w:rsidRPr="00E41FEA" w:rsidRDefault="00E41FEA" w:rsidP="009E453D">
      <w:pPr>
        <w:pStyle w:val="code"/>
      </w:pPr>
    </w:p>
    <w:p w14:paraId="674A90EB" w14:textId="77777777" w:rsidR="00E41FEA" w:rsidRPr="00E41FEA" w:rsidRDefault="00E41FEA" w:rsidP="009E453D">
      <w:pPr>
        <w:pStyle w:val="code"/>
      </w:pPr>
    </w:p>
    <w:p w14:paraId="32A67A9D" w14:textId="77777777" w:rsidR="00E41FEA" w:rsidRPr="00E41FEA" w:rsidRDefault="00E41FEA" w:rsidP="009E453D">
      <w:pPr>
        <w:pStyle w:val="code"/>
      </w:pPr>
      <w:r w:rsidRPr="00E41FEA">
        <w:t>@Component({</w:t>
      </w:r>
    </w:p>
    <w:p w14:paraId="37BA9A73" w14:textId="77777777" w:rsidR="00E41FEA" w:rsidRPr="00E41FEA" w:rsidRDefault="00E41FEA" w:rsidP="009E453D">
      <w:pPr>
        <w:pStyle w:val="code"/>
      </w:pPr>
      <w:r w:rsidRPr="00E41FEA">
        <w:t xml:space="preserve">  selector: 'app-root',</w:t>
      </w:r>
    </w:p>
    <w:p w14:paraId="0CC3F736" w14:textId="77777777" w:rsidR="00E41FEA" w:rsidRPr="00E41FEA" w:rsidRDefault="00E41FEA" w:rsidP="009E453D">
      <w:pPr>
        <w:pStyle w:val="code"/>
      </w:pPr>
      <w:r w:rsidRPr="00E41FEA">
        <w:t xml:space="preserve">  templateUrl: './app.component.html',</w:t>
      </w:r>
    </w:p>
    <w:p w14:paraId="54EF8664" w14:textId="77777777" w:rsidR="00E41FEA" w:rsidRPr="00E41FEA" w:rsidRDefault="00E41FEA" w:rsidP="009E453D">
      <w:pPr>
        <w:pStyle w:val="code"/>
      </w:pPr>
      <w:r w:rsidRPr="00E41FEA">
        <w:t xml:space="preserve">  styleUrls: ['./app.component.css'],</w:t>
      </w:r>
    </w:p>
    <w:p w14:paraId="040397E1" w14:textId="77777777" w:rsidR="00E41FEA" w:rsidRPr="00E41FEA" w:rsidRDefault="00E41FEA" w:rsidP="009E453D">
      <w:pPr>
        <w:pStyle w:val="code"/>
      </w:pPr>
      <w:r w:rsidRPr="00E41FEA">
        <w:t xml:space="preserve">  providers: []</w:t>
      </w:r>
    </w:p>
    <w:p w14:paraId="18E63548" w14:textId="77777777" w:rsidR="00E41FEA" w:rsidRPr="00E41FEA" w:rsidRDefault="00E41FEA" w:rsidP="009E453D">
      <w:pPr>
        <w:pStyle w:val="code"/>
      </w:pPr>
      <w:r w:rsidRPr="00E41FEA">
        <w:t>})</w:t>
      </w:r>
    </w:p>
    <w:p w14:paraId="5296DAE1" w14:textId="77777777" w:rsidR="00E41FEA" w:rsidRPr="00E41FEA" w:rsidRDefault="00E41FEA" w:rsidP="009E453D">
      <w:pPr>
        <w:pStyle w:val="code"/>
      </w:pPr>
      <w:r w:rsidRPr="00E41FEA">
        <w:t>export class AppComponent {</w:t>
      </w:r>
    </w:p>
    <w:p w14:paraId="0057CDC6" w14:textId="77777777" w:rsidR="00E41FEA" w:rsidRPr="00E41FEA" w:rsidRDefault="00E41FEA" w:rsidP="009E453D">
      <w:pPr>
        <w:pStyle w:val="code"/>
      </w:pPr>
      <w:r w:rsidRPr="00E41FEA">
        <w:t xml:space="preserve">  title = 'Services 2';</w:t>
      </w:r>
    </w:p>
    <w:p w14:paraId="437DC4D9" w14:textId="77777777" w:rsidR="00E41FEA" w:rsidRPr="00E41FEA" w:rsidRDefault="00E41FEA" w:rsidP="009E453D">
      <w:pPr>
        <w:pStyle w:val="code"/>
      </w:pPr>
      <w:r w:rsidRPr="00E41FEA">
        <w:t xml:space="preserve">  names: any[] = null;</w:t>
      </w:r>
    </w:p>
    <w:p w14:paraId="4AF5A135" w14:textId="3CA962E9" w:rsidR="00E41FEA" w:rsidRPr="00E41FEA" w:rsidRDefault="00E41FEA" w:rsidP="009E453D">
      <w:pPr>
        <w:pStyle w:val="code"/>
      </w:pPr>
      <w:r w:rsidRPr="00E41FEA">
        <w:lastRenderedPageBreak/>
        <w:t xml:space="preserve">  constructor(private fooservice:AppService){ </w:t>
      </w:r>
      <w:r w:rsidRPr="00E41FEA">
        <w:fldChar w:fldCharType="begin"/>
      </w:r>
      <w:r w:rsidRPr="00E41FEA">
        <w:instrText xml:space="preserve"> INCLUDEPICTURE "/var/folders/hv/m0jks22958l257vwp8xtmcr40000gn/T/com.microsoft.Word/WebArchiveCopyPasteTempFiles/1.png" \* MERGEFORMATINET </w:instrText>
      </w:r>
      <w:r w:rsidRPr="00E41FEA">
        <w:fldChar w:fldCharType="separate"/>
      </w:r>
      <w:r w:rsidRPr="00E41FEA">
        <w:rPr>
          <w:noProof/>
        </w:rPr>
        <w:drawing>
          <wp:inline distT="0" distB="0" distL="0" distR="0" wp14:anchorId="1D9BB8BF" wp14:editId="73486DCE">
            <wp:extent cx="153670" cy="153670"/>
            <wp:effectExtent l="0" t="0" r="0" b="0"/>
            <wp:docPr id="108" name="Picture 10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C365774" w14:textId="77777777" w:rsidR="00E41FEA" w:rsidRPr="00E41FEA" w:rsidRDefault="00E41FEA" w:rsidP="009E453D">
      <w:pPr>
        <w:pStyle w:val="code"/>
      </w:pPr>
    </w:p>
    <w:p w14:paraId="5BC5D7E1" w14:textId="77777777" w:rsidR="00E41FEA" w:rsidRPr="00E41FEA" w:rsidRDefault="00E41FEA" w:rsidP="009E453D">
      <w:pPr>
        <w:pStyle w:val="code"/>
      </w:pPr>
      <w:r w:rsidRPr="00E41FEA">
        <w:t xml:space="preserve">  }</w:t>
      </w:r>
    </w:p>
    <w:p w14:paraId="4FF7AB4E" w14:textId="77777777" w:rsidR="00E41FEA" w:rsidRPr="00E41FEA" w:rsidRDefault="00E41FEA" w:rsidP="009E453D">
      <w:pPr>
        <w:pStyle w:val="code"/>
      </w:pPr>
      <w:r w:rsidRPr="00E41FEA">
        <w:t xml:space="preserve">  ngOnInit() {</w:t>
      </w:r>
    </w:p>
    <w:p w14:paraId="6B739DA2" w14:textId="6B8A3CE2" w:rsidR="00E41FEA" w:rsidRPr="00E41FEA" w:rsidRDefault="00E41FEA" w:rsidP="009E453D">
      <w:pPr>
        <w:pStyle w:val="code"/>
      </w:pPr>
      <w:r w:rsidRPr="00E41FEA">
        <w:t xml:space="preserve">    this.names = this.fooservice.getFoo();  </w:t>
      </w:r>
      <w:r w:rsidRPr="00E41FEA">
        <w:fldChar w:fldCharType="begin"/>
      </w:r>
      <w:r w:rsidRPr="00E41FEA">
        <w:instrText xml:space="preserve"> INCLUDEPICTURE "/var/folders/hv/m0jks22958l257vwp8xtmcr40000gn/T/com.microsoft.Word/WebArchiveCopyPasteTempFiles/2.png" \* MERGEFORMATINET </w:instrText>
      </w:r>
      <w:r w:rsidRPr="00E41FEA">
        <w:fldChar w:fldCharType="separate"/>
      </w:r>
      <w:r w:rsidRPr="00E41FEA">
        <w:rPr>
          <w:noProof/>
        </w:rPr>
        <w:drawing>
          <wp:inline distT="0" distB="0" distL="0" distR="0" wp14:anchorId="7A0B4589" wp14:editId="71E7FAB7">
            <wp:extent cx="153670" cy="153670"/>
            <wp:effectExtent l="0" t="0" r="0" b="0"/>
            <wp:docPr id="107" name="Picture 10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E41FEA">
        <w:fldChar w:fldCharType="end"/>
      </w:r>
    </w:p>
    <w:p w14:paraId="4D7348EF" w14:textId="77777777" w:rsidR="00E41FEA" w:rsidRPr="00E41FEA" w:rsidRDefault="00E41FEA" w:rsidP="009E453D">
      <w:pPr>
        <w:pStyle w:val="code"/>
      </w:pPr>
      <w:r w:rsidRPr="00E41FEA">
        <w:t xml:space="preserve">  }</w:t>
      </w:r>
    </w:p>
    <w:p w14:paraId="5AC1E70B" w14:textId="77777777" w:rsidR="00E41FEA" w:rsidRPr="00E41FEA" w:rsidRDefault="00E41FEA" w:rsidP="009E453D">
      <w:pPr>
        <w:pStyle w:val="code"/>
      </w:pPr>
      <w:r w:rsidRPr="00E41FE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E41FEA" w:rsidRPr="00E41FEA" w14:paraId="23BE6013" w14:textId="77777777" w:rsidTr="00E41FEA">
        <w:trPr>
          <w:tblCellSpacing w:w="15" w:type="dxa"/>
        </w:trPr>
        <w:tc>
          <w:tcPr>
            <w:tcW w:w="250" w:type="pct"/>
            <w:hideMark/>
          </w:tcPr>
          <w:p w14:paraId="5BC97240" w14:textId="1C920CF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1D7783EB" wp14:editId="4354857E">
                  <wp:extent cx="153670" cy="153670"/>
                  <wp:effectExtent l="0" t="0" r="0" b="0"/>
                  <wp:docPr id="106" name="Picture 106" descr="1">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30F89C" w14:textId="77777777" w:rsidR="00E41FEA" w:rsidRPr="00E41FEA" w:rsidRDefault="00E41FEA" w:rsidP="00E41FEA">
            <w:pPr>
              <w:spacing w:before="100" w:beforeAutospacing="1" w:after="100" w:afterAutospacing="1"/>
            </w:pPr>
            <w:r w:rsidRPr="00E41FEA">
              <w:t>To make the service available to our component, we inject that dependency on the constructor</w:t>
            </w:r>
          </w:p>
        </w:tc>
      </w:tr>
      <w:tr w:rsidR="00E41FEA" w:rsidRPr="00E41FEA" w14:paraId="3448E4DC" w14:textId="77777777" w:rsidTr="00E41FEA">
        <w:trPr>
          <w:tblCellSpacing w:w="15" w:type="dxa"/>
        </w:trPr>
        <w:tc>
          <w:tcPr>
            <w:tcW w:w="250" w:type="pct"/>
            <w:hideMark/>
          </w:tcPr>
          <w:p w14:paraId="597885DA" w14:textId="74CE111D" w:rsidR="00E41FEA" w:rsidRPr="00E41FEA" w:rsidRDefault="00E41FEA" w:rsidP="00E41FEA">
            <w:pPr>
              <w:spacing w:before="100" w:beforeAutospacing="1" w:after="100" w:afterAutospacing="1"/>
              <w:jc w:val="center"/>
            </w:pPr>
            <w:r w:rsidRPr="00E41FEA">
              <w:rPr>
                <w:noProof/>
                <w:color w:val="0000FF"/>
              </w:rPr>
              <w:drawing>
                <wp:inline distT="0" distB="0" distL="0" distR="0" wp14:anchorId="0D0C9E9F" wp14:editId="3C0A5E3D">
                  <wp:extent cx="153670" cy="153670"/>
                  <wp:effectExtent l="0" t="0" r="0" b="0"/>
                  <wp:docPr id="105" name="Picture 105" descr="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FB3EAF0" w14:textId="77777777" w:rsidR="00E41FEA" w:rsidRPr="00E41FEA" w:rsidRDefault="00E41FEA" w:rsidP="00E41FEA">
            <w:pPr>
              <w:spacing w:before="100" w:beforeAutospacing="1" w:after="100" w:afterAutospacing="1"/>
            </w:pPr>
            <w:r w:rsidRPr="00E41FEA">
              <w:t>Now, we call the service</w:t>
            </w:r>
          </w:p>
        </w:tc>
      </w:tr>
    </w:tbl>
    <w:p w14:paraId="6B80A682" w14:textId="77777777" w:rsidR="00E41FEA" w:rsidRPr="00E41FEA" w:rsidRDefault="00E41FEA" w:rsidP="00E41FEA">
      <w:pPr>
        <w:spacing w:before="100" w:beforeAutospacing="1" w:after="100" w:afterAutospacing="1"/>
        <w:rPr>
          <w:color w:val="000000"/>
        </w:rPr>
      </w:pPr>
      <w:r w:rsidRPr="00E41FEA">
        <w:rPr>
          <w:color w:val="000000"/>
        </w:rPr>
        <w:t>Listing 8-3 shows how to use the component in the associated HTML</w:t>
      </w:r>
    </w:p>
    <w:p w14:paraId="4180BA38" w14:textId="77777777" w:rsidR="00E41FEA" w:rsidRPr="00E41FEA" w:rsidRDefault="00E41FEA" w:rsidP="00E41FEA">
      <w:pPr>
        <w:pStyle w:val="Listing"/>
      </w:pPr>
      <w:r w:rsidRPr="00E41FEA">
        <w:t>Listing 8-3. app.component.html</w:t>
      </w:r>
    </w:p>
    <w:p w14:paraId="0274CCE4" w14:textId="77777777" w:rsidR="00E41FEA" w:rsidRPr="00E41FEA" w:rsidRDefault="00E41FEA" w:rsidP="009E453D">
      <w:pPr>
        <w:pStyle w:val="code"/>
      </w:pPr>
      <w:r w:rsidRPr="00E41FEA">
        <w:t>&lt;h1&gt;{{ title }}&lt;/h1&gt;</w:t>
      </w:r>
    </w:p>
    <w:p w14:paraId="55E4F26F" w14:textId="77777777" w:rsidR="00E41FEA" w:rsidRPr="00E41FEA" w:rsidRDefault="00E41FEA" w:rsidP="009E453D">
      <w:pPr>
        <w:pStyle w:val="code"/>
      </w:pPr>
    </w:p>
    <w:p w14:paraId="4B358197" w14:textId="77777777" w:rsidR="00E41FEA" w:rsidRPr="00E41FEA" w:rsidRDefault="00E41FEA" w:rsidP="009E453D">
      <w:pPr>
        <w:pStyle w:val="code"/>
      </w:pPr>
      <w:r w:rsidRPr="00E41FEA">
        <w:t>&lt;ul&gt;</w:t>
      </w:r>
    </w:p>
    <w:p w14:paraId="5EB95299" w14:textId="77777777" w:rsidR="00E41FEA" w:rsidRPr="00E41FEA" w:rsidRDefault="00E41FEA" w:rsidP="009E453D">
      <w:pPr>
        <w:pStyle w:val="code"/>
      </w:pPr>
      <w:r w:rsidRPr="00E41FEA">
        <w:t xml:space="preserve">  &lt;li *ngFor="let name of names"&gt;</w:t>
      </w:r>
    </w:p>
    <w:p w14:paraId="06A2A222" w14:textId="77777777" w:rsidR="00E41FEA" w:rsidRPr="00E41FEA" w:rsidRDefault="00E41FEA" w:rsidP="009E453D">
      <w:pPr>
        <w:pStyle w:val="code"/>
      </w:pPr>
      <w:r w:rsidRPr="00E41FEA">
        <w:t xml:space="preserve">    {{name.lastname}}</w:t>
      </w:r>
    </w:p>
    <w:p w14:paraId="2832B111" w14:textId="77777777" w:rsidR="00E41FEA" w:rsidRPr="00E41FEA" w:rsidRDefault="00E41FEA" w:rsidP="009E453D">
      <w:pPr>
        <w:pStyle w:val="code"/>
      </w:pPr>
      <w:r w:rsidRPr="00E41FEA">
        <w:t xml:space="preserve">  &lt;/li&gt;</w:t>
      </w:r>
    </w:p>
    <w:p w14:paraId="3BBFB44A" w14:textId="77777777" w:rsidR="00E41FEA" w:rsidRPr="00E41FEA" w:rsidRDefault="00E41FEA" w:rsidP="009E453D">
      <w:pPr>
        <w:pStyle w:val="code"/>
      </w:pPr>
      <w:r w:rsidRPr="00E41FEA">
        <w:t>&lt;/ul&gt;</w:t>
      </w:r>
    </w:p>
    <w:p w14:paraId="2FB9371A" w14:textId="77777777" w:rsidR="00E41FEA" w:rsidRDefault="00E41FEA" w:rsidP="00C254DD"/>
    <w:p w14:paraId="5B9EB272" w14:textId="68A8FE5A" w:rsidR="00A3735E" w:rsidRDefault="00A3735E" w:rsidP="00C254DD"/>
    <w:p w14:paraId="2DEEB021" w14:textId="38E7A354" w:rsidR="007F295F" w:rsidRDefault="007F295F" w:rsidP="00C254DD"/>
    <w:p w14:paraId="29718FFB" w14:textId="77777777" w:rsidR="007F295F" w:rsidRDefault="007F295F" w:rsidP="00C254DD"/>
    <w:p w14:paraId="42456ABB" w14:textId="6FC2A7B0" w:rsidR="00532AC8" w:rsidRDefault="00532AC8">
      <w:r>
        <w:br w:type="page"/>
      </w:r>
    </w:p>
    <w:p w14:paraId="19A808D2" w14:textId="5201F90E" w:rsidR="008C371C" w:rsidRDefault="00507F07" w:rsidP="00507F07">
      <w:pPr>
        <w:pStyle w:val="ChapterTitle"/>
      </w:pPr>
      <w:r>
        <w:lastRenderedPageBreak/>
        <w:t xml:space="preserve">Chapter </w:t>
      </w:r>
      <w:r w:rsidR="00532AC8">
        <w:t xml:space="preserve">11 </w:t>
      </w:r>
      <w:r w:rsidR="006573C7">
        <w:t>HTTP</w:t>
      </w:r>
    </w:p>
    <w:p w14:paraId="32541C91" w14:textId="30BC6035" w:rsidR="00532AC8" w:rsidRDefault="00532AC8" w:rsidP="00C254DD"/>
    <w:p w14:paraId="45C3AE17" w14:textId="7EFA8437" w:rsidR="006573C7" w:rsidRDefault="006573C7" w:rsidP="00C254DD"/>
    <w:p w14:paraId="273AFDDD" w14:textId="45C125FD" w:rsidR="006573C7" w:rsidRDefault="00BA4EC7" w:rsidP="00C254DD">
      <w:r>
        <w:t xml:space="preserve">In order to get resources or data over HTTP, we need to use the HttpClient module of Angular. You can import it from @angular/common/http.  </w:t>
      </w:r>
    </w:p>
    <w:p w14:paraId="1DDB2D09" w14:textId="7C5B68BD" w:rsidR="00BA4EC7" w:rsidRDefault="00BA4EC7" w:rsidP="00C254DD"/>
    <w:p w14:paraId="59CE1CE2" w14:textId="1872B7AB" w:rsidR="00BA4EC7" w:rsidRDefault="00BA4EC7" w:rsidP="00C254DD">
      <w:r>
        <w:t>The tricky part about working with the HttpClient is that, a call like this</w:t>
      </w:r>
    </w:p>
    <w:p w14:paraId="03FCC8D5" w14:textId="13B13F37" w:rsidR="00BA4EC7" w:rsidRDefault="00BA4EC7" w:rsidP="00C254DD"/>
    <w:p w14:paraId="11D2DE6D" w14:textId="345DAABC" w:rsidR="00BA4EC7" w:rsidRDefault="00BA4EC7" w:rsidP="00BA4EC7">
      <w:pPr>
        <w:pStyle w:val="code"/>
      </w:pPr>
      <w:r>
        <w:t>HttpClient.get(someURL)</w:t>
      </w:r>
    </w:p>
    <w:p w14:paraId="086BC8E4" w14:textId="2A067718" w:rsidR="00BA4EC7" w:rsidRDefault="00BA4EC7" w:rsidP="00C254DD"/>
    <w:p w14:paraId="5513AA43" w14:textId="30EA6646" w:rsidR="00BA4EC7" w:rsidRDefault="00BA4EC7" w:rsidP="00C254DD">
      <w:r>
        <w:t>Won’t return the actual data you’re expecting. For example, if “someURL” in our code snippet above is an RESTful enpoint that’s supposed to give us an array of JSON object (let’s say), that’s not what you’ll get. What you’ll get is an Observable object.</w:t>
      </w:r>
    </w:p>
    <w:p w14:paraId="2B6264AC" w14:textId="78BCDAC5" w:rsidR="0043795D" w:rsidRDefault="0043795D" w:rsidP="00C254DD"/>
    <w:p w14:paraId="0021B1EE" w14:textId="1B6B958D" w:rsidR="0043795D" w:rsidRDefault="0043795D" w:rsidP="00C254DD">
      <w:r>
        <w:t>Think of an Observable object like a stream (it’s actually a stream). Before you can get any data from it, you have to subscribe to it and wait as it emits data. Only then can you get access to the data payload of the Observable object.</w:t>
      </w:r>
    </w:p>
    <w:p w14:paraId="65834177" w14:textId="4D00C5AC" w:rsidR="0043795D" w:rsidRDefault="0043795D" w:rsidP="00C254DD"/>
    <w:p w14:paraId="31AC2C28" w14:textId="15281447" w:rsidR="00B1191E" w:rsidRDefault="002C3CB2" w:rsidP="00C254DD">
      <w:r>
        <w:t>Listings 11-1, 11-2, 11-3 and 11-4 shows how to work with HttpClient.</w:t>
      </w:r>
    </w:p>
    <w:p w14:paraId="29640396" w14:textId="77777777" w:rsidR="00B1191E" w:rsidRDefault="00B1191E" w:rsidP="00C254DD"/>
    <w:p w14:paraId="63831475" w14:textId="77777777" w:rsidR="002C3CB2" w:rsidRDefault="002C3CB2" w:rsidP="00F00284">
      <w:pPr>
        <w:pStyle w:val="Listing"/>
      </w:pPr>
      <w:r>
        <w:t>Listing 11-1. app.service.ts</w:t>
      </w:r>
    </w:p>
    <w:p w14:paraId="36B4C2F7" w14:textId="77777777" w:rsidR="002C3CB2" w:rsidRDefault="002C3CB2" w:rsidP="00F00284">
      <w:pPr>
        <w:pStyle w:val="code"/>
      </w:pPr>
      <w:r>
        <w:t>import { Injectable } from "@angular/core";</w:t>
      </w:r>
    </w:p>
    <w:p w14:paraId="4FA85E3D" w14:textId="77777777" w:rsidR="002C3CB2" w:rsidRDefault="002C3CB2" w:rsidP="00F00284">
      <w:pPr>
        <w:pStyle w:val="code"/>
      </w:pPr>
      <w:r>
        <w:t>import { Observable } from "rxjs";</w:t>
      </w:r>
    </w:p>
    <w:p w14:paraId="09342234" w14:textId="77777777" w:rsidR="002C3CB2" w:rsidRDefault="002C3CB2" w:rsidP="00F00284">
      <w:pPr>
        <w:pStyle w:val="code"/>
      </w:pPr>
      <w:r>
        <w:t>import { tap } from "rxjs/operators";</w:t>
      </w:r>
    </w:p>
    <w:p w14:paraId="3010E8C7" w14:textId="0E6A5841" w:rsidR="002C3CB2" w:rsidRDefault="002C3CB2" w:rsidP="00F00284">
      <w:pPr>
        <w:pStyle w:val="code"/>
      </w:pPr>
      <w:r>
        <w:t xml:space="preserve">import { HttpClient } from "@angular/common/http";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3EAA5949" wp14:editId="453E9F19">
            <wp:extent cx="153670" cy="153670"/>
            <wp:effectExtent l="0" t="0" r="0" b="0"/>
            <wp:docPr id="134" name="Picture 13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3BEE380" w14:textId="77777777" w:rsidR="002C3CB2" w:rsidRDefault="002C3CB2" w:rsidP="00F00284">
      <w:pPr>
        <w:pStyle w:val="code"/>
      </w:pPr>
    </w:p>
    <w:p w14:paraId="1D2A6ABC" w14:textId="33E44952" w:rsidR="002C3CB2" w:rsidRDefault="002C3CB2" w:rsidP="00F00284">
      <w:pPr>
        <w:pStyle w:val="code"/>
      </w:pPr>
      <w:r>
        <w:t xml:space="preserve">@Injectable({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283026DA" wp14:editId="398B6667">
            <wp:extent cx="153670" cy="153670"/>
            <wp:effectExtent l="0" t="0" r="0" b="0"/>
            <wp:docPr id="133" name="Picture 13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F4D81D7" w14:textId="77777777" w:rsidR="002C3CB2" w:rsidRDefault="002C3CB2" w:rsidP="00F00284">
      <w:pPr>
        <w:pStyle w:val="code"/>
      </w:pPr>
      <w:r>
        <w:t xml:space="preserve">  providedIn: 'root'</w:t>
      </w:r>
    </w:p>
    <w:p w14:paraId="5B7B0340" w14:textId="77777777" w:rsidR="002C3CB2" w:rsidRDefault="002C3CB2" w:rsidP="00F00284">
      <w:pPr>
        <w:pStyle w:val="code"/>
      </w:pPr>
      <w:r>
        <w:t>})</w:t>
      </w:r>
    </w:p>
    <w:p w14:paraId="193888B1" w14:textId="77777777" w:rsidR="002C3CB2" w:rsidRDefault="002C3CB2" w:rsidP="00F00284">
      <w:pPr>
        <w:pStyle w:val="code"/>
      </w:pPr>
      <w:r>
        <w:t>export class BookService {</w:t>
      </w:r>
    </w:p>
    <w:p w14:paraId="28E0AAFF" w14:textId="77777777" w:rsidR="002C3CB2" w:rsidRDefault="002C3CB2" w:rsidP="00F00284">
      <w:pPr>
        <w:pStyle w:val="code"/>
      </w:pPr>
    </w:p>
    <w:p w14:paraId="4E0CB10F" w14:textId="64267A22" w:rsidR="002C3CB2" w:rsidRDefault="002C3CB2" w:rsidP="00F00284">
      <w:pPr>
        <w:pStyle w:val="code"/>
      </w:pPr>
      <w:r>
        <w:t xml:space="preserve">  private bookurl = 'api/books.json';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5A4F5129" wp14:editId="25A5C941">
            <wp:extent cx="153670" cy="153670"/>
            <wp:effectExtent l="0" t="0" r="0" b="0"/>
            <wp:docPr id="132" name="Picture 1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7F15DAC" w14:textId="77777777" w:rsidR="002C3CB2" w:rsidRDefault="002C3CB2" w:rsidP="00F00284">
      <w:pPr>
        <w:pStyle w:val="code"/>
      </w:pPr>
    </w:p>
    <w:p w14:paraId="61A3656D" w14:textId="14FF1E64" w:rsidR="002C3CB2" w:rsidRDefault="002C3CB2" w:rsidP="00F00284">
      <w:pPr>
        <w:pStyle w:val="code"/>
      </w:pPr>
      <w:r>
        <w:t xml:space="preserve">  constructor(private http: HttpClient) {} </w:t>
      </w:r>
      <w:r>
        <w:fldChar w:fldCharType="begin"/>
      </w:r>
      <w:r>
        <w:instrText xml:space="preserve"> INCLUDEPICTURE "/var/folders/hv/m0jks22958l257vwp8xtmcr40000gn/T/com.microsoft.Word/WebArchiveCopyPasteTempFiles/4.png" \* MERGEFORMATINET </w:instrText>
      </w:r>
      <w:r>
        <w:fldChar w:fldCharType="separate"/>
      </w:r>
      <w:r>
        <w:rPr>
          <w:noProof/>
        </w:rPr>
        <w:drawing>
          <wp:inline distT="0" distB="0" distL="0" distR="0" wp14:anchorId="2FE9752D" wp14:editId="395F3849">
            <wp:extent cx="153670" cy="153670"/>
            <wp:effectExtent l="0" t="0" r="0" b="0"/>
            <wp:docPr id="131" name="Picture 1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476ED8C" w14:textId="77777777" w:rsidR="002C3CB2" w:rsidRDefault="002C3CB2" w:rsidP="00F00284">
      <w:pPr>
        <w:pStyle w:val="code"/>
      </w:pPr>
    </w:p>
    <w:p w14:paraId="718403BA" w14:textId="040406A5" w:rsidR="002C3CB2" w:rsidRDefault="002C3CB2" w:rsidP="00F00284">
      <w:pPr>
        <w:pStyle w:val="code"/>
      </w:pPr>
      <w:r>
        <w:t xml:space="preserve">  getBooks():Observable&lt;any&gt; {  </w:t>
      </w:r>
      <w:r>
        <w:fldChar w:fldCharType="begin"/>
      </w:r>
      <w:r>
        <w:instrText xml:space="preserve"> INCLUDEPICTURE "/var/folders/hv/m0jks22958l257vwp8xtmcr40000gn/T/com.microsoft.Word/WebArchiveCopyPasteTempFiles/5.png" \* MERGEFORMATINET </w:instrText>
      </w:r>
      <w:r>
        <w:fldChar w:fldCharType="separate"/>
      </w:r>
      <w:r>
        <w:rPr>
          <w:noProof/>
        </w:rPr>
        <w:drawing>
          <wp:inline distT="0" distB="0" distL="0" distR="0" wp14:anchorId="2A410CAD" wp14:editId="2E7CC7A6">
            <wp:extent cx="153670" cy="153670"/>
            <wp:effectExtent l="0" t="0" r="0" b="0"/>
            <wp:docPr id="130" name="Picture 130"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08FD7AD" w14:textId="44C4DD85" w:rsidR="002C3CB2" w:rsidRDefault="002C3CB2" w:rsidP="00F00284">
      <w:pPr>
        <w:pStyle w:val="code"/>
      </w:pPr>
      <w:r>
        <w:t xml:space="preserve">    return this.http.get(this.bookurl).pipe(  </w:t>
      </w:r>
      <w:r>
        <w:fldChar w:fldCharType="begin"/>
      </w:r>
      <w:r>
        <w:instrText xml:space="preserve"> INCLUDEPICTURE "/var/folders/hv/m0jks22958l257vwp8xtmcr40000gn/T/com.microsoft.Word/WebArchiveCopyPasteTempFiles/6.png" \* MERGEFORMATINET </w:instrText>
      </w:r>
      <w:r>
        <w:fldChar w:fldCharType="separate"/>
      </w:r>
      <w:r>
        <w:rPr>
          <w:noProof/>
        </w:rPr>
        <w:drawing>
          <wp:inline distT="0" distB="0" distL="0" distR="0" wp14:anchorId="1C900DB6" wp14:editId="4F352478">
            <wp:extent cx="153670" cy="153670"/>
            <wp:effectExtent l="0" t="0" r="0" b="0"/>
            <wp:docPr id="129" name="Picture 12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5951F145" w14:textId="77777777" w:rsidR="002C3CB2" w:rsidRDefault="002C3CB2" w:rsidP="00F00284">
      <w:pPr>
        <w:pStyle w:val="code"/>
      </w:pPr>
      <w:r>
        <w:t xml:space="preserve">      tap(data =&gt; console.log(JSON.stringify(data)))</w:t>
      </w:r>
    </w:p>
    <w:p w14:paraId="37A1D3C9" w14:textId="77777777" w:rsidR="002C3CB2" w:rsidRDefault="002C3CB2" w:rsidP="00F00284">
      <w:pPr>
        <w:pStyle w:val="code"/>
      </w:pPr>
      <w:r>
        <w:t xml:space="preserve">    );</w:t>
      </w:r>
    </w:p>
    <w:p w14:paraId="56469930" w14:textId="77777777" w:rsidR="002C3CB2" w:rsidRDefault="002C3CB2" w:rsidP="00F00284">
      <w:pPr>
        <w:pStyle w:val="code"/>
      </w:pPr>
      <w:r>
        <w:t xml:space="preserve">  }</w:t>
      </w:r>
    </w:p>
    <w:p w14:paraId="6D6FB81A"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5E3758B" w14:textId="77777777" w:rsidTr="002C3CB2">
        <w:trPr>
          <w:tblCellSpacing w:w="15" w:type="dxa"/>
        </w:trPr>
        <w:tc>
          <w:tcPr>
            <w:tcW w:w="250" w:type="pct"/>
            <w:hideMark/>
          </w:tcPr>
          <w:p w14:paraId="71F6AC56" w14:textId="083029E1" w:rsidR="002C3CB2" w:rsidRDefault="002C3CB2">
            <w:pPr>
              <w:pStyle w:val="NormalWeb"/>
              <w:jc w:val="center"/>
            </w:pPr>
            <w:r>
              <w:rPr>
                <w:noProof/>
                <w:color w:val="0000FF"/>
              </w:rPr>
              <w:drawing>
                <wp:inline distT="0" distB="0" distL="0" distR="0" wp14:anchorId="5D6AAFD2" wp14:editId="00599830">
                  <wp:extent cx="153670" cy="153670"/>
                  <wp:effectExtent l="0" t="0" r="0" b="0"/>
                  <wp:docPr id="128" name="Picture 128" descr="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F3E58DA" w14:textId="77777777" w:rsidR="002C3CB2" w:rsidRDefault="002C3CB2">
            <w:pPr>
              <w:pStyle w:val="NormalWeb"/>
            </w:pPr>
            <w:r>
              <w:t>We need the</w:t>
            </w:r>
            <w:r>
              <w:rPr>
                <w:rStyle w:val="apple-converted-space"/>
              </w:rPr>
              <w:t> </w:t>
            </w:r>
            <w:r>
              <w:rPr>
                <w:rStyle w:val="HTMLCode"/>
                <w:rFonts w:ascii="TheSansMonoConNormal" w:hAnsi="TheSansMonoConNormal"/>
              </w:rPr>
              <w:t>HttpClient</w:t>
            </w:r>
            <w:r>
              <w:t>, so, let’s import it</w:t>
            </w:r>
          </w:p>
        </w:tc>
      </w:tr>
      <w:tr w:rsidR="002C3CB2" w14:paraId="4DE96093" w14:textId="77777777" w:rsidTr="002C3CB2">
        <w:trPr>
          <w:tblCellSpacing w:w="15" w:type="dxa"/>
        </w:trPr>
        <w:tc>
          <w:tcPr>
            <w:tcW w:w="250" w:type="pct"/>
            <w:hideMark/>
          </w:tcPr>
          <w:p w14:paraId="722120DF" w14:textId="7E42AD91" w:rsidR="002C3CB2" w:rsidRDefault="002C3CB2">
            <w:pPr>
              <w:pStyle w:val="NormalWeb"/>
              <w:jc w:val="center"/>
            </w:pPr>
            <w:r>
              <w:rPr>
                <w:noProof/>
                <w:color w:val="0000FF"/>
              </w:rPr>
              <w:lastRenderedPageBreak/>
              <w:drawing>
                <wp:inline distT="0" distB="0" distL="0" distR="0" wp14:anchorId="60E7E7AD" wp14:editId="0D688854">
                  <wp:extent cx="153670" cy="153670"/>
                  <wp:effectExtent l="0" t="0" r="0" b="0"/>
                  <wp:docPr id="127" name="Picture 127" descr="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7BF700DF" w14:textId="77777777" w:rsidR="002C3CB2" w:rsidRDefault="002C3CB2">
            <w:pPr>
              <w:pStyle w:val="NormalWeb"/>
            </w:pPr>
            <w:r>
              <w:t>We’d like this class to be a Service</w:t>
            </w:r>
          </w:p>
        </w:tc>
      </w:tr>
      <w:tr w:rsidR="002C3CB2" w14:paraId="43C638C6" w14:textId="77777777" w:rsidTr="002C3CB2">
        <w:trPr>
          <w:tblCellSpacing w:w="15" w:type="dxa"/>
        </w:trPr>
        <w:tc>
          <w:tcPr>
            <w:tcW w:w="250" w:type="pct"/>
            <w:hideMark/>
          </w:tcPr>
          <w:p w14:paraId="0D2AC118" w14:textId="7B3A789A" w:rsidR="002C3CB2" w:rsidRDefault="002C3CB2">
            <w:pPr>
              <w:pStyle w:val="NormalWeb"/>
              <w:jc w:val="center"/>
            </w:pPr>
            <w:r>
              <w:rPr>
                <w:noProof/>
                <w:color w:val="0000FF"/>
              </w:rPr>
              <w:drawing>
                <wp:inline distT="0" distB="0" distL="0" distR="0" wp14:anchorId="3BAFB043" wp14:editId="22E66196">
                  <wp:extent cx="153670" cy="153670"/>
                  <wp:effectExtent l="0" t="0" r="0" b="0"/>
                  <wp:docPr id="126" name="Picture 126" descr="3">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C3E7974" w14:textId="77777777" w:rsidR="002C3CB2" w:rsidRDefault="002C3CB2">
            <w:pPr>
              <w:pStyle w:val="NormalWeb"/>
            </w:pPr>
            <w:r>
              <w:t>we won’t make a separate app server to serve the "books.json" file. Instead, we’ll make the file available for download as</w:t>
            </w:r>
            <w:r>
              <w:rPr>
                <w:rStyle w:val="apple-converted-space"/>
              </w:rPr>
              <w:t> </w:t>
            </w:r>
            <w:hyperlink r:id="rId71" w:tgtFrame="_top" w:history="1">
              <w:r>
                <w:rPr>
                  <w:rStyle w:val="Hyperlink"/>
                  <w:rFonts w:eastAsiaTheme="majorEastAsia"/>
                </w:rPr>
                <w:t>http://oururl:4200/api/books.json</w:t>
              </w:r>
            </w:hyperlink>
            <w:r>
              <w:t>. You need to do three things here, (1) you need to make changes to "angular.json" (located in the root folder of the project), see Listing 11-2 (2) you need to create an "/api" folder under the "/src" folder of the project and (3) create the file books.json and put in the folder "/src/api/books.json", see Listing 11-3</w:t>
            </w:r>
          </w:p>
        </w:tc>
      </w:tr>
      <w:tr w:rsidR="002C3CB2" w14:paraId="7931DD96" w14:textId="77777777" w:rsidTr="002C3CB2">
        <w:trPr>
          <w:tblCellSpacing w:w="15" w:type="dxa"/>
        </w:trPr>
        <w:tc>
          <w:tcPr>
            <w:tcW w:w="250" w:type="pct"/>
            <w:hideMark/>
          </w:tcPr>
          <w:p w14:paraId="267CD168" w14:textId="5CCEFFF4" w:rsidR="002C3CB2" w:rsidRDefault="002C3CB2">
            <w:pPr>
              <w:pStyle w:val="NormalWeb"/>
              <w:jc w:val="center"/>
            </w:pPr>
            <w:r>
              <w:rPr>
                <w:noProof/>
                <w:color w:val="0000FF"/>
              </w:rPr>
              <w:drawing>
                <wp:inline distT="0" distB="0" distL="0" distR="0" wp14:anchorId="5E09E111" wp14:editId="4175BC8B">
                  <wp:extent cx="153670" cy="153670"/>
                  <wp:effectExtent l="0" t="0" r="0" b="0"/>
                  <wp:docPr id="125" name="Picture 125" descr="4">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D7A5594" w14:textId="77777777" w:rsidR="002C3CB2" w:rsidRDefault="002C3CB2">
            <w:pPr>
              <w:pStyle w:val="NormalWeb"/>
            </w:pPr>
            <w:r>
              <w:t>Let’s inject the</w:t>
            </w:r>
            <w:r>
              <w:rPr>
                <w:rStyle w:val="apple-converted-space"/>
              </w:rPr>
              <w:t> </w:t>
            </w:r>
            <w:r>
              <w:rPr>
                <w:rStyle w:val="HTMLCode"/>
                <w:rFonts w:ascii="TheSansMonoConNormal" w:hAnsi="TheSansMonoConNormal"/>
              </w:rPr>
              <w:t>HttpClient</w:t>
            </w:r>
            <w:r>
              <w:rPr>
                <w:rStyle w:val="apple-converted-space"/>
              </w:rPr>
              <w:t> </w:t>
            </w:r>
            <w:r>
              <w:t>dependency into the constructor or our service</w:t>
            </w:r>
          </w:p>
        </w:tc>
      </w:tr>
      <w:tr w:rsidR="002C3CB2" w14:paraId="48D1B0B1" w14:textId="77777777" w:rsidTr="002C3CB2">
        <w:trPr>
          <w:tblCellSpacing w:w="15" w:type="dxa"/>
        </w:trPr>
        <w:tc>
          <w:tcPr>
            <w:tcW w:w="250" w:type="pct"/>
            <w:hideMark/>
          </w:tcPr>
          <w:p w14:paraId="090EC6FF" w14:textId="13E71EFD" w:rsidR="002C3CB2" w:rsidRDefault="002C3CB2">
            <w:pPr>
              <w:pStyle w:val="NormalWeb"/>
              <w:jc w:val="center"/>
            </w:pPr>
            <w:r>
              <w:rPr>
                <w:noProof/>
                <w:color w:val="0000FF"/>
              </w:rPr>
              <w:drawing>
                <wp:inline distT="0" distB="0" distL="0" distR="0" wp14:anchorId="3C0C2424" wp14:editId="023DB220">
                  <wp:extent cx="153670" cy="153670"/>
                  <wp:effectExtent l="0" t="0" r="0" b="0"/>
                  <wp:docPr id="124" name="Picture 124" descr="5">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6F4CFB9" w14:textId="77777777" w:rsidR="002C3CB2" w:rsidRDefault="002C3CB2">
            <w:pPr>
              <w:pStyle w:val="NormalWeb"/>
            </w:pPr>
            <w:r>
              <w:t>Our service has a method called</w:t>
            </w:r>
            <w:r>
              <w:rPr>
                <w:rStyle w:val="apple-converted-space"/>
              </w:rPr>
              <w:t> </w:t>
            </w:r>
            <w:r>
              <w:rPr>
                <w:rStyle w:val="HTMLCode"/>
                <w:rFonts w:ascii="TheSansMonoConNormal" w:hAnsi="TheSansMonoConNormal"/>
              </w:rPr>
              <w:t>getBooks()</w:t>
            </w:r>
            <w:r>
              <w:t>. It returns an</w:t>
            </w:r>
            <w:r>
              <w:rPr>
                <w:rStyle w:val="apple-converted-space"/>
              </w:rPr>
              <w:t> </w:t>
            </w:r>
            <w:r>
              <w:rPr>
                <w:rStyle w:val="HTMLCode"/>
                <w:rFonts w:ascii="TheSansMonoConNormal" w:hAnsi="TheSansMonoConNormal"/>
              </w:rPr>
              <w:t>Observable</w:t>
            </w:r>
          </w:p>
        </w:tc>
      </w:tr>
      <w:tr w:rsidR="002C3CB2" w14:paraId="44EE300C" w14:textId="77777777" w:rsidTr="002C3CB2">
        <w:trPr>
          <w:tblCellSpacing w:w="15" w:type="dxa"/>
        </w:trPr>
        <w:tc>
          <w:tcPr>
            <w:tcW w:w="250" w:type="pct"/>
            <w:hideMark/>
          </w:tcPr>
          <w:p w14:paraId="2F7450E4" w14:textId="5F9065B7" w:rsidR="002C3CB2" w:rsidRDefault="002C3CB2">
            <w:pPr>
              <w:pStyle w:val="NormalWeb"/>
              <w:jc w:val="center"/>
            </w:pPr>
            <w:r>
              <w:rPr>
                <w:noProof/>
                <w:color w:val="0000FF"/>
              </w:rPr>
              <w:drawing>
                <wp:inline distT="0" distB="0" distL="0" distR="0" wp14:anchorId="38D34030" wp14:editId="7A77C368">
                  <wp:extent cx="153670" cy="153670"/>
                  <wp:effectExtent l="0" t="0" r="0" b="0"/>
                  <wp:docPr id="123" name="Picture 123" descr="6">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C500576" w14:textId="77777777" w:rsidR="002C3CB2" w:rsidRDefault="002C3CB2">
            <w:pPr>
              <w:pStyle w:val="NormalWeb"/>
            </w:pPr>
            <w:r>
              <w:t>The call</w:t>
            </w:r>
            <w:r>
              <w:rPr>
                <w:rStyle w:val="apple-converted-space"/>
              </w:rPr>
              <w:t> </w:t>
            </w:r>
            <w:r>
              <w:rPr>
                <w:rStyle w:val="HTMLCode"/>
                <w:rFonts w:ascii="TheSansMonoConNormal" w:hAnsi="TheSansMonoConNormal"/>
              </w:rPr>
              <w:t>http.get(this.bookurl)</w:t>
            </w:r>
            <w:r>
              <w:rPr>
                <w:rStyle w:val="apple-converted-space"/>
              </w:rPr>
              <w:t> </w:t>
            </w:r>
            <w:r>
              <w:t>returns an Observable object. I’m using pipe and tap just to peek into the data payload without really consuming it. The pipe and tap are optional in this call; we could have simply written this line as</w:t>
            </w:r>
            <w:r>
              <w:rPr>
                <w:rStyle w:val="apple-converted-space"/>
              </w:rPr>
              <w:t> </w:t>
            </w:r>
            <w:r>
              <w:rPr>
                <w:rStyle w:val="HTMLCode"/>
                <w:rFonts w:ascii="TheSansMonoConNormal" w:hAnsi="TheSansMonoConNormal"/>
              </w:rPr>
              <w:t>return this.http.get(this.bookurl);</w:t>
            </w:r>
            <w:r>
              <w:t>, and we’d be fine</w:t>
            </w:r>
          </w:p>
        </w:tc>
      </w:tr>
    </w:tbl>
    <w:p w14:paraId="00B60E56" w14:textId="77777777" w:rsidR="002C3CB2" w:rsidRDefault="002C3CB2" w:rsidP="002C3CB2">
      <w:pPr>
        <w:pStyle w:val="NormalWeb"/>
        <w:rPr>
          <w:color w:val="000000"/>
        </w:rPr>
      </w:pPr>
      <w:r>
        <w:rPr>
          <w:color w:val="000000"/>
        </w:rPr>
        <w:t>In order for our local web server to serve the books.json file, we need to make some changes on the "angular.json" file (located on the root folder of the project). Listing 11-2 shows the annotated snippet of angular.json, and where to make the additional entry</w:t>
      </w:r>
    </w:p>
    <w:p w14:paraId="4CE5E2EC" w14:textId="77777777" w:rsidR="00F00284" w:rsidRDefault="00F00284" w:rsidP="002C3CB2">
      <w:pPr>
        <w:pStyle w:val="NormalWeb"/>
        <w:rPr>
          <w:color w:val="000000"/>
        </w:rPr>
      </w:pPr>
    </w:p>
    <w:p w14:paraId="6350A1C7" w14:textId="33833DC8" w:rsidR="002C3CB2" w:rsidRDefault="002C3CB2" w:rsidP="00F00284">
      <w:pPr>
        <w:pStyle w:val="Listing"/>
      </w:pPr>
      <w:r>
        <w:t>Listing 11-2. angular.json</w:t>
      </w:r>
    </w:p>
    <w:p w14:paraId="275B3366" w14:textId="77777777" w:rsidR="002C3CB2" w:rsidRDefault="002C3CB2" w:rsidP="00F00284">
      <w:pPr>
        <w:pStyle w:val="code"/>
      </w:pPr>
      <w:r>
        <w:t>...</w:t>
      </w:r>
    </w:p>
    <w:p w14:paraId="70CFA8C4" w14:textId="77777777" w:rsidR="002C3CB2" w:rsidRDefault="002C3CB2" w:rsidP="00F00284">
      <w:pPr>
        <w:pStyle w:val="code"/>
      </w:pPr>
    </w:p>
    <w:p w14:paraId="698A69CD" w14:textId="77777777" w:rsidR="002C3CB2" w:rsidRDefault="002C3CB2" w:rsidP="00F00284">
      <w:pPr>
        <w:pStyle w:val="code"/>
      </w:pPr>
      <w:r>
        <w:t>"architect": {</w:t>
      </w:r>
    </w:p>
    <w:p w14:paraId="7E09CE63" w14:textId="77777777" w:rsidR="002C3CB2" w:rsidRDefault="002C3CB2" w:rsidP="00F00284">
      <w:pPr>
        <w:pStyle w:val="code"/>
      </w:pPr>
      <w:r>
        <w:t xml:space="preserve">  "build": {</w:t>
      </w:r>
    </w:p>
    <w:p w14:paraId="593FA1E7" w14:textId="77777777" w:rsidR="002C3CB2" w:rsidRDefault="002C3CB2" w:rsidP="00F00284">
      <w:pPr>
        <w:pStyle w:val="code"/>
      </w:pPr>
      <w:r>
        <w:t xml:space="preserve">    "builder": "@angular-devkit/build-angular:browser",</w:t>
      </w:r>
    </w:p>
    <w:p w14:paraId="7932F128" w14:textId="77777777" w:rsidR="002C3CB2" w:rsidRDefault="002C3CB2" w:rsidP="00F00284">
      <w:pPr>
        <w:pStyle w:val="code"/>
      </w:pPr>
      <w:r>
        <w:t xml:space="preserve">    "options": {</w:t>
      </w:r>
    </w:p>
    <w:p w14:paraId="325A8E5B" w14:textId="77777777" w:rsidR="002C3CB2" w:rsidRDefault="002C3CB2" w:rsidP="00F00284">
      <w:pPr>
        <w:pStyle w:val="code"/>
      </w:pPr>
      <w:r>
        <w:t xml:space="preserve">      "outputPath": "dist/http",</w:t>
      </w:r>
    </w:p>
    <w:p w14:paraId="57141897" w14:textId="77777777" w:rsidR="002C3CB2" w:rsidRDefault="002C3CB2" w:rsidP="00F00284">
      <w:pPr>
        <w:pStyle w:val="code"/>
      </w:pPr>
      <w:r>
        <w:t xml:space="preserve">      "index": "src/index.html",</w:t>
      </w:r>
    </w:p>
    <w:p w14:paraId="39004966" w14:textId="77777777" w:rsidR="002C3CB2" w:rsidRDefault="002C3CB2" w:rsidP="00F00284">
      <w:pPr>
        <w:pStyle w:val="code"/>
      </w:pPr>
      <w:r>
        <w:t xml:space="preserve">      "main": "src/main.ts",</w:t>
      </w:r>
    </w:p>
    <w:p w14:paraId="5B0CA126" w14:textId="77777777" w:rsidR="002C3CB2" w:rsidRDefault="002C3CB2" w:rsidP="00F00284">
      <w:pPr>
        <w:pStyle w:val="code"/>
      </w:pPr>
      <w:r>
        <w:t xml:space="preserve">      "polyfills": "src/polyfills.ts",</w:t>
      </w:r>
    </w:p>
    <w:p w14:paraId="0E8F1982" w14:textId="77777777" w:rsidR="002C3CB2" w:rsidRDefault="002C3CB2" w:rsidP="00F00284">
      <w:pPr>
        <w:pStyle w:val="code"/>
      </w:pPr>
      <w:r>
        <w:t xml:space="preserve">      "tsConfig": "src/tsconfig.app.json",</w:t>
      </w:r>
    </w:p>
    <w:p w14:paraId="22D23684" w14:textId="77777777" w:rsidR="002C3CB2" w:rsidRDefault="002C3CB2" w:rsidP="00F00284">
      <w:pPr>
        <w:pStyle w:val="code"/>
      </w:pPr>
      <w:r>
        <w:t xml:space="preserve">      "assets": [</w:t>
      </w:r>
    </w:p>
    <w:p w14:paraId="758238D2" w14:textId="77777777" w:rsidR="002C3CB2" w:rsidRDefault="002C3CB2" w:rsidP="00F00284">
      <w:pPr>
        <w:pStyle w:val="code"/>
      </w:pPr>
      <w:r>
        <w:t xml:space="preserve">        "src/favicon.ico",</w:t>
      </w:r>
    </w:p>
    <w:p w14:paraId="1FCACC73" w14:textId="77777777" w:rsidR="002C3CB2" w:rsidRDefault="002C3CB2" w:rsidP="00F00284">
      <w:pPr>
        <w:pStyle w:val="code"/>
      </w:pPr>
      <w:r>
        <w:t xml:space="preserve">        "src/assets",</w:t>
      </w:r>
    </w:p>
    <w:p w14:paraId="42120A81" w14:textId="59057ECA" w:rsidR="002C3CB2" w:rsidRDefault="002C3CB2" w:rsidP="00F00284">
      <w:pPr>
        <w:pStyle w:val="code"/>
      </w:pPr>
      <w:r>
        <w:t xml:space="preserve">        "src/api"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1B523361" wp14:editId="6351ED32">
            <wp:extent cx="153670" cy="153670"/>
            <wp:effectExtent l="0" t="0" r="0" b="0"/>
            <wp:docPr id="122" name="Picture 1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4929CF94" w14:textId="77777777" w:rsidR="002C3CB2" w:rsidRDefault="002C3CB2" w:rsidP="00F00284">
      <w:pPr>
        <w:pStyle w:val="code"/>
      </w:pPr>
      <w: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31EE3C13" w14:textId="77777777" w:rsidTr="002C3CB2">
        <w:trPr>
          <w:tblCellSpacing w:w="15" w:type="dxa"/>
        </w:trPr>
        <w:tc>
          <w:tcPr>
            <w:tcW w:w="250" w:type="pct"/>
            <w:hideMark/>
          </w:tcPr>
          <w:p w14:paraId="640D3D00" w14:textId="51696952" w:rsidR="002C3CB2" w:rsidRDefault="002C3CB2">
            <w:pPr>
              <w:pStyle w:val="NormalWeb"/>
              <w:jc w:val="center"/>
            </w:pPr>
            <w:r>
              <w:rPr>
                <w:noProof/>
                <w:color w:val="0000FF"/>
              </w:rPr>
              <w:drawing>
                <wp:inline distT="0" distB="0" distL="0" distR="0" wp14:anchorId="3B89BDB8" wp14:editId="6B8B131E">
                  <wp:extent cx="153670" cy="153670"/>
                  <wp:effectExtent l="0" t="0" r="0" b="0"/>
                  <wp:docPr id="121" name="Picture 121" descr="1">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6AEA19D7" w14:textId="77777777" w:rsidR="002C3CB2" w:rsidRDefault="002C3CB2">
            <w:pPr>
              <w:pStyle w:val="NormalWeb"/>
            </w:pPr>
            <w:r>
              <w:t>You have to add this line to the "architect" section of the angular.json file. This will allow us to access. You’ll need to restart</w:t>
            </w:r>
            <w:r>
              <w:rPr>
                <w:rStyle w:val="apple-converted-space"/>
              </w:rPr>
              <w:t> </w:t>
            </w:r>
            <w:r>
              <w:rPr>
                <w:rStyle w:val="HTMLCode"/>
                <w:rFonts w:ascii="TheSansMonoConNormal" w:hAnsi="TheSansMonoConNormal"/>
              </w:rPr>
              <w:t>ng serve</w:t>
            </w:r>
            <w:r>
              <w:rPr>
                <w:rStyle w:val="apple-converted-space"/>
              </w:rPr>
              <w:t> </w:t>
            </w:r>
            <w:r>
              <w:t>for the changes to take effect</w:t>
            </w:r>
          </w:p>
        </w:tc>
      </w:tr>
    </w:tbl>
    <w:p w14:paraId="590F92BF" w14:textId="77777777" w:rsidR="00F00284" w:rsidRDefault="00F00284" w:rsidP="002C3CB2">
      <w:pPr>
        <w:pStyle w:val="NormalWeb"/>
        <w:rPr>
          <w:color w:val="000000"/>
        </w:rPr>
      </w:pPr>
    </w:p>
    <w:p w14:paraId="1B837F32" w14:textId="52259A8C" w:rsidR="002C3CB2" w:rsidRDefault="002C3CB2" w:rsidP="00F00284">
      <w:r>
        <w:t>Listing 11-3 shows the contents of books.json</w:t>
      </w:r>
    </w:p>
    <w:p w14:paraId="07A6D158" w14:textId="77777777" w:rsidR="00F00284" w:rsidRDefault="00F00284" w:rsidP="00F00284"/>
    <w:p w14:paraId="1EB34FEC" w14:textId="77777777" w:rsidR="002C3CB2" w:rsidRDefault="002C3CB2" w:rsidP="00F00284">
      <w:pPr>
        <w:pStyle w:val="Listing"/>
      </w:pPr>
      <w:r>
        <w:t>Listing 11-3. /src/api/books.json</w:t>
      </w:r>
    </w:p>
    <w:p w14:paraId="600DD165" w14:textId="77777777" w:rsidR="002C3CB2" w:rsidRDefault="002C3CB2" w:rsidP="006B30E6">
      <w:pPr>
        <w:pStyle w:val="code"/>
      </w:pPr>
      <w:r>
        <w:lastRenderedPageBreak/>
        <w:t>[</w:t>
      </w:r>
    </w:p>
    <w:p w14:paraId="0D270688" w14:textId="77777777" w:rsidR="002C3CB2" w:rsidRDefault="002C3CB2" w:rsidP="006B30E6">
      <w:pPr>
        <w:pStyle w:val="code"/>
      </w:pPr>
      <w:r>
        <w:t>{</w:t>
      </w:r>
    </w:p>
    <w:p w14:paraId="2D324608" w14:textId="77777777" w:rsidR="002C3CB2" w:rsidRDefault="002C3CB2" w:rsidP="006B30E6">
      <w:pPr>
        <w:pStyle w:val="code"/>
      </w:pPr>
      <w:r>
        <w:t xml:space="preserve">  "title": "War and Peace",</w:t>
      </w:r>
    </w:p>
    <w:p w14:paraId="7CB56457" w14:textId="77777777" w:rsidR="002C3CB2" w:rsidRDefault="002C3CB2" w:rsidP="006B30E6">
      <w:pPr>
        <w:pStyle w:val="code"/>
      </w:pPr>
      <w:r>
        <w:t xml:space="preserve">    "author": "Leo Tolstoy",</w:t>
      </w:r>
    </w:p>
    <w:p w14:paraId="55D749BA" w14:textId="77777777" w:rsidR="002C3CB2" w:rsidRDefault="002C3CB2" w:rsidP="006B30E6">
      <w:pPr>
        <w:pStyle w:val="code"/>
      </w:pPr>
      <w:r>
        <w:t xml:space="preserve">    "price": 15,</w:t>
      </w:r>
    </w:p>
    <w:p w14:paraId="3F34429B" w14:textId="77777777" w:rsidR="002C3CB2" w:rsidRDefault="002C3CB2" w:rsidP="006B30E6">
      <w:pPr>
        <w:pStyle w:val="code"/>
      </w:pPr>
      <w:r>
        <w:t xml:space="preserve">    "rating": 4.5</w:t>
      </w:r>
    </w:p>
    <w:p w14:paraId="52EC0C93" w14:textId="77777777" w:rsidR="002C3CB2" w:rsidRDefault="002C3CB2" w:rsidP="006B30E6">
      <w:pPr>
        <w:pStyle w:val="code"/>
      </w:pPr>
      <w:r>
        <w:t xml:space="preserve">  },</w:t>
      </w:r>
    </w:p>
    <w:p w14:paraId="44AB3C31" w14:textId="77777777" w:rsidR="002C3CB2" w:rsidRDefault="002C3CB2" w:rsidP="006B30E6">
      <w:pPr>
        <w:pStyle w:val="code"/>
      </w:pPr>
      <w:r>
        <w:t xml:space="preserve">  {</w:t>
      </w:r>
    </w:p>
    <w:p w14:paraId="78310701" w14:textId="77777777" w:rsidR="002C3CB2" w:rsidRDefault="002C3CB2" w:rsidP="006B30E6">
      <w:pPr>
        <w:pStyle w:val="code"/>
      </w:pPr>
      <w:r>
        <w:t xml:space="preserve">    "title": "Nicholas Nickleby",</w:t>
      </w:r>
    </w:p>
    <w:p w14:paraId="0BE69E16" w14:textId="77777777" w:rsidR="002C3CB2" w:rsidRDefault="002C3CB2" w:rsidP="006B30E6">
      <w:pPr>
        <w:pStyle w:val="code"/>
      </w:pPr>
      <w:r>
        <w:t xml:space="preserve">    "author": "Charles Dickens",</w:t>
      </w:r>
    </w:p>
    <w:p w14:paraId="294B7B0D" w14:textId="77777777" w:rsidR="002C3CB2" w:rsidRDefault="002C3CB2" w:rsidP="006B30E6">
      <w:pPr>
        <w:pStyle w:val="code"/>
      </w:pPr>
      <w:r>
        <w:t xml:space="preserve">    "price": 12,</w:t>
      </w:r>
    </w:p>
    <w:p w14:paraId="4FBC5905" w14:textId="77777777" w:rsidR="002C3CB2" w:rsidRDefault="002C3CB2" w:rsidP="006B30E6">
      <w:pPr>
        <w:pStyle w:val="code"/>
      </w:pPr>
      <w:r>
        <w:t xml:space="preserve">    "rating": 3.5</w:t>
      </w:r>
    </w:p>
    <w:p w14:paraId="07AFF09B" w14:textId="77777777" w:rsidR="002C3CB2" w:rsidRDefault="002C3CB2" w:rsidP="006B30E6">
      <w:pPr>
        <w:pStyle w:val="code"/>
      </w:pPr>
      <w:r>
        <w:t xml:space="preserve">  },</w:t>
      </w:r>
    </w:p>
    <w:p w14:paraId="03AE3158" w14:textId="77777777" w:rsidR="002C3CB2" w:rsidRDefault="002C3CB2" w:rsidP="006B30E6">
      <w:pPr>
        <w:pStyle w:val="code"/>
      </w:pPr>
      <w:r>
        <w:t xml:space="preserve">  {</w:t>
      </w:r>
    </w:p>
    <w:p w14:paraId="4CA7B7F0" w14:textId="77777777" w:rsidR="002C3CB2" w:rsidRDefault="002C3CB2" w:rsidP="006B30E6">
      <w:pPr>
        <w:pStyle w:val="code"/>
      </w:pPr>
      <w:r>
        <w:t xml:space="preserve">    "title": "Memoirs of Sherlock Holmes",</w:t>
      </w:r>
    </w:p>
    <w:p w14:paraId="59484A27" w14:textId="77777777" w:rsidR="002C3CB2" w:rsidRDefault="002C3CB2" w:rsidP="006B30E6">
      <w:pPr>
        <w:pStyle w:val="code"/>
      </w:pPr>
      <w:r>
        <w:t xml:space="preserve">    "author": "Arthur Conan Doyle",</w:t>
      </w:r>
    </w:p>
    <w:p w14:paraId="45519D73" w14:textId="77777777" w:rsidR="002C3CB2" w:rsidRDefault="002C3CB2" w:rsidP="006B30E6">
      <w:pPr>
        <w:pStyle w:val="code"/>
      </w:pPr>
      <w:r>
        <w:t xml:space="preserve">    "price": 35,</w:t>
      </w:r>
    </w:p>
    <w:p w14:paraId="6712121A" w14:textId="77777777" w:rsidR="002C3CB2" w:rsidRDefault="002C3CB2" w:rsidP="006B30E6">
      <w:pPr>
        <w:pStyle w:val="code"/>
      </w:pPr>
      <w:r>
        <w:t xml:space="preserve">    "rating": 5</w:t>
      </w:r>
    </w:p>
    <w:p w14:paraId="3B4D5AAB" w14:textId="77777777" w:rsidR="002C3CB2" w:rsidRDefault="002C3CB2" w:rsidP="006B30E6">
      <w:pPr>
        <w:pStyle w:val="code"/>
      </w:pPr>
      <w:r>
        <w:t xml:space="preserve">  },</w:t>
      </w:r>
    </w:p>
    <w:p w14:paraId="219C2931" w14:textId="77777777" w:rsidR="002C3CB2" w:rsidRDefault="002C3CB2" w:rsidP="006B30E6">
      <w:pPr>
        <w:pStyle w:val="code"/>
      </w:pPr>
      <w:r>
        <w:t xml:space="preserve">  {</w:t>
      </w:r>
    </w:p>
    <w:p w14:paraId="7EE4F2D2" w14:textId="77777777" w:rsidR="002C3CB2" w:rsidRDefault="002C3CB2" w:rsidP="006B30E6">
      <w:pPr>
        <w:pStyle w:val="code"/>
      </w:pPr>
      <w:r>
        <w:t xml:space="preserve">    "title": "Scarlet Letter",</w:t>
      </w:r>
    </w:p>
    <w:p w14:paraId="30446112" w14:textId="77777777" w:rsidR="002C3CB2" w:rsidRDefault="002C3CB2" w:rsidP="006B30E6">
      <w:pPr>
        <w:pStyle w:val="code"/>
      </w:pPr>
      <w:r>
        <w:t xml:space="preserve">    "author": "Nathaniel Hawthorne",</w:t>
      </w:r>
    </w:p>
    <w:p w14:paraId="4A4CAFE7" w14:textId="77777777" w:rsidR="002C3CB2" w:rsidRDefault="002C3CB2" w:rsidP="006B30E6">
      <w:pPr>
        <w:pStyle w:val="code"/>
      </w:pPr>
      <w:r>
        <w:t xml:space="preserve">    "price": 12,</w:t>
      </w:r>
    </w:p>
    <w:p w14:paraId="7B050BE1" w14:textId="77777777" w:rsidR="002C3CB2" w:rsidRDefault="002C3CB2" w:rsidP="006B30E6">
      <w:pPr>
        <w:pStyle w:val="code"/>
      </w:pPr>
      <w:r>
        <w:t xml:space="preserve">    "rating": 3</w:t>
      </w:r>
    </w:p>
    <w:p w14:paraId="0BA5A436" w14:textId="77777777" w:rsidR="002C3CB2" w:rsidRDefault="002C3CB2" w:rsidP="006B30E6">
      <w:pPr>
        <w:pStyle w:val="code"/>
      </w:pPr>
      <w:r>
        <w:t xml:space="preserve">  },</w:t>
      </w:r>
    </w:p>
    <w:p w14:paraId="6C996DA0" w14:textId="77777777" w:rsidR="002C3CB2" w:rsidRDefault="002C3CB2" w:rsidP="006B30E6">
      <w:pPr>
        <w:pStyle w:val="code"/>
      </w:pPr>
      <w:r>
        <w:t xml:space="preserve">  {</w:t>
      </w:r>
    </w:p>
    <w:p w14:paraId="550F944D" w14:textId="77777777" w:rsidR="002C3CB2" w:rsidRDefault="002C3CB2" w:rsidP="006B30E6">
      <w:pPr>
        <w:pStyle w:val="code"/>
      </w:pPr>
      <w:r>
        <w:t xml:space="preserve">    "title": "Don Quixote",</w:t>
      </w:r>
    </w:p>
    <w:p w14:paraId="51B92D81" w14:textId="77777777" w:rsidR="002C3CB2" w:rsidRDefault="002C3CB2" w:rsidP="006B30E6">
      <w:pPr>
        <w:pStyle w:val="code"/>
      </w:pPr>
      <w:r>
        <w:t xml:space="preserve">    "author": "Cervantes",</w:t>
      </w:r>
    </w:p>
    <w:p w14:paraId="48139E68" w14:textId="77777777" w:rsidR="002C3CB2" w:rsidRDefault="002C3CB2" w:rsidP="006B30E6">
      <w:pPr>
        <w:pStyle w:val="code"/>
      </w:pPr>
      <w:r>
        <w:t xml:space="preserve">    "price": 20,</w:t>
      </w:r>
    </w:p>
    <w:p w14:paraId="33B0CEE1" w14:textId="77777777" w:rsidR="002C3CB2" w:rsidRDefault="002C3CB2" w:rsidP="006B30E6">
      <w:pPr>
        <w:pStyle w:val="code"/>
      </w:pPr>
      <w:r>
        <w:t xml:space="preserve">    "rating": 4</w:t>
      </w:r>
    </w:p>
    <w:p w14:paraId="20FD5213" w14:textId="77777777" w:rsidR="002C3CB2" w:rsidRDefault="002C3CB2" w:rsidP="006B30E6">
      <w:pPr>
        <w:pStyle w:val="code"/>
      </w:pPr>
      <w:r>
        <w:t xml:space="preserve">  }</w:t>
      </w:r>
    </w:p>
    <w:p w14:paraId="31426F8E" w14:textId="77777777" w:rsidR="002C3CB2" w:rsidRDefault="002C3CB2" w:rsidP="006B30E6">
      <w:pPr>
        <w:pStyle w:val="code"/>
      </w:pPr>
      <w:r>
        <w:t>]</w:t>
      </w:r>
    </w:p>
    <w:p w14:paraId="1E86023C" w14:textId="77777777" w:rsidR="00F00284" w:rsidRDefault="00F00284" w:rsidP="002C3CB2">
      <w:pPr>
        <w:pStyle w:val="NormalWeb"/>
        <w:rPr>
          <w:color w:val="000000"/>
        </w:rPr>
      </w:pPr>
    </w:p>
    <w:p w14:paraId="5CBE6D75" w14:textId="458871E4" w:rsidR="002C3CB2" w:rsidRDefault="002C3CB2" w:rsidP="00F00284">
      <w:pPr>
        <w:pStyle w:val="Listing"/>
      </w:pPr>
      <w:r>
        <w:t>Listing 11-4.app.component.ts</w:t>
      </w:r>
    </w:p>
    <w:p w14:paraId="1079F74D" w14:textId="77777777" w:rsidR="002C3CB2" w:rsidRDefault="002C3CB2" w:rsidP="00F00284">
      <w:pPr>
        <w:pStyle w:val="code"/>
      </w:pPr>
      <w:r>
        <w:t>import { Component, OnInit } from '@angular/core';</w:t>
      </w:r>
    </w:p>
    <w:p w14:paraId="3210F7A0" w14:textId="77777777" w:rsidR="002C3CB2" w:rsidRDefault="002C3CB2" w:rsidP="00F00284">
      <w:pPr>
        <w:pStyle w:val="code"/>
      </w:pPr>
      <w:r>
        <w:t>import { BookService } from './app.service';</w:t>
      </w:r>
    </w:p>
    <w:p w14:paraId="4FF886DF" w14:textId="77777777" w:rsidR="002C3CB2" w:rsidRDefault="002C3CB2" w:rsidP="00F00284">
      <w:pPr>
        <w:pStyle w:val="code"/>
      </w:pPr>
    </w:p>
    <w:p w14:paraId="0C5AF95F" w14:textId="77777777" w:rsidR="002C3CB2" w:rsidRDefault="002C3CB2" w:rsidP="00F00284">
      <w:pPr>
        <w:pStyle w:val="code"/>
      </w:pPr>
      <w:r>
        <w:t>@Component({</w:t>
      </w:r>
    </w:p>
    <w:p w14:paraId="191D7B9E" w14:textId="77777777" w:rsidR="002C3CB2" w:rsidRDefault="002C3CB2" w:rsidP="00F00284">
      <w:pPr>
        <w:pStyle w:val="code"/>
      </w:pPr>
      <w:r>
        <w:t xml:space="preserve">  selector: 'app-root',</w:t>
      </w:r>
    </w:p>
    <w:p w14:paraId="1B1C2887" w14:textId="77777777" w:rsidR="002C3CB2" w:rsidRDefault="002C3CB2" w:rsidP="00F00284">
      <w:pPr>
        <w:pStyle w:val="code"/>
      </w:pPr>
      <w:r>
        <w:t xml:space="preserve">  templateUrl: './app.component.html',</w:t>
      </w:r>
    </w:p>
    <w:p w14:paraId="224B8B80" w14:textId="77777777" w:rsidR="002C3CB2" w:rsidRDefault="002C3CB2" w:rsidP="00F00284">
      <w:pPr>
        <w:pStyle w:val="code"/>
      </w:pPr>
      <w:r>
        <w:t xml:space="preserve">  styleUrls: ['./app.component.css']</w:t>
      </w:r>
    </w:p>
    <w:p w14:paraId="473379C7" w14:textId="77777777" w:rsidR="002C3CB2" w:rsidRDefault="002C3CB2" w:rsidP="00F00284">
      <w:pPr>
        <w:pStyle w:val="code"/>
      </w:pPr>
      <w:r>
        <w:t>})</w:t>
      </w:r>
    </w:p>
    <w:p w14:paraId="1CD39DB0" w14:textId="77777777" w:rsidR="002C3CB2" w:rsidRDefault="002C3CB2" w:rsidP="00F00284">
      <w:pPr>
        <w:pStyle w:val="code"/>
      </w:pPr>
      <w:r>
        <w:t>export class AppComponent implements OnInit {</w:t>
      </w:r>
    </w:p>
    <w:p w14:paraId="7D552CF8" w14:textId="77777777" w:rsidR="002C3CB2" w:rsidRDefault="002C3CB2" w:rsidP="00F00284">
      <w:pPr>
        <w:pStyle w:val="code"/>
      </w:pPr>
    </w:p>
    <w:p w14:paraId="47AB2399" w14:textId="77777777" w:rsidR="002C3CB2" w:rsidRDefault="002C3CB2" w:rsidP="00F00284">
      <w:pPr>
        <w:pStyle w:val="code"/>
      </w:pPr>
      <w:r>
        <w:t xml:space="preserve">  title = 'http';</w:t>
      </w:r>
    </w:p>
    <w:p w14:paraId="0B818804" w14:textId="77777777" w:rsidR="002C3CB2" w:rsidRDefault="002C3CB2" w:rsidP="00F00284">
      <w:pPr>
        <w:pStyle w:val="code"/>
      </w:pPr>
      <w:r>
        <w:t xml:space="preserve">  books: any[];</w:t>
      </w:r>
    </w:p>
    <w:p w14:paraId="034BB65B" w14:textId="77777777" w:rsidR="002C3CB2" w:rsidRDefault="002C3CB2" w:rsidP="00F00284">
      <w:pPr>
        <w:pStyle w:val="code"/>
      </w:pPr>
      <w:r>
        <w:t xml:space="preserve">  errorMessage:any;</w:t>
      </w:r>
    </w:p>
    <w:p w14:paraId="0A9F7DAE" w14:textId="77777777" w:rsidR="002C3CB2" w:rsidRDefault="002C3CB2" w:rsidP="00F00284">
      <w:pPr>
        <w:pStyle w:val="code"/>
      </w:pPr>
    </w:p>
    <w:p w14:paraId="23A52DAB" w14:textId="722F4DE4" w:rsidR="002C3CB2" w:rsidRDefault="002C3CB2" w:rsidP="00F00284">
      <w:pPr>
        <w:pStyle w:val="code"/>
      </w:pPr>
      <w:r>
        <w:t xml:space="preserve">  constructor(private bookservice: BookService) {}  </w:t>
      </w:r>
      <w:r>
        <w:fldChar w:fldCharType="begin"/>
      </w:r>
      <w:r>
        <w:instrText xml:space="preserve"> INCLUDEPICTURE "/var/folders/hv/m0jks22958l257vwp8xtmcr40000gn/T/com.microsoft.Word/WebArchiveCopyPasteTempFiles/1.png" \* MERGEFORMATINET </w:instrText>
      </w:r>
      <w:r>
        <w:fldChar w:fldCharType="separate"/>
      </w:r>
      <w:r>
        <w:rPr>
          <w:noProof/>
        </w:rPr>
        <w:drawing>
          <wp:inline distT="0" distB="0" distL="0" distR="0" wp14:anchorId="2E401F80" wp14:editId="0C31EBCA">
            <wp:extent cx="153670" cy="153670"/>
            <wp:effectExtent l="0" t="0" r="0" b="0"/>
            <wp:docPr id="120" name="Picture 1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12D5BF19" w14:textId="77777777" w:rsidR="002C3CB2" w:rsidRDefault="002C3CB2" w:rsidP="00F00284">
      <w:pPr>
        <w:pStyle w:val="code"/>
      </w:pPr>
    </w:p>
    <w:p w14:paraId="2D10DF56" w14:textId="3B7B5D75" w:rsidR="002C3CB2" w:rsidRDefault="002C3CB2" w:rsidP="00F00284">
      <w:pPr>
        <w:pStyle w:val="code"/>
      </w:pPr>
      <w:r>
        <w:t xml:space="preserve">  ngOnInit() {   </w:t>
      </w:r>
      <w:r>
        <w:fldChar w:fldCharType="begin"/>
      </w:r>
      <w:r>
        <w:instrText xml:space="preserve"> INCLUDEPICTURE "/var/folders/hv/m0jks22958l257vwp8xtmcr40000gn/T/com.microsoft.Word/WebArchiveCopyPasteTempFiles/2.png" \* MERGEFORMATINET </w:instrText>
      </w:r>
      <w:r>
        <w:fldChar w:fldCharType="separate"/>
      </w:r>
      <w:r>
        <w:rPr>
          <w:noProof/>
        </w:rPr>
        <w:drawing>
          <wp:inline distT="0" distB="0" distL="0" distR="0" wp14:anchorId="6D053B4D" wp14:editId="334A1103">
            <wp:extent cx="153670" cy="153670"/>
            <wp:effectExtent l="0" t="0" r="0" b="0"/>
            <wp:docPr id="119" name="Picture 1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B54BFBE" w14:textId="3C2F306E" w:rsidR="002C3CB2" w:rsidRDefault="002C3CB2" w:rsidP="00F00284">
      <w:pPr>
        <w:pStyle w:val="code"/>
      </w:pPr>
      <w:r>
        <w:t xml:space="preserve">    this.bookservice.getBooks().subscribe(  </w:t>
      </w:r>
      <w:r>
        <w:fldChar w:fldCharType="begin"/>
      </w:r>
      <w:r>
        <w:instrText xml:space="preserve"> INCLUDEPICTURE "/var/folders/hv/m0jks22958l257vwp8xtmcr40000gn/T/com.microsoft.Word/WebArchiveCopyPasteTempFiles/3.png" \* MERGEFORMATINET </w:instrText>
      </w:r>
      <w:r>
        <w:fldChar w:fldCharType="separate"/>
      </w:r>
      <w:r>
        <w:rPr>
          <w:noProof/>
        </w:rPr>
        <w:drawing>
          <wp:inline distT="0" distB="0" distL="0" distR="0" wp14:anchorId="7CC0F5F3" wp14:editId="64E83B13">
            <wp:extent cx="153670" cy="153670"/>
            <wp:effectExtent l="0" t="0" r="0" b="0"/>
            <wp:docPr id="118" name="Picture 1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fldChar w:fldCharType="end"/>
      </w:r>
    </w:p>
    <w:p w14:paraId="7D4CC7E1" w14:textId="77777777" w:rsidR="002C3CB2" w:rsidRDefault="002C3CB2" w:rsidP="00F00284">
      <w:pPr>
        <w:pStyle w:val="code"/>
      </w:pPr>
      <w:r>
        <w:t xml:space="preserve">      book =&gt; {</w:t>
      </w:r>
    </w:p>
    <w:p w14:paraId="059D01E5" w14:textId="77777777" w:rsidR="002C3CB2" w:rsidRDefault="002C3CB2" w:rsidP="00F00284">
      <w:pPr>
        <w:pStyle w:val="code"/>
      </w:pPr>
      <w:r>
        <w:t xml:space="preserve">        this.books = book</w:t>
      </w:r>
    </w:p>
    <w:p w14:paraId="735E6B1B" w14:textId="77777777" w:rsidR="002C3CB2" w:rsidRDefault="002C3CB2" w:rsidP="00F00284">
      <w:pPr>
        <w:pStyle w:val="code"/>
      </w:pPr>
      <w:r>
        <w:t xml:space="preserve">      },</w:t>
      </w:r>
    </w:p>
    <w:p w14:paraId="083FDE80" w14:textId="77777777" w:rsidR="002C3CB2" w:rsidRDefault="002C3CB2" w:rsidP="00F00284">
      <w:pPr>
        <w:pStyle w:val="code"/>
      </w:pPr>
      <w:r>
        <w:t xml:space="preserve">      error =&gt; this.errorMessage = &lt;any&gt;error</w:t>
      </w:r>
    </w:p>
    <w:p w14:paraId="1547995D" w14:textId="77777777" w:rsidR="002C3CB2" w:rsidRDefault="002C3CB2" w:rsidP="00F00284">
      <w:pPr>
        <w:pStyle w:val="code"/>
      </w:pPr>
      <w:r>
        <w:t xml:space="preserve">    );</w:t>
      </w:r>
    </w:p>
    <w:p w14:paraId="76D3357C" w14:textId="77777777" w:rsidR="002C3CB2" w:rsidRDefault="002C3CB2" w:rsidP="00F00284">
      <w:pPr>
        <w:pStyle w:val="code"/>
      </w:pPr>
      <w:r>
        <w:t xml:space="preserve">  }</w:t>
      </w:r>
    </w:p>
    <w:p w14:paraId="1FB7D8CD" w14:textId="6FD5EC07" w:rsidR="002C3CB2" w:rsidRDefault="002C3CB2" w:rsidP="00F00284">
      <w:pPr>
        <w:pStyle w:val="code"/>
      </w:pPr>
      <w:r>
        <w:t>}</w:t>
      </w:r>
    </w:p>
    <w:p w14:paraId="7CCCB749" w14:textId="77777777" w:rsidR="001810E2" w:rsidRDefault="001810E2" w:rsidP="00F00284">
      <w:pPr>
        <w:pStyle w:val="code"/>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2C3CB2" w14:paraId="094F7BA3" w14:textId="77777777" w:rsidTr="002C3CB2">
        <w:trPr>
          <w:tblCellSpacing w:w="15" w:type="dxa"/>
        </w:trPr>
        <w:tc>
          <w:tcPr>
            <w:tcW w:w="250" w:type="pct"/>
            <w:hideMark/>
          </w:tcPr>
          <w:p w14:paraId="6B04E299" w14:textId="0E7B964C" w:rsidR="002C3CB2" w:rsidRDefault="002C3CB2">
            <w:pPr>
              <w:pStyle w:val="NormalWeb"/>
              <w:jc w:val="center"/>
            </w:pPr>
            <w:r>
              <w:rPr>
                <w:noProof/>
                <w:color w:val="0000FF"/>
              </w:rPr>
              <w:drawing>
                <wp:inline distT="0" distB="0" distL="0" distR="0" wp14:anchorId="11A86A95" wp14:editId="6D2DBB69">
                  <wp:extent cx="153670" cy="153670"/>
                  <wp:effectExtent l="0" t="0" r="0" b="0"/>
                  <wp:docPr id="117" name="Picture 117" descr="1">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575F547" w14:textId="77777777" w:rsidR="002C3CB2" w:rsidRDefault="002C3CB2">
            <w:pPr>
              <w:pStyle w:val="NormalWeb"/>
            </w:pPr>
            <w:r>
              <w:t>Let’s inject our BookService into the constructor</w:t>
            </w:r>
          </w:p>
        </w:tc>
      </w:tr>
      <w:tr w:rsidR="002C3CB2" w14:paraId="1342BCA8" w14:textId="77777777" w:rsidTr="002C3CB2">
        <w:trPr>
          <w:tblCellSpacing w:w="15" w:type="dxa"/>
        </w:trPr>
        <w:tc>
          <w:tcPr>
            <w:tcW w:w="250" w:type="pct"/>
            <w:hideMark/>
          </w:tcPr>
          <w:p w14:paraId="4946E3B2" w14:textId="4DF816CD" w:rsidR="002C3CB2" w:rsidRDefault="002C3CB2">
            <w:pPr>
              <w:pStyle w:val="NormalWeb"/>
              <w:jc w:val="center"/>
            </w:pPr>
            <w:r>
              <w:rPr>
                <w:noProof/>
                <w:color w:val="0000FF"/>
              </w:rPr>
              <w:drawing>
                <wp:inline distT="0" distB="0" distL="0" distR="0" wp14:anchorId="050DA0FC" wp14:editId="491F39C5">
                  <wp:extent cx="153670" cy="153670"/>
                  <wp:effectExtent l="0" t="0" r="0" b="0"/>
                  <wp:docPr id="116" name="Picture 116" descr="2">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F9A0871" w14:textId="77777777" w:rsidR="002C3CB2" w:rsidRDefault="002C3CB2">
            <w:pPr>
              <w:pStyle w:val="NormalWeb"/>
            </w:pPr>
            <w:r>
              <w:t>I chose call the BookService’s</w:t>
            </w:r>
            <w:r>
              <w:rPr>
                <w:rStyle w:val="apple-converted-space"/>
              </w:rPr>
              <w:t> </w:t>
            </w:r>
            <w:r>
              <w:rPr>
                <w:rStyle w:val="HTMLCode"/>
                <w:rFonts w:ascii="TheSansMonoConNormal" w:hAnsi="TheSansMonoConNormal"/>
              </w:rPr>
              <w:t>getBooks()</w:t>
            </w:r>
            <w:r>
              <w:rPr>
                <w:rStyle w:val="apple-converted-space"/>
              </w:rPr>
              <w:t> </w:t>
            </w:r>
            <w:r>
              <w:t>on</w:t>
            </w:r>
            <w:r>
              <w:rPr>
                <w:rStyle w:val="apple-converted-space"/>
              </w:rPr>
              <w:t> </w:t>
            </w:r>
            <w:r>
              <w:rPr>
                <w:rStyle w:val="Strong"/>
              </w:rPr>
              <w:t>ngInit</w:t>
            </w:r>
            <w:r>
              <w:rPr>
                <w:rStyle w:val="apple-converted-space"/>
              </w:rPr>
              <w:t> </w:t>
            </w:r>
            <w:r>
              <w:t>so that we get to pull the data (via http) only when the Component’s data are already bound to the HTML elements; and when the HTML elements have been fully rendered in the browser</w:t>
            </w:r>
          </w:p>
        </w:tc>
      </w:tr>
      <w:tr w:rsidR="002C3CB2" w14:paraId="5265FFE4" w14:textId="77777777" w:rsidTr="002C3CB2">
        <w:trPr>
          <w:tblCellSpacing w:w="15" w:type="dxa"/>
        </w:trPr>
        <w:tc>
          <w:tcPr>
            <w:tcW w:w="250" w:type="pct"/>
            <w:hideMark/>
          </w:tcPr>
          <w:p w14:paraId="024C3833" w14:textId="4F5B985B" w:rsidR="002C3CB2" w:rsidRDefault="002C3CB2">
            <w:pPr>
              <w:pStyle w:val="NormalWeb"/>
              <w:jc w:val="center"/>
            </w:pPr>
            <w:r>
              <w:rPr>
                <w:noProof/>
                <w:color w:val="0000FF"/>
              </w:rPr>
              <w:drawing>
                <wp:inline distT="0" distB="0" distL="0" distR="0" wp14:anchorId="76E5A8A1" wp14:editId="76204748">
                  <wp:extent cx="153670" cy="153670"/>
                  <wp:effectExtent l="0" t="0" r="0" b="0"/>
                  <wp:docPr id="115" name="Picture 115" descr="3">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114B4B9" w14:textId="77777777" w:rsidR="002C3CB2" w:rsidRDefault="002C3CB2">
            <w:pPr>
              <w:pStyle w:val="NormalWeb"/>
            </w:pPr>
            <w:r>
              <w:rPr>
                <w:rStyle w:val="HTMLCode"/>
                <w:rFonts w:ascii="TheSansMonoConNormal" w:hAnsi="TheSansMonoConNormal"/>
              </w:rPr>
              <w:t>bookservice.getBooks()</w:t>
            </w:r>
            <w:r>
              <w:rPr>
                <w:rStyle w:val="apple-converted-space"/>
              </w:rPr>
              <w:t> </w:t>
            </w:r>
            <w:r>
              <w:t>returns an Observable object. In order to get to its payload, we have to</w:t>
            </w:r>
            <w:r>
              <w:rPr>
                <w:rStyle w:val="apple-converted-space"/>
              </w:rPr>
              <w:t> </w:t>
            </w:r>
            <w:r>
              <w:rPr>
                <w:rStyle w:val="HTMLCode"/>
                <w:rFonts w:ascii="TheSansMonoConNormal" w:hAnsi="TheSansMonoConNormal"/>
              </w:rPr>
              <w:t>subscribe()</w:t>
            </w:r>
            <w:r>
              <w:rPr>
                <w:rStyle w:val="apple-converted-space"/>
              </w:rPr>
              <w:t> </w:t>
            </w:r>
            <w:r>
              <w:t>to it. The</w:t>
            </w:r>
            <w:r>
              <w:rPr>
                <w:rStyle w:val="apple-converted-space"/>
              </w:rPr>
              <w:t> </w:t>
            </w:r>
            <w:r>
              <w:rPr>
                <w:rStyle w:val="HTMLCode"/>
                <w:rFonts w:ascii="TheSansMonoConNormal" w:hAnsi="TheSansMonoConNormal"/>
              </w:rPr>
              <w:t>subscribe()</w:t>
            </w:r>
            <w:r>
              <w:rPr>
                <w:rStyle w:val="apple-converted-space"/>
              </w:rPr>
              <w:t> </w:t>
            </w:r>
            <w:r>
              <w:t>method accepts 3 parameters, but we’re only using two in this example. The first parameter is a lambda function, where the http.get’s payload is passed. This is where we get to assign the actual content of the</w:t>
            </w:r>
            <w:r>
              <w:rPr>
                <w:rStyle w:val="apple-converted-space"/>
              </w:rPr>
              <w:t> </w:t>
            </w:r>
            <w:r>
              <w:rPr>
                <w:rStyle w:val="HTMLCode"/>
                <w:rFonts w:ascii="TheSansMonoConNormal" w:hAnsi="TheSansMonoConNormal"/>
              </w:rPr>
              <w:t>get()</w:t>
            </w:r>
            <w:r>
              <w:rPr>
                <w:rStyle w:val="apple-converted-space"/>
              </w:rPr>
              <w:t> </w:t>
            </w:r>
            <w:r>
              <w:t>method to our Component’s</w:t>
            </w:r>
            <w:r>
              <w:rPr>
                <w:rStyle w:val="apple-converted-space"/>
              </w:rPr>
              <w:t> </w:t>
            </w:r>
            <w:r>
              <w:rPr>
                <w:rStyle w:val="HTMLCode"/>
                <w:rFonts w:ascii="TheSansMonoConNormal" w:hAnsi="TheSansMonoConNormal"/>
              </w:rPr>
              <w:t>books</w:t>
            </w:r>
            <w:r>
              <w:rPr>
                <w:rStyle w:val="apple-converted-space"/>
              </w:rPr>
              <w:t> </w:t>
            </w:r>
            <w:r>
              <w:t>property (this.books). The second parameter of the</w:t>
            </w:r>
            <w:r>
              <w:rPr>
                <w:rStyle w:val="apple-converted-space"/>
              </w:rPr>
              <w:t> </w:t>
            </w:r>
            <w:r>
              <w:rPr>
                <w:rStyle w:val="HTMLCode"/>
                <w:rFonts w:ascii="TheSansMonoConNormal" w:hAnsi="TheSansMonoConNormal"/>
              </w:rPr>
              <w:t>subscribe()</w:t>
            </w:r>
            <w:r>
              <w:rPr>
                <w:rStyle w:val="apple-converted-space"/>
              </w:rPr>
              <w:t> </w:t>
            </w:r>
            <w:r>
              <w:t>method is another lambda where we can handle errors (if they occur).</w:t>
            </w:r>
          </w:p>
        </w:tc>
      </w:tr>
    </w:tbl>
    <w:p w14:paraId="763EE85F" w14:textId="77777777" w:rsidR="00B1191E" w:rsidRDefault="00B1191E" w:rsidP="00C254DD"/>
    <w:p w14:paraId="6758A0B4" w14:textId="4E1A1579" w:rsidR="006573C7" w:rsidRDefault="006573C7" w:rsidP="00C254DD"/>
    <w:p w14:paraId="59B69501" w14:textId="4C7F1D3B" w:rsidR="006573C7" w:rsidRDefault="006573C7" w:rsidP="00C254DD"/>
    <w:p w14:paraId="4391406B" w14:textId="3661167F" w:rsidR="006573C7" w:rsidRDefault="006573C7" w:rsidP="00C254DD"/>
    <w:p w14:paraId="45A8E6DE" w14:textId="7BADBF97" w:rsidR="006573C7" w:rsidRDefault="006573C7" w:rsidP="00C254DD"/>
    <w:p w14:paraId="539C081A" w14:textId="23EFBE37" w:rsidR="006573C7" w:rsidRDefault="006573C7" w:rsidP="00C254DD"/>
    <w:p w14:paraId="3F61059E" w14:textId="08215CBD" w:rsidR="006573C7" w:rsidRDefault="006573C7" w:rsidP="00C254DD"/>
    <w:p w14:paraId="02EF6614" w14:textId="352BAF36" w:rsidR="006573C7" w:rsidRDefault="006573C7" w:rsidP="00C254DD"/>
    <w:p w14:paraId="67ED68F5" w14:textId="19E074A5" w:rsidR="006573C7" w:rsidRDefault="006573C7" w:rsidP="00C254DD"/>
    <w:p w14:paraId="52E79829" w14:textId="19C53BE8" w:rsidR="006573C7" w:rsidRDefault="006573C7" w:rsidP="00C254DD"/>
    <w:p w14:paraId="3E97F30C" w14:textId="6653DCF0" w:rsidR="006573C7" w:rsidRDefault="006573C7" w:rsidP="00C254DD"/>
    <w:p w14:paraId="3A4FCB43" w14:textId="2235AEA5" w:rsidR="006573C7" w:rsidRDefault="006573C7" w:rsidP="00C254DD"/>
    <w:p w14:paraId="0079B99A" w14:textId="58D1EB43" w:rsidR="006573C7" w:rsidRDefault="006573C7" w:rsidP="00C254DD"/>
    <w:p w14:paraId="083B4A87" w14:textId="65A6CC2C" w:rsidR="006573C7" w:rsidRDefault="006573C7" w:rsidP="00C254DD"/>
    <w:p w14:paraId="4AF3977D" w14:textId="7E0778A3" w:rsidR="006573C7" w:rsidRDefault="006573C7" w:rsidP="00C254DD"/>
    <w:p w14:paraId="7FAC0A6F" w14:textId="06194308" w:rsidR="006573C7" w:rsidRDefault="006573C7" w:rsidP="00C254DD"/>
    <w:p w14:paraId="122D4361" w14:textId="6D7E9FED" w:rsidR="006573C7" w:rsidRDefault="006573C7" w:rsidP="00C254DD"/>
    <w:p w14:paraId="2DCA3013" w14:textId="40A30ED0" w:rsidR="006573C7" w:rsidRDefault="006573C7" w:rsidP="00C254DD"/>
    <w:p w14:paraId="4A7C0718" w14:textId="13291324" w:rsidR="006573C7" w:rsidRDefault="006573C7" w:rsidP="00C254DD"/>
    <w:p w14:paraId="29D00360" w14:textId="2C1E55AA" w:rsidR="006573C7" w:rsidRDefault="006573C7" w:rsidP="00C254DD"/>
    <w:p w14:paraId="22C921CB" w14:textId="192223B8" w:rsidR="006573C7" w:rsidRDefault="006573C7" w:rsidP="00C254DD"/>
    <w:p w14:paraId="4DC0FB72" w14:textId="7F7B27B1" w:rsidR="006573C7" w:rsidRDefault="006573C7" w:rsidP="00C254DD"/>
    <w:p w14:paraId="32AEA4FE" w14:textId="70FC6921" w:rsidR="006573C7" w:rsidRDefault="006573C7" w:rsidP="00C254DD"/>
    <w:p w14:paraId="1E5A146C" w14:textId="00CE2969" w:rsidR="006573C7" w:rsidRDefault="006573C7" w:rsidP="00C254DD"/>
    <w:p w14:paraId="00176123" w14:textId="1BF633D7" w:rsidR="006573C7" w:rsidRDefault="006573C7" w:rsidP="00C254DD"/>
    <w:p w14:paraId="4F2F7FF4" w14:textId="2CAE3F30" w:rsidR="006573C7" w:rsidRDefault="006573C7">
      <w:r>
        <w:br w:type="page"/>
      </w:r>
    </w:p>
    <w:p w14:paraId="33BAD507" w14:textId="43CF9EBF" w:rsidR="006573C7" w:rsidRDefault="006573C7" w:rsidP="0078626D">
      <w:pPr>
        <w:pStyle w:val="ChapterTitle"/>
      </w:pPr>
      <w:r>
        <w:lastRenderedPageBreak/>
        <w:t xml:space="preserve">Chapter 12 </w:t>
      </w:r>
      <w:r w:rsidR="00715F84">
        <w:t>Routing</w:t>
      </w:r>
    </w:p>
    <w:p w14:paraId="56D69742" w14:textId="01759F43" w:rsidR="006573C7" w:rsidRDefault="006573C7" w:rsidP="00C254DD"/>
    <w:p w14:paraId="186B907A" w14:textId="2A2E249F" w:rsidR="006573C7" w:rsidRDefault="006573C7" w:rsidP="00C254DD"/>
    <w:p w14:paraId="473FA1C2" w14:textId="6F2D5994" w:rsidR="0078626D" w:rsidRDefault="0078626D" w:rsidP="00C254DD"/>
    <w:p w14:paraId="39D27542" w14:textId="30C945CB" w:rsidR="0078626D" w:rsidRDefault="006064D4" w:rsidP="00C254DD">
      <w:r>
        <w:t xml:space="preserve">Routing is Angular’s way to build SPA (Single Page Applications). The whole idea of SPA is to provide routing that’s local in the browser — no round trips to the server. So, Angular’s routing is also referred to as client-side or browser-side routing. </w:t>
      </w:r>
    </w:p>
    <w:p w14:paraId="2FE6DA71" w14:textId="7DDF0F5D" w:rsidR="006064D4" w:rsidRDefault="006064D4" w:rsidP="00C254DD"/>
    <w:p w14:paraId="353F96F3" w14:textId="49F127EB" w:rsidR="006064D4" w:rsidRDefault="006064D4" w:rsidP="00C254DD">
      <w:r>
        <w:t>Think of routing this way; if you have multiple components, what we’d like to do is to provide anchor elements in the main HTML (index.html) such that each anchor link points to a Component. Whenever an anchor link is clicked by the user, the whole screen gets occupied by the content of the Component associated with tha anchor link.</w:t>
      </w:r>
    </w:p>
    <w:p w14:paraId="524AA057" w14:textId="13F61881" w:rsidR="009677A7" w:rsidRDefault="009677A7" w:rsidP="00C254DD"/>
    <w:p w14:paraId="6316B9BE" w14:textId="4C51F835" w:rsidR="009677A7" w:rsidRDefault="009677A7" w:rsidP="00C254DD">
      <w:r>
        <w:t>Let’s see how we the index.html looks like (shown in listing 1</w:t>
      </w:r>
      <w:r w:rsidR="000D5F9E">
        <w:t>1</w:t>
      </w:r>
      <w:r>
        <w:t xml:space="preserve">-1) </w:t>
      </w:r>
    </w:p>
    <w:p w14:paraId="7FABEEA1" w14:textId="77777777" w:rsidR="00B65AE0" w:rsidRDefault="00B65AE0" w:rsidP="00C254DD"/>
    <w:p w14:paraId="3E7EAE69" w14:textId="1D11BB7A" w:rsidR="000D5F9E" w:rsidRPr="000D5F9E" w:rsidRDefault="000D5F9E" w:rsidP="00B65AE0">
      <w:pPr>
        <w:pStyle w:val="Listing"/>
      </w:pPr>
      <w:r w:rsidRPr="000D5F9E">
        <w:t>Listing 11-1. index.html</w:t>
      </w:r>
    </w:p>
    <w:p w14:paraId="1CF5C757" w14:textId="77777777" w:rsidR="000D5F9E" w:rsidRPr="000D5F9E" w:rsidRDefault="000D5F9E" w:rsidP="000D5F9E">
      <w:pPr>
        <w:pStyle w:val="code"/>
      </w:pPr>
      <w:r w:rsidRPr="000D5F9E">
        <w:t>&lt;h1&gt;{{ title }}&lt;/h1&gt;</w:t>
      </w:r>
    </w:p>
    <w:p w14:paraId="1BED1C3D" w14:textId="77777777" w:rsidR="000D5F9E" w:rsidRPr="000D5F9E" w:rsidRDefault="000D5F9E" w:rsidP="000D5F9E">
      <w:pPr>
        <w:pStyle w:val="code"/>
      </w:pPr>
    </w:p>
    <w:p w14:paraId="72611C82" w14:textId="77777777" w:rsidR="000D5F9E" w:rsidRPr="000D5F9E" w:rsidRDefault="000D5F9E" w:rsidP="000D5F9E">
      <w:pPr>
        <w:pStyle w:val="code"/>
      </w:pPr>
      <w:r w:rsidRPr="000D5F9E">
        <w:t>&lt;ul&gt;</w:t>
      </w:r>
    </w:p>
    <w:p w14:paraId="128FAAF4" w14:textId="77777777" w:rsidR="000D5F9E" w:rsidRPr="000D5F9E" w:rsidRDefault="000D5F9E" w:rsidP="000D5F9E">
      <w:pPr>
        <w:pStyle w:val="code"/>
      </w:pPr>
      <w:r w:rsidRPr="000D5F9E">
        <w:t xml:space="preserve">  &lt;li&gt;</w:t>
      </w:r>
    </w:p>
    <w:p w14:paraId="2C9E12B5" w14:textId="289FE5DA" w:rsidR="000D5F9E" w:rsidRPr="000D5F9E" w:rsidRDefault="000D5F9E" w:rsidP="000D5F9E">
      <w:pPr>
        <w:pStyle w:val="code"/>
      </w:pPr>
      <w:r w:rsidRPr="000D5F9E">
        <w:t xml:space="preserve">    &lt;a [routerLink]="['/one']"&gt;One&lt;/a&gt;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74A75F40" wp14:editId="03C145D0">
            <wp:extent cx="153670" cy="153670"/>
            <wp:effectExtent l="0" t="0" r="0" b="0"/>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474068D8" w14:textId="77777777" w:rsidR="000D5F9E" w:rsidRPr="000D5F9E" w:rsidRDefault="000D5F9E" w:rsidP="000D5F9E">
      <w:pPr>
        <w:pStyle w:val="code"/>
      </w:pPr>
      <w:r w:rsidRPr="000D5F9E">
        <w:t xml:space="preserve">  &lt;/li&gt;</w:t>
      </w:r>
    </w:p>
    <w:p w14:paraId="0D02FE10" w14:textId="77777777" w:rsidR="000D5F9E" w:rsidRPr="000D5F9E" w:rsidRDefault="000D5F9E" w:rsidP="000D5F9E">
      <w:pPr>
        <w:pStyle w:val="code"/>
      </w:pPr>
      <w:r w:rsidRPr="000D5F9E">
        <w:t xml:space="preserve">  &lt;li&gt;</w:t>
      </w:r>
    </w:p>
    <w:p w14:paraId="46D96C40" w14:textId="77777777" w:rsidR="000D5F9E" w:rsidRPr="000D5F9E" w:rsidRDefault="000D5F9E" w:rsidP="000D5F9E">
      <w:pPr>
        <w:pStyle w:val="code"/>
      </w:pPr>
      <w:r w:rsidRPr="000D5F9E">
        <w:t xml:space="preserve">    &lt;a [routerLink]="['/two']"&gt;Two&lt;/a&gt;</w:t>
      </w:r>
    </w:p>
    <w:p w14:paraId="1E1AB52F" w14:textId="77777777" w:rsidR="000D5F9E" w:rsidRPr="000D5F9E" w:rsidRDefault="000D5F9E" w:rsidP="000D5F9E">
      <w:pPr>
        <w:pStyle w:val="code"/>
      </w:pPr>
      <w:r w:rsidRPr="000D5F9E">
        <w:t xml:space="preserve">  &lt;/li&gt;</w:t>
      </w:r>
    </w:p>
    <w:p w14:paraId="01A58F10" w14:textId="77777777" w:rsidR="000D5F9E" w:rsidRPr="000D5F9E" w:rsidRDefault="000D5F9E" w:rsidP="000D5F9E">
      <w:pPr>
        <w:pStyle w:val="code"/>
      </w:pPr>
      <w:r w:rsidRPr="000D5F9E">
        <w:t>&lt;/ul&gt;</w:t>
      </w:r>
    </w:p>
    <w:p w14:paraId="476E1B20" w14:textId="77777777" w:rsidR="000D5F9E" w:rsidRPr="000D5F9E" w:rsidRDefault="000D5F9E" w:rsidP="000D5F9E">
      <w:pPr>
        <w:pStyle w:val="code"/>
      </w:pPr>
    </w:p>
    <w:p w14:paraId="66136AF3" w14:textId="282CFAFD" w:rsidR="000D5F9E" w:rsidRDefault="000D5F9E" w:rsidP="000D5F9E">
      <w:pPr>
        <w:pStyle w:val="code"/>
      </w:pPr>
      <w:r w:rsidRPr="000D5F9E">
        <w:t xml:space="preserve">&lt;router-outlet&gt;&lt;/router-outlet&gt;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53FE0C11" wp14:editId="3AF6F7FD">
            <wp:extent cx="153670" cy="153670"/>
            <wp:effectExtent l="0" t="0" r="0" b="0"/>
            <wp:docPr id="145" name="Picture 14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60A58437"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5ED9F971" w14:textId="77777777" w:rsidTr="000D5F9E">
        <w:trPr>
          <w:tblCellSpacing w:w="15" w:type="dxa"/>
        </w:trPr>
        <w:tc>
          <w:tcPr>
            <w:tcW w:w="250" w:type="pct"/>
            <w:hideMark/>
          </w:tcPr>
          <w:p w14:paraId="11FAC6CB" w14:textId="22F0E8AD" w:rsidR="000D5F9E" w:rsidRPr="000D5F9E" w:rsidRDefault="000D5F9E" w:rsidP="000D5F9E">
            <w:pPr>
              <w:spacing w:before="100" w:beforeAutospacing="1" w:after="100" w:afterAutospacing="1"/>
              <w:jc w:val="center"/>
            </w:pPr>
            <w:r w:rsidRPr="000D5F9E">
              <w:rPr>
                <w:noProof/>
                <w:color w:val="0000FF"/>
              </w:rPr>
              <w:drawing>
                <wp:inline distT="0" distB="0" distL="0" distR="0" wp14:anchorId="5421BEB8" wp14:editId="20C0E3D3">
                  <wp:extent cx="153670" cy="153670"/>
                  <wp:effectExtent l="0" t="0" r="0" b="0"/>
                  <wp:docPr id="144" name="Picture 144" descr="1">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CA91D68" w14:textId="77777777" w:rsidR="000D5F9E" w:rsidRPr="000D5F9E" w:rsidRDefault="000D5F9E" w:rsidP="000D5F9E">
            <w:pPr>
              <w:spacing w:before="100" w:beforeAutospacing="1" w:after="100" w:afterAutospacing="1"/>
            </w:pPr>
            <w:r w:rsidRPr="000D5F9E">
              <w:t>We provide an anchor element so the user can click on it. We use the the </w:t>
            </w:r>
            <w:r w:rsidRPr="000D5F9E">
              <w:rPr>
                <w:rFonts w:ascii="TheSansMonoConNormal" w:hAnsi="TheSansMonoConNormal" w:cs="Courier New"/>
                <w:sz w:val="20"/>
                <w:szCs w:val="20"/>
              </w:rPr>
              <w:t>routerLink</w:t>
            </w:r>
            <w:r w:rsidRPr="000D5F9E">
              <w:t> built-in directive to tie this anchor link to a Component. Right now, it’s just pointing to an array — </w:t>
            </w:r>
            <w:r w:rsidRPr="000D5F9E">
              <w:rPr>
                <w:rFonts w:ascii="TheSansMonoConNormal" w:hAnsi="TheSansMonoConNormal" w:cs="Courier New"/>
                <w:sz w:val="20"/>
                <w:szCs w:val="20"/>
              </w:rPr>
              <w:t>['/one']</w:t>
            </w:r>
            <w:r w:rsidRPr="000D5F9E">
              <w:t> — this array element. When a user clicks this link, the URL changes to "http://someURL:4200/#/One". When the browser’s URL changes, the Angular router will look for a route definition that matches the URL path segment. The route definitions are found in "app.module.ts" (see listing 11-2)</w:t>
            </w:r>
          </w:p>
        </w:tc>
      </w:tr>
      <w:tr w:rsidR="000D5F9E" w:rsidRPr="000D5F9E" w14:paraId="7DFFC0EF" w14:textId="77777777" w:rsidTr="000D5F9E">
        <w:trPr>
          <w:tblCellSpacing w:w="15" w:type="dxa"/>
        </w:trPr>
        <w:tc>
          <w:tcPr>
            <w:tcW w:w="250" w:type="pct"/>
            <w:hideMark/>
          </w:tcPr>
          <w:p w14:paraId="6B435C02" w14:textId="26874708"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D9E6AD1" wp14:editId="412AEB07">
                  <wp:extent cx="153670" cy="153670"/>
                  <wp:effectExtent l="0" t="0" r="0" b="0"/>
                  <wp:docPr id="143" name="Picture 143" descr="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122DB184" w14:textId="77777777" w:rsidR="000D5F9E" w:rsidRPr="000D5F9E" w:rsidRDefault="000D5F9E" w:rsidP="000D5F9E">
            <w:pPr>
              <w:spacing w:before="100" w:beforeAutospacing="1" w:after="100" w:afterAutospacing="1"/>
            </w:pPr>
            <w:r w:rsidRPr="000D5F9E">
              <w:t>The </w:t>
            </w:r>
            <w:r w:rsidRPr="000D5F9E">
              <w:rPr>
                <w:rFonts w:ascii="TheSansMonoConNormal" w:hAnsi="TheSansMonoConNormal" w:cs="Courier New"/>
                <w:sz w:val="20"/>
                <w:szCs w:val="20"/>
              </w:rPr>
              <w:t>&lt;router-outlet&gt;</w:t>
            </w:r>
            <w:r w:rsidRPr="000D5F9E">
              <w:t> element is where we will display the content of the selected Component</w:t>
            </w:r>
          </w:p>
        </w:tc>
      </w:tr>
    </w:tbl>
    <w:p w14:paraId="1548E2AE" w14:textId="77777777" w:rsidR="000D5F9E" w:rsidRDefault="000D5F9E" w:rsidP="000D5F9E">
      <w:pPr>
        <w:spacing w:before="100" w:beforeAutospacing="1" w:after="100" w:afterAutospacing="1"/>
        <w:rPr>
          <w:color w:val="000000"/>
        </w:rPr>
      </w:pPr>
    </w:p>
    <w:p w14:paraId="57998290" w14:textId="24882039" w:rsidR="000D5F9E" w:rsidRPr="000D5F9E" w:rsidRDefault="000D5F9E" w:rsidP="000D5F9E">
      <w:pPr>
        <w:pStyle w:val="Listing"/>
      </w:pPr>
      <w:r w:rsidRPr="000D5F9E">
        <w:t>Listing 11-2. app.module.ts</w:t>
      </w:r>
    </w:p>
    <w:p w14:paraId="3732C453" w14:textId="77777777" w:rsidR="000D5F9E" w:rsidRPr="000D5F9E" w:rsidRDefault="000D5F9E" w:rsidP="000D5F9E">
      <w:pPr>
        <w:pStyle w:val="code"/>
      </w:pPr>
      <w:r w:rsidRPr="000D5F9E">
        <w:t>import { BrowserModule } from '@angular/platform-browser';</w:t>
      </w:r>
    </w:p>
    <w:p w14:paraId="31A28137" w14:textId="77777777" w:rsidR="000D5F9E" w:rsidRPr="000D5F9E" w:rsidRDefault="000D5F9E" w:rsidP="000D5F9E">
      <w:pPr>
        <w:pStyle w:val="code"/>
      </w:pPr>
      <w:r w:rsidRPr="000D5F9E">
        <w:lastRenderedPageBreak/>
        <w:t>import { NgModule } from '@angular/core';</w:t>
      </w:r>
    </w:p>
    <w:p w14:paraId="4243E562" w14:textId="77777777" w:rsidR="000D5F9E" w:rsidRPr="000D5F9E" w:rsidRDefault="000D5F9E" w:rsidP="000D5F9E">
      <w:pPr>
        <w:pStyle w:val="code"/>
      </w:pPr>
    </w:p>
    <w:p w14:paraId="41C3C89A" w14:textId="77777777" w:rsidR="000D5F9E" w:rsidRPr="000D5F9E" w:rsidRDefault="000D5F9E" w:rsidP="000D5F9E">
      <w:pPr>
        <w:pStyle w:val="code"/>
      </w:pPr>
      <w:r w:rsidRPr="000D5F9E">
        <w:t>import { AppRoutingModule } from './app-routing.module';</w:t>
      </w:r>
    </w:p>
    <w:p w14:paraId="0EF39A49" w14:textId="77777777" w:rsidR="000D5F9E" w:rsidRPr="000D5F9E" w:rsidRDefault="000D5F9E" w:rsidP="000D5F9E">
      <w:pPr>
        <w:pStyle w:val="code"/>
      </w:pPr>
      <w:r w:rsidRPr="000D5F9E">
        <w:t>import { AppComponent } from './app.component';</w:t>
      </w:r>
    </w:p>
    <w:p w14:paraId="327289EF" w14:textId="77777777" w:rsidR="000D5F9E" w:rsidRPr="000D5F9E" w:rsidRDefault="000D5F9E" w:rsidP="000D5F9E">
      <w:pPr>
        <w:pStyle w:val="code"/>
      </w:pPr>
      <w:r w:rsidRPr="000D5F9E">
        <w:t>import { RouterModule } from '@angular/router';</w:t>
      </w:r>
    </w:p>
    <w:p w14:paraId="6F225E21" w14:textId="156F5768" w:rsidR="000D5F9E" w:rsidRPr="000D5F9E" w:rsidRDefault="000D5F9E" w:rsidP="000D5F9E">
      <w:pPr>
        <w:pStyle w:val="code"/>
      </w:pPr>
      <w:r w:rsidRPr="000D5F9E">
        <w:t xml:space="preserve">import { OneComponent } from './one/one.component';  </w:t>
      </w:r>
      <w:r w:rsidRPr="000D5F9E">
        <w:fldChar w:fldCharType="begin"/>
      </w:r>
      <w:r w:rsidRPr="000D5F9E">
        <w:instrText xml:space="preserve"> INCLUDEPICTURE "/var/folders/hv/m0jks22958l257vwp8xtmcr40000gn/T/com.microsoft.Word/WebArchiveCopyPasteTempFiles/1.png" \* MERGEFORMATINET </w:instrText>
      </w:r>
      <w:r w:rsidRPr="000D5F9E">
        <w:fldChar w:fldCharType="separate"/>
      </w:r>
      <w:r w:rsidRPr="000D5F9E">
        <w:rPr>
          <w:noProof/>
        </w:rPr>
        <w:drawing>
          <wp:inline distT="0" distB="0" distL="0" distR="0" wp14:anchorId="3174A2D4" wp14:editId="09441F3F">
            <wp:extent cx="153670" cy="153670"/>
            <wp:effectExtent l="0" t="0" r="0" b="0"/>
            <wp:docPr id="142" name="Picture 14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481FCB2" w14:textId="77777777" w:rsidR="000D5F9E" w:rsidRPr="000D5F9E" w:rsidRDefault="000D5F9E" w:rsidP="000D5F9E">
      <w:pPr>
        <w:pStyle w:val="code"/>
      </w:pPr>
      <w:r w:rsidRPr="000D5F9E">
        <w:t>import { TwoComponent } from './two/two.component';</w:t>
      </w:r>
    </w:p>
    <w:p w14:paraId="59C7F0EF" w14:textId="77777777" w:rsidR="000D5F9E" w:rsidRPr="000D5F9E" w:rsidRDefault="000D5F9E" w:rsidP="000D5F9E">
      <w:pPr>
        <w:pStyle w:val="code"/>
      </w:pPr>
      <w:r w:rsidRPr="000D5F9E">
        <w:t>import { WelcomeComponent } from './welcome/welcome.component';</w:t>
      </w:r>
    </w:p>
    <w:p w14:paraId="6672EA79" w14:textId="77777777" w:rsidR="000D5F9E" w:rsidRPr="000D5F9E" w:rsidRDefault="000D5F9E" w:rsidP="000D5F9E">
      <w:pPr>
        <w:pStyle w:val="code"/>
      </w:pPr>
    </w:p>
    <w:p w14:paraId="619A0224" w14:textId="77777777" w:rsidR="000D5F9E" w:rsidRPr="000D5F9E" w:rsidRDefault="000D5F9E" w:rsidP="000D5F9E">
      <w:pPr>
        <w:pStyle w:val="code"/>
      </w:pPr>
      <w:r w:rsidRPr="000D5F9E">
        <w:t>@NgModule({</w:t>
      </w:r>
    </w:p>
    <w:p w14:paraId="6C510547" w14:textId="5CECBE95" w:rsidR="000D5F9E" w:rsidRPr="000D5F9E" w:rsidRDefault="000D5F9E" w:rsidP="000D5F9E">
      <w:pPr>
        <w:pStyle w:val="code"/>
      </w:pPr>
      <w:r w:rsidRPr="000D5F9E">
        <w:t xml:space="preserve">  declarations: [ </w:t>
      </w:r>
      <w:r w:rsidRPr="000D5F9E">
        <w:fldChar w:fldCharType="begin"/>
      </w:r>
      <w:r w:rsidRPr="000D5F9E">
        <w:instrText xml:space="preserve"> INCLUDEPICTURE "/var/folders/hv/m0jks22958l257vwp8xtmcr40000gn/T/com.microsoft.Word/WebArchiveCopyPasteTempFiles/2.png" \* MERGEFORMATINET </w:instrText>
      </w:r>
      <w:r w:rsidRPr="000D5F9E">
        <w:fldChar w:fldCharType="separate"/>
      </w:r>
      <w:r w:rsidRPr="000D5F9E">
        <w:rPr>
          <w:noProof/>
        </w:rPr>
        <w:drawing>
          <wp:inline distT="0" distB="0" distL="0" distR="0" wp14:anchorId="62975CC1" wp14:editId="07EAFCB1">
            <wp:extent cx="153670" cy="153670"/>
            <wp:effectExtent l="0" t="0" r="0" b="0"/>
            <wp:docPr id="141" name="Picture 1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7B446BB3" w14:textId="77777777" w:rsidR="000D5F9E" w:rsidRPr="000D5F9E" w:rsidRDefault="000D5F9E" w:rsidP="000D5F9E">
      <w:pPr>
        <w:pStyle w:val="code"/>
      </w:pPr>
      <w:r w:rsidRPr="000D5F9E">
        <w:t xml:space="preserve">    AppComponent,</w:t>
      </w:r>
    </w:p>
    <w:p w14:paraId="0AE4BC6C" w14:textId="77777777" w:rsidR="000D5F9E" w:rsidRPr="000D5F9E" w:rsidRDefault="000D5F9E" w:rsidP="000D5F9E">
      <w:pPr>
        <w:pStyle w:val="code"/>
      </w:pPr>
      <w:r w:rsidRPr="000D5F9E">
        <w:t xml:space="preserve">    OneComponent,</w:t>
      </w:r>
    </w:p>
    <w:p w14:paraId="041D4199" w14:textId="77777777" w:rsidR="000D5F9E" w:rsidRPr="000D5F9E" w:rsidRDefault="000D5F9E" w:rsidP="000D5F9E">
      <w:pPr>
        <w:pStyle w:val="code"/>
      </w:pPr>
      <w:r w:rsidRPr="000D5F9E">
        <w:t xml:space="preserve">    TwoComponent,</w:t>
      </w:r>
    </w:p>
    <w:p w14:paraId="716A2D32" w14:textId="77777777" w:rsidR="000D5F9E" w:rsidRPr="000D5F9E" w:rsidRDefault="000D5F9E" w:rsidP="000D5F9E">
      <w:pPr>
        <w:pStyle w:val="code"/>
      </w:pPr>
      <w:r w:rsidRPr="000D5F9E">
        <w:t xml:space="preserve">    WelcomeComponent</w:t>
      </w:r>
    </w:p>
    <w:p w14:paraId="1154D439" w14:textId="77777777" w:rsidR="000D5F9E" w:rsidRPr="000D5F9E" w:rsidRDefault="000D5F9E" w:rsidP="000D5F9E">
      <w:pPr>
        <w:pStyle w:val="code"/>
      </w:pPr>
      <w:r w:rsidRPr="000D5F9E">
        <w:t xml:space="preserve">  ],</w:t>
      </w:r>
    </w:p>
    <w:p w14:paraId="7E5E4853" w14:textId="77777777" w:rsidR="000D5F9E" w:rsidRPr="000D5F9E" w:rsidRDefault="000D5F9E" w:rsidP="000D5F9E">
      <w:pPr>
        <w:pStyle w:val="code"/>
      </w:pPr>
      <w:r w:rsidRPr="000D5F9E">
        <w:t xml:space="preserve">  imports: [</w:t>
      </w:r>
    </w:p>
    <w:p w14:paraId="02098C25" w14:textId="77777777" w:rsidR="000D5F9E" w:rsidRPr="000D5F9E" w:rsidRDefault="000D5F9E" w:rsidP="000D5F9E">
      <w:pPr>
        <w:pStyle w:val="code"/>
      </w:pPr>
      <w:r w:rsidRPr="000D5F9E">
        <w:t xml:space="preserve">    BrowserModule,</w:t>
      </w:r>
    </w:p>
    <w:p w14:paraId="435221D0" w14:textId="77777777" w:rsidR="000D5F9E" w:rsidRPr="000D5F9E" w:rsidRDefault="000D5F9E" w:rsidP="000D5F9E">
      <w:pPr>
        <w:pStyle w:val="code"/>
      </w:pPr>
      <w:r w:rsidRPr="000D5F9E">
        <w:t xml:space="preserve">    AppRoutingModule,</w:t>
      </w:r>
    </w:p>
    <w:p w14:paraId="40E7EF26" w14:textId="3C776F36" w:rsidR="000D5F9E" w:rsidRPr="000D5F9E" w:rsidRDefault="000D5F9E" w:rsidP="000D5F9E">
      <w:pPr>
        <w:pStyle w:val="code"/>
      </w:pPr>
      <w:r w:rsidRPr="000D5F9E">
        <w:t xml:space="preserve">    RouterModule.forRoot([  </w:t>
      </w:r>
      <w:r w:rsidRPr="000D5F9E">
        <w:fldChar w:fldCharType="begin"/>
      </w:r>
      <w:r w:rsidRPr="000D5F9E">
        <w:instrText xml:space="preserve"> INCLUDEPICTURE "/var/folders/hv/m0jks22958l257vwp8xtmcr40000gn/T/com.microsoft.Word/WebArchiveCopyPasteTempFiles/3.png" \* MERGEFORMATINET </w:instrText>
      </w:r>
      <w:r w:rsidRPr="000D5F9E">
        <w:fldChar w:fldCharType="separate"/>
      </w:r>
      <w:r w:rsidRPr="000D5F9E">
        <w:rPr>
          <w:noProof/>
        </w:rPr>
        <w:drawing>
          <wp:inline distT="0" distB="0" distL="0" distR="0" wp14:anchorId="63CE4BBA" wp14:editId="0101C88D">
            <wp:extent cx="153670" cy="153670"/>
            <wp:effectExtent l="0" t="0" r="0" b="0"/>
            <wp:docPr id="140" name="Picture 14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1CCE5355" w14:textId="40076596" w:rsidR="000D5F9E" w:rsidRPr="000D5F9E" w:rsidRDefault="000D5F9E" w:rsidP="000D5F9E">
      <w:pPr>
        <w:pStyle w:val="code"/>
      </w:pPr>
      <w:r w:rsidRPr="000D5F9E">
        <w:t xml:space="preserve">      {path: 'one', component: OneComponent }, </w:t>
      </w:r>
      <w:r w:rsidRPr="000D5F9E">
        <w:fldChar w:fldCharType="begin"/>
      </w:r>
      <w:r w:rsidRPr="000D5F9E">
        <w:instrText xml:space="preserve"> INCLUDEPICTURE "/var/folders/hv/m0jks22958l257vwp8xtmcr40000gn/T/com.microsoft.Word/WebArchiveCopyPasteTempFiles/4.png" \* MERGEFORMATINET </w:instrText>
      </w:r>
      <w:r w:rsidRPr="000D5F9E">
        <w:fldChar w:fldCharType="separate"/>
      </w:r>
      <w:r w:rsidRPr="000D5F9E">
        <w:rPr>
          <w:noProof/>
        </w:rPr>
        <w:drawing>
          <wp:inline distT="0" distB="0" distL="0" distR="0" wp14:anchorId="7C3C02D2" wp14:editId="0BAB2717">
            <wp:extent cx="153670" cy="153670"/>
            <wp:effectExtent l="0" t="0" r="0" b="0"/>
            <wp:docPr id="139" name="Picture 13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0D5F9E">
        <w:fldChar w:fldCharType="end"/>
      </w:r>
    </w:p>
    <w:p w14:paraId="325FA525" w14:textId="77777777" w:rsidR="000D5F9E" w:rsidRPr="000D5F9E" w:rsidRDefault="000D5F9E" w:rsidP="000D5F9E">
      <w:pPr>
        <w:pStyle w:val="code"/>
      </w:pPr>
      <w:r w:rsidRPr="000D5F9E">
        <w:t xml:space="preserve">      {path: 'two', component: TwoComponent },</w:t>
      </w:r>
    </w:p>
    <w:p w14:paraId="1A4F37F0" w14:textId="77777777" w:rsidR="000D5F9E" w:rsidRPr="000D5F9E" w:rsidRDefault="000D5F9E" w:rsidP="000D5F9E">
      <w:pPr>
        <w:pStyle w:val="code"/>
      </w:pPr>
      <w:r w:rsidRPr="000D5F9E">
        <w:t xml:space="preserve">      {path: 'welcome', component: WelcomeComponent },</w:t>
      </w:r>
    </w:p>
    <w:p w14:paraId="6C21AE34" w14:textId="77777777" w:rsidR="000D5F9E" w:rsidRPr="000D5F9E" w:rsidRDefault="000D5F9E" w:rsidP="000D5F9E">
      <w:pPr>
        <w:pStyle w:val="code"/>
      </w:pPr>
      <w:r w:rsidRPr="000D5F9E">
        <w:t xml:space="preserve">      {path: '', redirectTo: 'welcome', pathMatch: 'full'}</w:t>
      </w:r>
    </w:p>
    <w:p w14:paraId="6324EDAF" w14:textId="77777777" w:rsidR="000D5F9E" w:rsidRPr="000D5F9E" w:rsidRDefault="000D5F9E" w:rsidP="000D5F9E">
      <w:pPr>
        <w:pStyle w:val="code"/>
      </w:pPr>
      <w:r w:rsidRPr="000D5F9E">
        <w:t xml:space="preserve">    ], {useHash: true})</w:t>
      </w:r>
    </w:p>
    <w:p w14:paraId="1ABF48E3" w14:textId="77777777" w:rsidR="000D5F9E" w:rsidRPr="000D5F9E" w:rsidRDefault="000D5F9E" w:rsidP="000D5F9E">
      <w:pPr>
        <w:pStyle w:val="code"/>
      </w:pPr>
      <w:r w:rsidRPr="000D5F9E">
        <w:t xml:space="preserve">  ],</w:t>
      </w:r>
    </w:p>
    <w:p w14:paraId="375BFF09" w14:textId="77777777" w:rsidR="000D5F9E" w:rsidRPr="000D5F9E" w:rsidRDefault="000D5F9E" w:rsidP="000D5F9E">
      <w:pPr>
        <w:pStyle w:val="code"/>
      </w:pPr>
      <w:r w:rsidRPr="000D5F9E">
        <w:t xml:space="preserve">  providers: [],</w:t>
      </w:r>
    </w:p>
    <w:p w14:paraId="5F53DC8D" w14:textId="77777777" w:rsidR="000D5F9E" w:rsidRPr="000D5F9E" w:rsidRDefault="000D5F9E" w:rsidP="000D5F9E">
      <w:pPr>
        <w:pStyle w:val="code"/>
      </w:pPr>
      <w:r w:rsidRPr="000D5F9E">
        <w:t xml:space="preserve">  bootstrap: [AppComponent]</w:t>
      </w:r>
    </w:p>
    <w:p w14:paraId="2F40F6B9" w14:textId="77777777" w:rsidR="000D5F9E" w:rsidRPr="000D5F9E" w:rsidRDefault="000D5F9E" w:rsidP="000D5F9E">
      <w:pPr>
        <w:pStyle w:val="code"/>
      </w:pPr>
      <w:r w:rsidRPr="000D5F9E">
        <w:t>})</w:t>
      </w:r>
    </w:p>
    <w:p w14:paraId="6A45E774" w14:textId="194192E5" w:rsidR="000D5F9E" w:rsidRDefault="000D5F9E" w:rsidP="000D5F9E">
      <w:pPr>
        <w:pStyle w:val="code"/>
      </w:pPr>
      <w:r w:rsidRPr="000D5F9E">
        <w:t>export class AppModule { }</w:t>
      </w:r>
    </w:p>
    <w:p w14:paraId="03AD2599" w14:textId="77777777" w:rsidR="000D5F9E" w:rsidRPr="000D5F9E" w:rsidRDefault="000D5F9E" w:rsidP="000D5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SansMonoConNormal" w:hAnsi="TheSansMonoConNormal" w:cs="Courier New"/>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0D5F9E" w:rsidRPr="000D5F9E" w14:paraId="249836E2" w14:textId="77777777" w:rsidTr="000D5F9E">
        <w:trPr>
          <w:tblCellSpacing w:w="15" w:type="dxa"/>
        </w:trPr>
        <w:tc>
          <w:tcPr>
            <w:tcW w:w="250" w:type="pct"/>
            <w:hideMark/>
          </w:tcPr>
          <w:p w14:paraId="16CD3B96" w14:textId="55D093CB" w:rsidR="000D5F9E" w:rsidRPr="000D5F9E" w:rsidRDefault="000D5F9E" w:rsidP="000D5F9E">
            <w:pPr>
              <w:spacing w:before="100" w:beforeAutospacing="1" w:after="100" w:afterAutospacing="1"/>
              <w:jc w:val="center"/>
            </w:pPr>
            <w:r w:rsidRPr="000D5F9E">
              <w:rPr>
                <w:noProof/>
                <w:color w:val="0000FF"/>
              </w:rPr>
              <w:drawing>
                <wp:inline distT="0" distB="0" distL="0" distR="0" wp14:anchorId="254533D8" wp14:editId="1C4673AE">
                  <wp:extent cx="153670" cy="153670"/>
                  <wp:effectExtent l="0" t="0" r="0" b="0"/>
                  <wp:docPr id="138" name="Picture 138" descr="1">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5A73B94A" w14:textId="77777777" w:rsidR="000D5F9E" w:rsidRPr="000D5F9E" w:rsidRDefault="000D5F9E" w:rsidP="000D5F9E">
            <w:pPr>
              <w:spacing w:before="100" w:beforeAutospacing="1" w:after="100" w:afterAutospacing="1"/>
            </w:pPr>
            <w:r w:rsidRPr="000D5F9E">
              <w:t>Any additional component that you will use for routing should be imported in the module file. In this example project, I created 3 additional components (OneComponent, TwoComponent and WelcomeComponent); all of them needs to be imported</w:t>
            </w:r>
          </w:p>
        </w:tc>
      </w:tr>
      <w:tr w:rsidR="000D5F9E" w:rsidRPr="000D5F9E" w14:paraId="215D3ECD" w14:textId="77777777" w:rsidTr="000D5F9E">
        <w:trPr>
          <w:tblCellSpacing w:w="15" w:type="dxa"/>
        </w:trPr>
        <w:tc>
          <w:tcPr>
            <w:tcW w:w="250" w:type="pct"/>
            <w:hideMark/>
          </w:tcPr>
          <w:p w14:paraId="7E7E3E42" w14:textId="24B36946" w:rsidR="000D5F9E" w:rsidRPr="000D5F9E" w:rsidRDefault="000D5F9E" w:rsidP="000D5F9E">
            <w:pPr>
              <w:spacing w:before="100" w:beforeAutospacing="1" w:after="100" w:afterAutospacing="1"/>
              <w:jc w:val="center"/>
            </w:pPr>
            <w:r w:rsidRPr="000D5F9E">
              <w:rPr>
                <w:noProof/>
                <w:color w:val="0000FF"/>
              </w:rPr>
              <w:drawing>
                <wp:inline distT="0" distB="0" distL="0" distR="0" wp14:anchorId="6AE29B31" wp14:editId="5D47C091">
                  <wp:extent cx="153670" cy="153670"/>
                  <wp:effectExtent l="0" t="0" r="0" b="0"/>
                  <wp:docPr id="137" name="Picture 137" descr="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4C277917" w14:textId="77777777" w:rsidR="000D5F9E" w:rsidRPr="000D5F9E" w:rsidRDefault="000D5F9E" w:rsidP="000D5F9E">
            <w:pPr>
              <w:spacing w:before="100" w:beforeAutospacing="1" w:after="100" w:afterAutospacing="1"/>
            </w:pPr>
            <w:r w:rsidRPr="000D5F9E">
              <w:t>All the additional Components also needs to be declared</w:t>
            </w:r>
          </w:p>
        </w:tc>
      </w:tr>
      <w:tr w:rsidR="000D5F9E" w:rsidRPr="000D5F9E" w14:paraId="029A8B18" w14:textId="77777777" w:rsidTr="000D5F9E">
        <w:trPr>
          <w:tblCellSpacing w:w="15" w:type="dxa"/>
        </w:trPr>
        <w:tc>
          <w:tcPr>
            <w:tcW w:w="250" w:type="pct"/>
            <w:hideMark/>
          </w:tcPr>
          <w:p w14:paraId="113EF0FA" w14:textId="352407C1" w:rsidR="000D5F9E" w:rsidRPr="000D5F9E" w:rsidRDefault="000D5F9E" w:rsidP="000D5F9E">
            <w:pPr>
              <w:spacing w:before="100" w:beforeAutospacing="1" w:after="100" w:afterAutospacing="1"/>
              <w:jc w:val="center"/>
            </w:pPr>
            <w:r w:rsidRPr="000D5F9E">
              <w:rPr>
                <w:noProof/>
                <w:color w:val="0000FF"/>
              </w:rPr>
              <w:drawing>
                <wp:inline distT="0" distB="0" distL="0" distR="0" wp14:anchorId="126889B6" wp14:editId="4F8179A1">
                  <wp:extent cx="153670" cy="153670"/>
                  <wp:effectExtent l="0" t="0" r="0" b="0"/>
                  <wp:docPr id="136" name="Picture 136" descr="3">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6AF6AA2" w14:textId="77777777" w:rsidR="000D5F9E" w:rsidRPr="000D5F9E" w:rsidRDefault="000D5F9E" w:rsidP="000D5F9E">
            <w:pPr>
              <w:spacing w:before="100" w:beforeAutospacing="1" w:after="100" w:afterAutospacing="1"/>
            </w:pPr>
            <w:r w:rsidRPr="000D5F9E">
              <w:t>This is how we define the routes for the app. We use the </w:t>
            </w:r>
            <w:r w:rsidRPr="000D5F9E">
              <w:rPr>
                <w:rFonts w:ascii="TheSansMonoConNormal" w:hAnsi="TheSansMonoConNormal" w:cs="Courier New"/>
                <w:sz w:val="20"/>
                <w:szCs w:val="20"/>
              </w:rPr>
              <w:t>RouterModule.forRoot()</w:t>
            </w:r>
            <w:r w:rsidRPr="000D5F9E">
              <w:t> method to create the route definitions for the app. The route definition is an array of JSON objects. Each JSON object is a route</w:t>
            </w:r>
          </w:p>
        </w:tc>
      </w:tr>
      <w:tr w:rsidR="000D5F9E" w:rsidRPr="000D5F9E" w14:paraId="07491844" w14:textId="77777777" w:rsidTr="000D5F9E">
        <w:trPr>
          <w:tblCellSpacing w:w="15" w:type="dxa"/>
        </w:trPr>
        <w:tc>
          <w:tcPr>
            <w:tcW w:w="250" w:type="pct"/>
            <w:hideMark/>
          </w:tcPr>
          <w:p w14:paraId="7DD6BAB5" w14:textId="29D8EA5A" w:rsidR="000D5F9E" w:rsidRPr="000D5F9E" w:rsidRDefault="000D5F9E" w:rsidP="000D5F9E">
            <w:pPr>
              <w:spacing w:before="100" w:beforeAutospacing="1" w:after="100" w:afterAutospacing="1"/>
              <w:jc w:val="center"/>
            </w:pPr>
            <w:r w:rsidRPr="000D5F9E">
              <w:rPr>
                <w:noProof/>
                <w:color w:val="0000FF"/>
              </w:rPr>
              <w:drawing>
                <wp:inline distT="0" distB="0" distL="0" distR="0" wp14:anchorId="4F77B59A" wp14:editId="178D7BF3">
                  <wp:extent cx="153670" cy="153670"/>
                  <wp:effectExtent l="0" t="0" r="0" b="0"/>
                  <wp:docPr id="135" name="Picture 135" descr="4">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tc>
        <w:tc>
          <w:tcPr>
            <w:tcW w:w="0" w:type="auto"/>
            <w:hideMark/>
          </w:tcPr>
          <w:p w14:paraId="31C5AB4B" w14:textId="77777777" w:rsidR="000D5F9E" w:rsidRPr="000D5F9E" w:rsidRDefault="000D5F9E" w:rsidP="000D5F9E">
            <w:pPr>
              <w:spacing w:before="100" w:beforeAutospacing="1" w:after="100" w:afterAutospacing="1"/>
            </w:pPr>
            <w:r w:rsidRPr="000D5F9E">
              <w:t>A route object has two properties. The first one is the </w:t>
            </w:r>
            <w:r w:rsidRPr="000D5F9E">
              <w:rPr>
                <w:b/>
                <w:bCs/>
              </w:rPr>
              <w:t>path</w:t>
            </w:r>
            <w:r w:rsidRPr="000D5F9E">
              <w:t>, this is the path that’s specified in the </w:t>
            </w:r>
            <w:r w:rsidRPr="000D5F9E">
              <w:rPr>
                <w:rFonts w:ascii="TheSansMonoConNormal" w:hAnsi="TheSansMonoConNormal" w:cs="Courier New"/>
                <w:sz w:val="20"/>
                <w:szCs w:val="20"/>
              </w:rPr>
              <w:t>[routerLink]</w:t>
            </w:r>
            <w:r w:rsidRPr="000D5F9E">
              <w:t> directive (see Listing 11-1). The second one is the name of the Component that we’d like to associate with this path</w:t>
            </w:r>
          </w:p>
        </w:tc>
      </w:tr>
    </w:tbl>
    <w:p w14:paraId="376E7CB7" w14:textId="234C21BF" w:rsidR="009677A7" w:rsidRDefault="009677A7" w:rsidP="00C254DD"/>
    <w:p w14:paraId="4DED72BE" w14:textId="2DCF5AAB" w:rsidR="0078626D" w:rsidRDefault="0078626D" w:rsidP="00C254DD"/>
    <w:p w14:paraId="06D62752" w14:textId="0C642405" w:rsidR="00E66EFE" w:rsidRDefault="00E66EFE" w:rsidP="00C254DD">
      <w:r>
        <w:t>If you’re following this project, you’ll need to generate</w:t>
      </w:r>
      <w:r w:rsidR="00425278">
        <w:t xml:space="preserve">. </w:t>
      </w:r>
      <w:r w:rsidR="00425278">
        <w:rPr>
          <w:color w:val="000000"/>
        </w:rPr>
        <w:t>Example 11-1 shows the angular CLI commands to generate the 3 other components we need for this example.</w:t>
      </w:r>
    </w:p>
    <w:p w14:paraId="008234AB" w14:textId="1E2B3E45" w:rsidR="00E66EFE" w:rsidRDefault="00E66EFE" w:rsidP="00C254DD"/>
    <w:p w14:paraId="023A46FE" w14:textId="650E92A9" w:rsidR="00E66EFE" w:rsidRDefault="00E66EFE" w:rsidP="00A132D1">
      <w:pPr>
        <w:pStyle w:val="Listing"/>
      </w:pPr>
      <w:r>
        <w:t>Example 11-1. How to generate additional components</w:t>
      </w:r>
      <w:r w:rsidR="000C2877">
        <w:t xml:space="preserve">. </w:t>
      </w:r>
    </w:p>
    <w:p w14:paraId="10C230B4" w14:textId="77777777" w:rsidR="00E66EFE" w:rsidRDefault="00E66EFE" w:rsidP="00A132D1">
      <w:pPr>
        <w:pStyle w:val="code"/>
      </w:pPr>
      <w:r>
        <w:lastRenderedPageBreak/>
        <w:t>ng g c OneComponent</w:t>
      </w:r>
    </w:p>
    <w:p w14:paraId="04D3263D" w14:textId="25966D3B" w:rsidR="00E66EFE" w:rsidRDefault="00E66EFE" w:rsidP="00A132D1">
      <w:pPr>
        <w:pStyle w:val="code"/>
      </w:pPr>
      <w:r>
        <w:t>ng g c TwoComponent</w:t>
      </w:r>
    </w:p>
    <w:p w14:paraId="16E92DE1" w14:textId="64B81EF8" w:rsidR="00983A8E" w:rsidRDefault="00983A8E" w:rsidP="00A132D1">
      <w:pPr>
        <w:pStyle w:val="code"/>
      </w:pPr>
      <w:r>
        <w:t>ng g c WelcomeComponent</w:t>
      </w:r>
    </w:p>
    <w:p w14:paraId="60078914" w14:textId="7FCCAEB2" w:rsidR="00A132D1" w:rsidRDefault="00A132D1" w:rsidP="00E66EFE">
      <w:pPr>
        <w:pStyle w:val="NormalWeb"/>
        <w:rPr>
          <w:color w:val="000000"/>
        </w:rPr>
      </w:pPr>
      <w:r>
        <w:rPr>
          <w:color w:val="000000"/>
        </w:rPr>
        <w:t xml:space="preserve">Listing 11-3 shows the contents of  </w:t>
      </w:r>
      <w:r w:rsidRPr="00A132D1">
        <w:rPr>
          <w:b/>
          <w:color w:val="000000"/>
        </w:rPr>
        <w:t>one.component.ts</w:t>
      </w:r>
    </w:p>
    <w:p w14:paraId="336EA929" w14:textId="1C22A1B4" w:rsidR="00E66EFE" w:rsidRDefault="00E66EFE" w:rsidP="00A132D1">
      <w:pPr>
        <w:pStyle w:val="Listing"/>
      </w:pPr>
      <w:r>
        <w:t>Listing 11-3. /app/one/one.component.ts</w:t>
      </w:r>
    </w:p>
    <w:p w14:paraId="375C49CF" w14:textId="77777777" w:rsidR="00E66EFE" w:rsidRDefault="00E66EFE" w:rsidP="00A132D1">
      <w:pPr>
        <w:pStyle w:val="code"/>
      </w:pPr>
      <w:r>
        <w:t>import { Component, OnInit } from '@angular/core';</w:t>
      </w:r>
    </w:p>
    <w:p w14:paraId="6A8861B7" w14:textId="77777777" w:rsidR="00E66EFE" w:rsidRDefault="00E66EFE" w:rsidP="00A132D1">
      <w:pPr>
        <w:pStyle w:val="code"/>
      </w:pPr>
    </w:p>
    <w:p w14:paraId="0D198951" w14:textId="77777777" w:rsidR="00E66EFE" w:rsidRDefault="00E66EFE" w:rsidP="00A132D1">
      <w:pPr>
        <w:pStyle w:val="code"/>
      </w:pPr>
      <w:r>
        <w:t>@Component({</w:t>
      </w:r>
    </w:p>
    <w:p w14:paraId="27B5A81E" w14:textId="77777777" w:rsidR="00E66EFE" w:rsidRDefault="00E66EFE" w:rsidP="00A132D1">
      <w:pPr>
        <w:pStyle w:val="code"/>
      </w:pPr>
      <w:r>
        <w:t xml:space="preserve">  templateUrl: './one.component.html',</w:t>
      </w:r>
    </w:p>
    <w:p w14:paraId="7EFF4982" w14:textId="77777777" w:rsidR="00E66EFE" w:rsidRDefault="00E66EFE" w:rsidP="00A132D1">
      <w:pPr>
        <w:pStyle w:val="code"/>
      </w:pPr>
      <w:r>
        <w:t xml:space="preserve">  styleUrls: ['./one.component.css']</w:t>
      </w:r>
    </w:p>
    <w:p w14:paraId="22B3EC6D" w14:textId="77777777" w:rsidR="00E66EFE" w:rsidRDefault="00E66EFE" w:rsidP="00A132D1">
      <w:pPr>
        <w:pStyle w:val="code"/>
      </w:pPr>
      <w:r>
        <w:t>})</w:t>
      </w:r>
    </w:p>
    <w:p w14:paraId="6B81D029" w14:textId="77777777" w:rsidR="00E66EFE" w:rsidRDefault="00E66EFE" w:rsidP="00A132D1">
      <w:pPr>
        <w:pStyle w:val="code"/>
      </w:pPr>
      <w:r>
        <w:t>export class OneComponent implements OnInit {</w:t>
      </w:r>
    </w:p>
    <w:p w14:paraId="6E1BA86E" w14:textId="77777777" w:rsidR="00E66EFE" w:rsidRDefault="00E66EFE" w:rsidP="00A132D1">
      <w:pPr>
        <w:pStyle w:val="code"/>
      </w:pPr>
    </w:p>
    <w:p w14:paraId="361987C3" w14:textId="77777777" w:rsidR="00E66EFE" w:rsidRDefault="00E66EFE" w:rsidP="00A132D1">
      <w:pPr>
        <w:pStyle w:val="code"/>
      </w:pPr>
      <w:r>
        <w:t xml:space="preserve">  title = "This is one component"</w:t>
      </w:r>
    </w:p>
    <w:p w14:paraId="0C7A0ACD" w14:textId="77777777" w:rsidR="00E66EFE" w:rsidRDefault="00E66EFE" w:rsidP="00A132D1">
      <w:pPr>
        <w:pStyle w:val="code"/>
      </w:pPr>
      <w:r>
        <w:t xml:space="preserve">  constructor() { }</w:t>
      </w:r>
    </w:p>
    <w:p w14:paraId="40FD0E79" w14:textId="77777777" w:rsidR="00E66EFE" w:rsidRDefault="00E66EFE" w:rsidP="00A132D1">
      <w:pPr>
        <w:pStyle w:val="code"/>
      </w:pPr>
    </w:p>
    <w:p w14:paraId="4721140B" w14:textId="77777777" w:rsidR="00E66EFE" w:rsidRDefault="00E66EFE" w:rsidP="00A132D1">
      <w:pPr>
        <w:pStyle w:val="code"/>
      </w:pPr>
      <w:r>
        <w:t xml:space="preserve">  ngOnInit() {</w:t>
      </w:r>
    </w:p>
    <w:p w14:paraId="5B0ACCE6" w14:textId="77777777" w:rsidR="00E66EFE" w:rsidRDefault="00E66EFE" w:rsidP="00A132D1">
      <w:pPr>
        <w:pStyle w:val="code"/>
      </w:pPr>
      <w:r>
        <w:t xml:space="preserve">  }</w:t>
      </w:r>
    </w:p>
    <w:p w14:paraId="48638AC4" w14:textId="77777777" w:rsidR="00E66EFE" w:rsidRDefault="00E66EFE" w:rsidP="00A132D1">
      <w:pPr>
        <w:pStyle w:val="code"/>
      </w:pPr>
      <w:r>
        <w:t>}</w:t>
      </w:r>
    </w:p>
    <w:p w14:paraId="7C008EBE" w14:textId="77777777" w:rsidR="00E66EFE" w:rsidRPr="00E66EFE" w:rsidRDefault="00E66EFE" w:rsidP="00C254DD">
      <w:pPr>
        <w:rPr>
          <w:b/>
        </w:rPr>
      </w:pPr>
    </w:p>
    <w:p w14:paraId="260F1ACC" w14:textId="2C83B869" w:rsidR="0078626D" w:rsidRDefault="0078626D" w:rsidP="00C254DD"/>
    <w:p w14:paraId="544665BE" w14:textId="3D00C76E" w:rsidR="004E4138" w:rsidRDefault="004E4138">
      <w:r>
        <w:br w:type="page"/>
      </w:r>
    </w:p>
    <w:p w14:paraId="38B88779" w14:textId="6A56E317" w:rsidR="0095202A" w:rsidRDefault="0095202A"/>
    <w:p w14:paraId="0EECBA1C" w14:textId="0ED417FB" w:rsidR="00D57C3A" w:rsidRDefault="0095202A" w:rsidP="00041DCB">
      <w:pPr>
        <w:pStyle w:val="ChapterTitle"/>
      </w:pPr>
      <w:r>
        <w:t>Appendix A: How to work in a Cloud9 environment</w:t>
      </w:r>
    </w:p>
    <w:p w14:paraId="79A8BBC4" w14:textId="59384843" w:rsidR="0095202A" w:rsidRDefault="0095202A" w:rsidP="00D57C3A"/>
    <w:p w14:paraId="4A74907D" w14:textId="6316ED11" w:rsidR="0027761A" w:rsidRDefault="0027761A" w:rsidP="0027761A">
      <w:r>
        <w:t>Presumably, you already have a C9 account.</w:t>
      </w:r>
      <w:r w:rsidR="00907801">
        <w:t xml:space="preserve"> I already have an existing C9 account prior to Amazon acquiring C9. At the time of writing, sign ups on </w:t>
      </w:r>
      <w:hyperlink r:id="rId85" w:history="1">
        <w:r w:rsidR="00907801" w:rsidRPr="007E3BEC">
          <w:rPr>
            <w:rStyle w:val="Hyperlink"/>
          </w:rPr>
          <w:t>https://c9.io/signup</w:t>
        </w:r>
      </w:hyperlink>
      <w:r w:rsidR="00907801">
        <w:t xml:space="preserve"> are no longer accepted. You will instead be referred to AWS C9 service.</w:t>
      </w:r>
      <w:r w:rsidR="00864F0A">
        <w:t xml:space="preserve"> Anyway, if you happen to have a C9 account, here’s how to use it a dev environment for Angular development.</w:t>
      </w:r>
      <w:r w:rsidR="00907801">
        <w:t xml:space="preserve"> </w:t>
      </w:r>
    </w:p>
    <w:p w14:paraId="45D9530C" w14:textId="444EC8D1" w:rsidR="007E51BF" w:rsidRDefault="007E51BF" w:rsidP="0027761A"/>
    <w:p w14:paraId="4DE361B3" w14:textId="2B6352DF" w:rsidR="00EC793E" w:rsidRDefault="00EC793E" w:rsidP="0027761A">
      <w:r>
        <w:t xml:space="preserve">First, </w:t>
      </w:r>
      <w:r w:rsidR="007E51BF">
        <w:t xml:space="preserve">login to </w:t>
      </w:r>
      <w:hyperlink r:id="rId86" w:history="1">
        <w:r w:rsidR="007E51BF" w:rsidRPr="007E3BEC">
          <w:rPr>
            <w:rStyle w:val="Hyperlink"/>
          </w:rPr>
          <w:t>https://c9.io/login</w:t>
        </w:r>
      </w:hyperlink>
      <w:r w:rsidR="007E51BF">
        <w:t>, then create a workspace.</w:t>
      </w:r>
      <w:r w:rsidR="00F646BF">
        <w:t xml:space="preserve"> </w:t>
      </w:r>
    </w:p>
    <w:p w14:paraId="1C6F05DD" w14:textId="6A40A262" w:rsidR="00B27DD3" w:rsidRDefault="00B27DD3" w:rsidP="0027761A"/>
    <w:p w14:paraId="3054D5A7" w14:textId="22BD14B7" w:rsidR="00B27DD3" w:rsidRDefault="00B27DD3" w:rsidP="00B27DD3">
      <w:pPr>
        <w:pStyle w:val="code"/>
      </w:pPr>
      <w:r>
        <w:t>sudo apt-get update</w:t>
      </w:r>
    </w:p>
    <w:p w14:paraId="4AD080BA" w14:textId="3BE74E04" w:rsidR="00B27DD3" w:rsidRDefault="00B27DD3" w:rsidP="0027761A"/>
    <w:p w14:paraId="33A8BF41" w14:textId="3BEA98F9" w:rsidR="00B27DD3" w:rsidRDefault="00B27DD3" w:rsidP="0027761A">
      <w:r>
        <w:t>Next, we need to install nvm (Node Virtual manager).</w:t>
      </w:r>
      <w:r w:rsidR="00244831">
        <w:t xml:space="preserve"> </w:t>
      </w:r>
    </w:p>
    <w:p w14:paraId="280EB749" w14:textId="77777777" w:rsidR="00F646BF" w:rsidRDefault="00F646BF" w:rsidP="0027761A"/>
    <w:p w14:paraId="57AD51C3" w14:textId="77777777" w:rsidR="0027761A" w:rsidRDefault="0027761A" w:rsidP="0027761A"/>
    <w:p w14:paraId="2F2696D5" w14:textId="540CA87B" w:rsidR="0027761A" w:rsidRDefault="0027761A" w:rsidP="0027761A">
      <w:r>
        <w:t>Create a workspace, choose Ubuntu blank</w:t>
      </w:r>
      <w:r w:rsidR="00914D8E">
        <w:t>.</w:t>
      </w:r>
    </w:p>
    <w:p w14:paraId="4A1FE661" w14:textId="44D5F20D" w:rsidR="00914D8E" w:rsidRDefault="00914D8E" w:rsidP="0027761A"/>
    <w:p w14:paraId="5EB3BC41" w14:textId="2E7F225A" w:rsidR="00914D8E" w:rsidRDefault="00914D8E" w:rsidP="0027761A">
      <w:r w:rsidRPr="00914D8E">
        <w:rPr>
          <w:noProof/>
        </w:rPr>
        <w:drawing>
          <wp:inline distT="0" distB="0" distL="0" distR="0" wp14:anchorId="2C7F0A47" wp14:editId="0FE3BABA">
            <wp:extent cx="5943600" cy="3144520"/>
            <wp:effectExtent l="0" t="0" r="0"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3144520"/>
                    </a:xfrm>
                    <a:prstGeom prst="rect">
                      <a:avLst/>
                    </a:prstGeom>
                  </pic:spPr>
                </pic:pic>
              </a:graphicData>
            </a:graphic>
          </wp:inline>
        </w:drawing>
      </w:r>
    </w:p>
    <w:p w14:paraId="5E5593AF" w14:textId="77777777" w:rsidR="00914D8E" w:rsidRDefault="00914D8E" w:rsidP="0027761A"/>
    <w:p w14:paraId="210EA3A1" w14:textId="04A860DC" w:rsidR="00914D8E" w:rsidRDefault="00914D8E" w:rsidP="0027761A"/>
    <w:p w14:paraId="4A989A28" w14:textId="5B5EE03F" w:rsidR="00914D8E" w:rsidRDefault="00914D8E" w:rsidP="0027761A"/>
    <w:p w14:paraId="61CDCA6B" w14:textId="77777777" w:rsidR="00914D8E" w:rsidRDefault="00914D8E" w:rsidP="0027761A"/>
    <w:p w14:paraId="76753FEB" w14:textId="77777777" w:rsidR="0027761A" w:rsidRDefault="0027761A" w:rsidP="0027761A">
      <w:r>
        <w:t>sudo apt-get update</w:t>
      </w:r>
    </w:p>
    <w:p w14:paraId="0B2212B6" w14:textId="77777777" w:rsidR="0027761A" w:rsidRDefault="0027761A" w:rsidP="0027761A">
      <w:r>
        <w:lastRenderedPageBreak/>
        <w:t>then install nvm</w:t>
      </w:r>
    </w:p>
    <w:p w14:paraId="353478CE" w14:textId="77777777" w:rsidR="0027761A" w:rsidRDefault="0027761A" w:rsidP="0027761A"/>
    <w:p w14:paraId="390B4284" w14:textId="77777777" w:rsidR="0027761A" w:rsidRDefault="0027761A" w:rsidP="0027761A">
      <w:r>
        <w:t>nvm install node</w:t>
      </w:r>
    </w:p>
    <w:p w14:paraId="000386F7" w14:textId="77777777" w:rsidR="0027761A" w:rsidRDefault="0027761A" w:rsidP="0027761A"/>
    <w:p w14:paraId="225D705F" w14:textId="77777777" w:rsidR="0027761A" w:rsidRDefault="0027761A" w:rsidP="0027761A">
      <w:r>
        <w:t>then create an angular project</w:t>
      </w:r>
    </w:p>
    <w:p w14:paraId="75ACC0A8" w14:textId="77777777" w:rsidR="0027761A" w:rsidRDefault="0027761A" w:rsidP="0027761A"/>
    <w:p w14:paraId="7F67D404" w14:textId="77777777" w:rsidR="0027761A" w:rsidRDefault="0027761A" w:rsidP="0027761A">
      <w:r>
        <w:t>and then, make this change to package.json</w:t>
      </w:r>
    </w:p>
    <w:p w14:paraId="4D3DA419" w14:textId="77777777" w:rsidR="0027761A" w:rsidRDefault="0027761A" w:rsidP="0027761A"/>
    <w:p w14:paraId="50CD3CA8" w14:textId="77777777" w:rsidR="0027761A" w:rsidRDefault="0027761A" w:rsidP="0027761A">
      <w:r>
        <w:t>{</w:t>
      </w:r>
    </w:p>
    <w:p w14:paraId="6C9CD03F" w14:textId="77777777" w:rsidR="0027761A" w:rsidRDefault="0027761A" w:rsidP="0027761A">
      <w:r>
        <w:t xml:space="preserve">  "name": "hello",</w:t>
      </w:r>
    </w:p>
    <w:p w14:paraId="56EDEB35" w14:textId="77777777" w:rsidR="0027761A" w:rsidRDefault="0027761A" w:rsidP="0027761A">
      <w:r>
        <w:t xml:space="preserve">  "version": "0.0.0",</w:t>
      </w:r>
    </w:p>
    <w:p w14:paraId="006546DF" w14:textId="77777777" w:rsidR="0027761A" w:rsidRDefault="0027761A" w:rsidP="0027761A">
      <w:r>
        <w:t xml:space="preserve">  "scripts": {</w:t>
      </w:r>
    </w:p>
    <w:p w14:paraId="485C7ABB" w14:textId="77777777" w:rsidR="0027761A" w:rsidRDefault="0027761A" w:rsidP="0027761A">
      <w:r>
        <w:t xml:space="preserve">    "ng": "ng",</w:t>
      </w:r>
    </w:p>
    <w:p w14:paraId="1EDD27BC" w14:textId="77777777" w:rsidR="0027761A" w:rsidRDefault="0027761A" w:rsidP="0027761A">
      <w:r>
        <w:t xml:space="preserve">    "start": "ng serve --host $IP --port $PORT --public-host --disable-host-check",</w:t>
      </w:r>
    </w:p>
    <w:p w14:paraId="254A2A52" w14:textId="77777777" w:rsidR="0027761A" w:rsidRDefault="0027761A" w:rsidP="0027761A">
      <w:r>
        <w:t xml:space="preserve">    "build": "ng build",</w:t>
      </w:r>
    </w:p>
    <w:p w14:paraId="29464928" w14:textId="77777777" w:rsidR="0027761A" w:rsidRDefault="0027761A" w:rsidP="0027761A">
      <w:r>
        <w:t xml:space="preserve">    "test": "ng test",</w:t>
      </w:r>
    </w:p>
    <w:p w14:paraId="0871544F" w14:textId="77777777" w:rsidR="0027761A" w:rsidRDefault="0027761A" w:rsidP="0027761A">
      <w:r>
        <w:t xml:space="preserve">    "lint": "ng lint",</w:t>
      </w:r>
    </w:p>
    <w:p w14:paraId="7EBC06D4" w14:textId="77777777" w:rsidR="0027761A" w:rsidRDefault="0027761A" w:rsidP="0027761A">
      <w:r>
        <w:t xml:space="preserve">    "e2e": "ng e2e"</w:t>
      </w:r>
    </w:p>
    <w:p w14:paraId="0E5EF2B2" w14:textId="77777777" w:rsidR="0027761A" w:rsidRDefault="0027761A" w:rsidP="0027761A">
      <w:r>
        <w:t xml:space="preserve">  },</w:t>
      </w:r>
    </w:p>
    <w:p w14:paraId="6B915DEB" w14:textId="77777777" w:rsidR="0027761A" w:rsidRDefault="0027761A" w:rsidP="0027761A">
      <w:r>
        <w:t xml:space="preserve">  </w:t>
      </w:r>
    </w:p>
    <w:p w14:paraId="42CCF69C" w14:textId="77777777" w:rsidR="0027761A" w:rsidRDefault="0027761A" w:rsidP="0027761A">
      <w:r>
        <w:t xml:space="preserve">  </w:t>
      </w:r>
    </w:p>
    <w:p w14:paraId="4C1D8A6D" w14:textId="77777777" w:rsidR="0027761A" w:rsidRDefault="0027761A" w:rsidP="0027761A">
      <w:r>
        <w:t xml:space="preserve">  find out the hostname in Cloud 9</w:t>
      </w:r>
    </w:p>
    <w:p w14:paraId="24544394" w14:textId="77777777" w:rsidR="0027761A" w:rsidRDefault="0027761A" w:rsidP="0027761A">
      <w:r>
        <w:t xml:space="preserve">  </w:t>
      </w:r>
    </w:p>
    <w:p w14:paraId="4FB13F49" w14:textId="77777777" w:rsidR="0027761A" w:rsidRDefault="0027761A" w:rsidP="0027761A">
      <w:r>
        <w:t xml:space="preserve">  npm start</w:t>
      </w:r>
    </w:p>
    <w:p w14:paraId="5DD5A80A" w14:textId="77777777" w:rsidR="0027761A" w:rsidRDefault="0027761A" w:rsidP="0027761A">
      <w:r>
        <w:t xml:space="preserve">  </w:t>
      </w:r>
    </w:p>
    <w:p w14:paraId="689C5D46" w14:textId="77777777" w:rsidR="0027761A" w:rsidRDefault="0027761A" w:rsidP="0027761A">
      <w:r>
        <w:t xml:space="preserve">  open another browser, (missing instructions)</w:t>
      </w:r>
    </w:p>
    <w:p w14:paraId="5F390822" w14:textId="29F9D95E" w:rsidR="0095202A" w:rsidRDefault="0095202A" w:rsidP="00D57C3A"/>
    <w:p w14:paraId="7114BCE4" w14:textId="439F7D8D" w:rsidR="0095202A" w:rsidRDefault="0095202A" w:rsidP="00D57C3A"/>
    <w:p w14:paraId="58A0547A" w14:textId="19D5A663" w:rsidR="0095202A" w:rsidRDefault="0095202A">
      <w:r>
        <w:br w:type="page"/>
      </w:r>
    </w:p>
    <w:p w14:paraId="1660B727" w14:textId="0EA05923" w:rsidR="00090F9F" w:rsidRDefault="001278C3" w:rsidP="00D57C3A">
      <w:r>
        <w:lastRenderedPageBreak/>
        <w:t>Notes</w:t>
      </w:r>
    </w:p>
    <w:p w14:paraId="38884A6A" w14:textId="5F9B8EE9" w:rsidR="001278C3" w:rsidRDefault="001278C3" w:rsidP="00D57C3A"/>
    <w:p w14:paraId="1B0CED68" w14:textId="77777777" w:rsidR="001278C3" w:rsidRDefault="001269D1" w:rsidP="001278C3">
      <w:pPr>
        <w:rPr>
          <w:lang w:val="en-US"/>
        </w:rPr>
      </w:pPr>
      <w:hyperlink r:id="rId88" w:history="1">
        <w:r w:rsidR="001278C3">
          <w:rPr>
            <w:rStyle w:val="Hyperlink"/>
            <w:rFonts w:eastAsiaTheme="majorEastAsia"/>
          </w:rPr>
          <w:t>https://medium.com/better-programming/expressionchangedafterithasbeencheckederror-in-angular-what-why-and-how-to-fix-it-c6bdc0b22787</w:t>
        </w:r>
      </w:hyperlink>
    </w:p>
    <w:p w14:paraId="6DC668A4" w14:textId="53390D49" w:rsidR="001278C3" w:rsidRDefault="001278C3" w:rsidP="00D57C3A"/>
    <w:p w14:paraId="4EBF8E5F" w14:textId="25C5BF16" w:rsidR="001278C3" w:rsidRDefault="001278C3" w:rsidP="00D57C3A"/>
    <w:p w14:paraId="2E406A09" w14:textId="3ED1BFC3" w:rsidR="001278C3" w:rsidRDefault="00F3237A" w:rsidP="00D57C3A">
      <w:r>
        <w:t>How to get values of  a DOM element on the template from the Component</w:t>
      </w:r>
    </w:p>
    <w:p w14:paraId="0FB67A54" w14:textId="667F9DDD" w:rsidR="00F3237A" w:rsidRDefault="00F3237A" w:rsidP="00D57C3A"/>
    <w:p w14:paraId="48D80DB6" w14:textId="00D6B09A" w:rsidR="00F3237A" w:rsidRDefault="00F3237A" w:rsidP="00F3237A">
      <w:pPr>
        <w:pStyle w:val="ListParagraph"/>
        <w:numPr>
          <w:ilvl w:val="0"/>
          <w:numId w:val="23"/>
        </w:numPr>
      </w:pPr>
      <w:r>
        <w:t>import ElementRef from angular core</w:t>
      </w:r>
    </w:p>
    <w:p w14:paraId="4741C608" w14:textId="71B26A04" w:rsidR="00F3237A" w:rsidRDefault="00F3237A" w:rsidP="00F3237A">
      <w:pPr>
        <w:pStyle w:val="ListParagraph"/>
        <w:numPr>
          <w:ilvl w:val="0"/>
          <w:numId w:val="23"/>
        </w:numPr>
      </w:pPr>
      <w:r>
        <w:t>name the DOM element from the template using the # marker</w:t>
      </w:r>
    </w:p>
    <w:p w14:paraId="649A034D" w14:textId="4A70745F" w:rsidR="00F3237A" w:rsidRDefault="00F3237A" w:rsidP="00F3237A">
      <w:pPr>
        <w:pStyle w:val="ListParagraph"/>
        <w:numPr>
          <w:ilvl w:val="0"/>
          <w:numId w:val="23"/>
        </w:numPr>
      </w:pPr>
      <w:r>
        <w:t xml:space="preserve">Declare @ViewChild() </w:t>
      </w:r>
    </w:p>
    <w:p w14:paraId="572D345B" w14:textId="75AEB7A0" w:rsidR="00293C02" w:rsidRDefault="00293C02" w:rsidP="00F3237A">
      <w:pPr>
        <w:pStyle w:val="ListParagraph"/>
        <w:numPr>
          <w:ilvl w:val="0"/>
          <w:numId w:val="23"/>
        </w:numPr>
      </w:pPr>
      <w:r>
        <w:t xml:space="preserve">Then, do something inside </w:t>
      </w:r>
      <w:r w:rsidR="001452BD">
        <w:t>one of the lifecycle hooks, e.g. afterViewInit or OnInit. NOTE that if you use the @ViewChild on an element which has an *ngIf (maybe even *ngFor), it might result to “undefined errors”. TODO &gt; find the lifecycle hook where you can use @ViewChild and the structural directives.</w:t>
      </w:r>
    </w:p>
    <w:p w14:paraId="4AC762BF" w14:textId="7991E86F" w:rsidR="00F74E24" w:rsidRDefault="00F74E24" w:rsidP="00F74E24"/>
    <w:p w14:paraId="6D8EDBB0" w14:textId="77777777" w:rsidR="00F74E24" w:rsidRDefault="00F74E24" w:rsidP="00F74E24"/>
    <w:p w14:paraId="0917F787" w14:textId="77777777" w:rsidR="00293C02" w:rsidRDefault="00293C02" w:rsidP="00293C02"/>
    <w:p w14:paraId="34AE2CAF" w14:textId="723DB89A" w:rsidR="00E72BF3" w:rsidRDefault="00E72BF3">
      <w:r>
        <w:br w:type="page"/>
      </w:r>
    </w:p>
    <w:p w14:paraId="0FDD81AB" w14:textId="0FA52C0D" w:rsidR="00E72BF3" w:rsidRDefault="00E72BF3" w:rsidP="00D57C3A"/>
    <w:p w14:paraId="4E97972F" w14:textId="288FC336" w:rsidR="00066B59" w:rsidRDefault="00066B59" w:rsidP="00D57C3A"/>
    <w:p w14:paraId="2E40BFFE" w14:textId="60FCCE98" w:rsidR="00066B59" w:rsidRDefault="00066B59" w:rsidP="00992912">
      <w:pPr>
        <w:pStyle w:val="Heading1"/>
      </w:pPr>
      <w:r>
        <w:t>Simple binding</w:t>
      </w:r>
    </w:p>
    <w:p w14:paraId="3B9B767D" w14:textId="664C9C13" w:rsidR="00696211" w:rsidRDefault="00696211" w:rsidP="00F923AE">
      <w:r w:rsidRPr="00022BEF">
        <w:rPr>
          <w:b/>
          <w:bCs/>
        </w:rPr>
        <w:t>Task</w:t>
      </w:r>
      <w:r w:rsidR="00925FF6">
        <w:t xml:space="preserve"> — </w:t>
      </w:r>
      <w:r w:rsidR="00022BEF">
        <w:t>Bind data from a back-end source or model to a UI element (DOM element)</w:t>
      </w:r>
    </w:p>
    <w:p w14:paraId="3355C659" w14:textId="52E9557E" w:rsidR="00696211" w:rsidRDefault="00696211" w:rsidP="00D57C3A"/>
    <w:p w14:paraId="12FAAABC" w14:textId="7126DFF1" w:rsidR="00022BEF" w:rsidRDefault="00696211" w:rsidP="00F923AE">
      <w:r w:rsidRPr="00022BEF">
        <w:rPr>
          <w:b/>
          <w:bCs/>
        </w:rPr>
        <w:t>Solution</w:t>
      </w:r>
      <w:r w:rsidR="00F923AE">
        <w:t xml:space="preserve"> </w:t>
      </w:r>
      <w:r w:rsidR="00925FF6">
        <w:t xml:space="preserve">— </w:t>
      </w:r>
      <w:r w:rsidR="00022BEF">
        <w:t>Use the interpolation operator of Angular</w:t>
      </w:r>
    </w:p>
    <w:p w14:paraId="3C2C9AD9" w14:textId="240C6E54" w:rsidR="00696211" w:rsidRDefault="00696211" w:rsidP="00D57C3A"/>
    <w:p w14:paraId="0BF155CD" w14:textId="7B0B462C" w:rsidR="00925FF6" w:rsidRDefault="00F669A9" w:rsidP="00D57C3A">
      <w:r>
        <w:t>The code listing below shows the annotated snippet of app.component.ts (this is the default component created during the project creation using Angular CLI).</w:t>
      </w:r>
    </w:p>
    <w:p w14:paraId="03A793A2" w14:textId="77777777" w:rsidR="00C56EB3" w:rsidRDefault="00C56EB3" w:rsidP="00D57C3A"/>
    <w:p w14:paraId="1E88E182" w14:textId="77777777" w:rsidR="00C56EB3" w:rsidRPr="00C56EB3" w:rsidRDefault="00C56EB3" w:rsidP="00C56EB3">
      <w:pPr>
        <w:pStyle w:val="code"/>
      </w:pPr>
      <w:r w:rsidRPr="00C56EB3">
        <w:t>import { Component } from '@angular/core';</w:t>
      </w:r>
    </w:p>
    <w:p w14:paraId="04400B2D" w14:textId="77777777" w:rsidR="00C56EB3" w:rsidRPr="00C56EB3" w:rsidRDefault="00C56EB3" w:rsidP="00C56EB3">
      <w:pPr>
        <w:pStyle w:val="code"/>
      </w:pPr>
    </w:p>
    <w:p w14:paraId="27F973BF" w14:textId="77777777" w:rsidR="00C56EB3" w:rsidRPr="00C56EB3" w:rsidRDefault="00C56EB3" w:rsidP="00C56EB3">
      <w:pPr>
        <w:pStyle w:val="code"/>
      </w:pPr>
      <w:r w:rsidRPr="00C56EB3">
        <w:t>@Component({</w:t>
      </w:r>
    </w:p>
    <w:p w14:paraId="27DA3B48" w14:textId="77777777" w:rsidR="00C56EB3" w:rsidRPr="00C56EB3" w:rsidRDefault="00C56EB3" w:rsidP="00C56EB3">
      <w:pPr>
        <w:pStyle w:val="code"/>
      </w:pPr>
      <w:r w:rsidRPr="00C56EB3">
        <w:t xml:space="preserve">  selector: 'app-root',</w:t>
      </w:r>
    </w:p>
    <w:p w14:paraId="7A210B46" w14:textId="6537BA1A" w:rsidR="00C56EB3" w:rsidRPr="00C56EB3" w:rsidRDefault="00C56EB3" w:rsidP="00C56EB3">
      <w:pPr>
        <w:pStyle w:val="code"/>
      </w:pPr>
      <w:r w:rsidRPr="00C56EB3">
        <w:t xml:space="preserve">  template: `  </w:t>
      </w:r>
      <w:r w:rsidRPr="00C56EB3">
        <w:fldChar w:fldCharType="begin"/>
      </w:r>
      <w:r w:rsidRPr="00C56EB3">
        <w:instrText xml:space="preserve"> INCLUDEPICTURE "/var/folders/hv/m0jks22958l257vwp8xtmcr40000gn/T/com.microsoft.Word/WebArchiveCopyPasteTempFiles/1.png" \* MERGEFORMATINET </w:instrText>
      </w:r>
      <w:r w:rsidRPr="00C56EB3">
        <w:fldChar w:fldCharType="separate"/>
      </w:r>
      <w:r w:rsidRPr="00C56EB3">
        <w:rPr>
          <w:noProof/>
        </w:rPr>
        <w:drawing>
          <wp:inline distT="0" distB="0" distL="0" distR="0" wp14:anchorId="1472CFFC" wp14:editId="27D9AFBD">
            <wp:extent cx="152400" cy="152400"/>
            <wp:effectExtent l="0" t="0" r="0" b="0"/>
            <wp:docPr id="158" name="Picture 1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0BA7FA1" w14:textId="7E5A85AF" w:rsidR="00C56EB3" w:rsidRPr="00C56EB3" w:rsidRDefault="00C56EB3" w:rsidP="00C56EB3">
      <w:pPr>
        <w:pStyle w:val="code"/>
      </w:pPr>
      <w:r w:rsidRPr="00C56EB3">
        <w:t xml:space="preserve">    &lt;h1&gt;{{lastname}} , {{firstname}}&lt;/h1&gt; </w:t>
      </w:r>
      <w:r w:rsidRPr="00C56EB3">
        <w:fldChar w:fldCharType="begin"/>
      </w:r>
      <w:r w:rsidRPr="00C56EB3">
        <w:instrText xml:space="preserve"> INCLUDEPICTURE "/var/folders/hv/m0jks22958l257vwp8xtmcr40000gn/T/com.microsoft.Word/WebArchiveCopyPasteTempFiles/2.png" \* MERGEFORMATINET </w:instrText>
      </w:r>
      <w:r w:rsidRPr="00C56EB3">
        <w:fldChar w:fldCharType="separate"/>
      </w:r>
      <w:r w:rsidRPr="00C56EB3">
        <w:rPr>
          <w:noProof/>
        </w:rPr>
        <w:drawing>
          <wp:inline distT="0" distB="0" distL="0" distR="0" wp14:anchorId="13A1AE12" wp14:editId="0982EA13">
            <wp:extent cx="152400" cy="152400"/>
            <wp:effectExtent l="0" t="0" r="0" b="0"/>
            <wp:docPr id="157" name="Picture 15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DBF1F6C" w14:textId="77777777" w:rsidR="00C56EB3" w:rsidRPr="00C56EB3" w:rsidRDefault="00C56EB3" w:rsidP="00C56EB3">
      <w:pPr>
        <w:pStyle w:val="code"/>
      </w:pPr>
      <w:r w:rsidRPr="00C56EB3">
        <w:t xml:space="preserve">  `</w:t>
      </w:r>
    </w:p>
    <w:p w14:paraId="58256D91" w14:textId="77777777" w:rsidR="00C56EB3" w:rsidRPr="00C56EB3" w:rsidRDefault="00C56EB3" w:rsidP="00C56EB3">
      <w:pPr>
        <w:pStyle w:val="code"/>
      </w:pPr>
      <w:r w:rsidRPr="00C56EB3">
        <w:t>})</w:t>
      </w:r>
    </w:p>
    <w:p w14:paraId="2EE92CEB" w14:textId="77777777" w:rsidR="00C56EB3" w:rsidRPr="00C56EB3" w:rsidRDefault="00C56EB3" w:rsidP="00C56EB3">
      <w:pPr>
        <w:pStyle w:val="code"/>
      </w:pPr>
      <w:r w:rsidRPr="00C56EB3">
        <w:t>export class AppComponent {</w:t>
      </w:r>
    </w:p>
    <w:p w14:paraId="426CF3A9" w14:textId="50D4BEA0" w:rsidR="00C56EB3" w:rsidRPr="00C56EB3" w:rsidRDefault="00C56EB3" w:rsidP="00C56EB3">
      <w:pPr>
        <w:pStyle w:val="code"/>
      </w:pPr>
      <w:r w:rsidRPr="00C56EB3">
        <w:t xml:space="preserve">  lastname: string = "Doe";    </w:t>
      </w:r>
      <w:r w:rsidRPr="00C56EB3">
        <w:fldChar w:fldCharType="begin"/>
      </w:r>
      <w:r w:rsidRPr="00C56EB3">
        <w:instrText xml:space="preserve"> INCLUDEPICTURE "/var/folders/hv/m0jks22958l257vwp8xtmcr40000gn/T/com.microsoft.Word/WebArchiveCopyPasteTempFiles/3.png" \* MERGEFORMATINET </w:instrText>
      </w:r>
      <w:r w:rsidRPr="00C56EB3">
        <w:fldChar w:fldCharType="separate"/>
      </w:r>
      <w:r w:rsidRPr="00C56EB3">
        <w:rPr>
          <w:noProof/>
        </w:rPr>
        <w:drawing>
          <wp:inline distT="0" distB="0" distL="0" distR="0" wp14:anchorId="3C9FB2DE" wp14:editId="6CFD69E7">
            <wp:extent cx="152400" cy="152400"/>
            <wp:effectExtent l="0" t="0" r="0" b="0"/>
            <wp:docPr id="156" name="Picture 15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56EB3">
        <w:fldChar w:fldCharType="end"/>
      </w:r>
    </w:p>
    <w:p w14:paraId="68CC6E63" w14:textId="77777777" w:rsidR="00C56EB3" w:rsidRPr="00C56EB3" w:rsidRDefault="00C56EB3" w:rsidP="00C56EB3">
      <w:pPr>
        <w:pStyle w:val="code"/>
      </w:pPr>
      <w:r w:rsidRPr="00C56EB3">
        <w:t xml:space="preserve">  firstname: string =  "John";</w:t>
      </w:r>
    </w:p>
    <w:p w14:paraId="05B3BD8F" w14:textId="77777777" w:rsidR="00C56EB3" w:rsidRPr="00C56EB3" w:rsidRDefault="00C56EB3" w:rsidP="00C56EB3">
      <w:pPr>
        <w:pStyle w:val="code"/>
      </w:pPr>
      <w:r w:rsidRPr="00C56EB3">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C56EB3" w:rsidRPr="00C56EB3" w14:paraId="3281B8E7" w14:textId="77777777" w:rsidTr="00C56EB3">
        <w:trPr>
          <w:tblCellSpacing w:w="15" w:type="dxa"/>
        </w:trPr>
        <w:tc>
          <w:tcPr>
            <w:tcW w:w="250" w:type="pct"/>
            <w:hideMark/>
          </w:tcPr>
          <w:p w14:paraId="5B7BD883" w14:textId="2F584978" w:rsidR="00C56EB3" w:rsidRPr="00C56EB3" w:rsidRDefault="00C56EB3" w:rsidP="00C56EB3">
            <w:pPr>
              <w:spacing w:before="100" w:beforeAutospacing="1" w:after="100" w:afterAutospacing="1"/>
              <w:jc w:val="center"/>
            </w:pPr>
            <w:r w:rsidRPr="00C56EB3">
              <w:rPr>
                <w:noProof/>
                <w:color w:val="0000FF"/>
              </w:rPr>
              <w:drawing>
                <wp:inline distT="0" distB="0" distL="0" distR="0" wp14:anchorId="559DCFAE" wp14:editId="1503015F">
                  <wp:extent cx="152400" cy="152400"/>
                  <wp:effectExtent l="0" t="0" r="0" b="0"/>
                  <wp:docPr id="155" name="Picture 155" descr="1">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2DF0F5" w14:textId="77777777" w:rsidR="00C56EB3" w:rsidRPr="00C56EB3" w:rsidRDefault="00C56EB3" w:rsidP="00C56EB3">
            <w:pPr>
              <w:spacing w:before="100" w:beforeAutospacing="1" w:after="100" w:afterAutospacing="1"/>
            </w:pPr>
            <w:r w:rsidRPr="00C56EB3">
              <w:t>You can use the </w:t>
            </w:r>
            <w:r w:rsidRPr="00C56EB3">
              <w:rPr>
                <w:i/>
                <w:iCs/>
              </w:rPr>
              <w:t>template</w:t>
            </w:r>
            <w:r w:rsidRPr="00C56EB3">
              <w:t> property instead of the </w:t>
            </w:r>
            <w:r w:rsidRPr="00C56EB3">
              <w:rPr>
                <w:i/>
                <w:iCs/>
              </w:rPr>
              <w:t>templateUrl</w:t>
            </w:r>
            <w:r w:rsidRPr="00C56EB3">
              <w:t> property; if the HTML template isn’t very complicated, there’s nothing wrong with this technique. Using </w:t>
            </w:r>
            <w:r w:rsidRPr="00C56EB3">
              <w:rPr>
                <w:i/>
                <w:iCs/>
              </w:rPr>
              <w:t>template</w:t>
            </w:r>
            <w:r w:rsidRPr="00C56EB3">
              <w:t> has the advantage of having the Component and Template on the same file. The only problem is, you lose the code hinting and auto-completion abilities of the editor</w:t>
            </w:r>
          </w:p>
        </w:tc>
      </w:tr>
      <w:tr w:rsidR="00C56EB3" w:rsidRPr="00C56EB3" w14:paraId="65CD8A53" w14:textId="77777777" w:rsidTr="00C56EB3">
        <w:trPr>
          <w:tblCellSpacing w:w="15" w:type="dxa"/>
        </w:trPr>
        <w:tc>
          <w:tcPr>
            <w:tcW w:w="250" w:type="pct"/>
            <w:hideMark/>
          </w:tcPr>
          <w:p w14:paraId="359F3DDA" w14:textId="3E23B56E" w:rsidR="00C56EB3" w:rsidRPr="00C56EB3" w:rsidRDefault="00C56EB3" w:rsidP="00C56EB3">
            <w:pPr>
              <w:spacing w:before="100" w:beforeAutospacing="1" w:after="100" w:afterAutospacing="1"/>
              <w:jc w:val="center"/>
            </w:pPr>
            <w:r w:rsidRPr="00C56EB3">
              <w:rPr>
                <w:noProof/>
                <w:color w:val="0000FF"/>
              </w:rPr>
              <w:drawing>
                <wp:inline distT="0" distB="0" distL="0" distR="0" wp14:anchorId="223528AB" wp14:editId="3584AE69">
                  <wp:extent cx="152400" cy="152400"/>
                  <wp:effectExtent l="0" t="0" r="0" b="0"/>
                  <wp:docPr id="154" name="Picture 154" descr="2">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3914960F" w14:textId="77777777" w:rsidR="00C56EB3" w:rsidRPr="00C56EB3" w:rsidRDefault="00C56EB3" w:rsidP="00C56EB3">
            <w:pPr>
              <w:spacing w:before="100" w:beforeAutospacing="1" w:after="100" w:afterAutospacing="1"/>
            </w:pPr>
            <w:r w:rsidRPr="00C56EB3">
              <w:t>The </w:t>
            </w:r>
            <w:r w:rsidRPr="00C56EB3">
              <w:rPr>
                <w:rFonts w:ascii="TheSansMonoConNormal" w:hAnsi="TheSansMonoConNormal" w:cs="Courier New"/>
                <w:sz w:val="20"/>
                <w:szCs w:val="20"/>
              </w:rPr>
              <w:t>{{ }}</w:t>
            </w:r>
            <w:r w:rsidRPr="00C56EB3">
              <w:t> double curly brace pair is called the </w:t>
            </w:r>
            <w:r w:rsidRPr="00C56EB3">
              <w:rPr>
                <w:i/>
                <w:iCs/>
              </w:rPr>
              <w:t>interpolation</w:t>
            </w:r>
            <w:r w:rsidRPr="00C56EB3">
              <w:t> operator. You can put properties of the associated Component (that are declared public) inside the interpolation operator</w:t>
            </w:r>
          </w:p>
        </w:tc>
      </w:tr>
      <w:tr w:rsidR="00C56EB3" w:rsidRPr="00C56EB3" w14:paraId="60CECCF7" w14:textId="77777777" w:rsidTr="00C56EB3">
        <w:trPr>
          <w:tblCellSpacing w:w="15" w:type="dxa"/>
        </w:trPr>
        <w:tc>
          <w:tcPr>
            <w:tcW w:w="250" w:type="pct"/>
            <w:hideMark/>
          </w:tcPr>
          <w:p w14:paraId="194079EE" w14:textId="07722772" w:rsidR="00C56EB3" w:rsidRPr="00C56EB3" w:rsidRDefault="00C56EB3" w:rsidP="00C56EB3">
            <w:pPr>
              <w:spacing w:before="100" w:beforeAutospacing="1" w:after="100" w:afterAutospacing="1"/>
              <w:jc w:val="center"/>
            </w:pPr>
            <w:r w:rsidRPr="00C56EB3">
              <w:rPr>
                <w:noProof/>
                <w:color w:val="0000FF"/>
              </w:rPr>
              <w:drawing>
                <wp:inline distT="0" distB="0" distL="0" distR="0" wp14:anchorId="6C65F585" wp14:editId="2EC645D7">
                  <wp:extent cx="152400" cy="152400"/>
                  <wp:effectExtent l="0" t="0" r="0" b="0"/>
                  <wp:docPr id="153" name="Picture 153" descr="3">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99268E4" w14:textId="77777777" w:rsidR="00C56EB3" w:rsidRPr="00C56EB3" w:rsidRDefault="00C56EB3" w:rsidP="00C56EB3">
            <w:pPr>
              <w:spacing w:before="100" w:beforeAutospacing="1" w:after="100" w:afterAutospacing="1"/>
            </w:pPr>
            <w:r w:rsidRPr="00C56EB3">
              <w:rPr>
                <w:rFonts w:ascii="TheSansMonoConNormal" w:hAnsi="TheSansMonoConNormal" w:cs="Courier New"/>
                <w:sz w:val="20"/>
                <w:szCs w:val="20"/>
              </w:rPr>
              <w:t>lastname</w:t>
            </w:r>
            <w:r w:rsidRPr="00C56EB3">
              <w:t> is declared as a property of the AppComponent class. A property is </w:t>
            </w:r>
            <w:r w:rsidRPr="00C56EB3">
              <w:rPr>
                <w:i/>
                <w:iCs/>
              </w:rPr>
              <w:t>public</w:t>
            </w:r>
            <w:r w:rsidRPr="00C56EB3">
              <w:t> by default in TypeScript. Any public property (or function) in TypeScript can be accessed from the HTML template</w:t>
            </w:r>
          </w:p>
        </w:tc>
      </w:tr>
    </w:tbl>
    <w:p w14:paraId="01697BBB" w14:textId="46BC7419" w:rsidR="00066B59" w:rsidRDefault="00066B59" w:rsidP="00D57C3A"/>
    <w:p w14:paraId="46BEC1A5" w14:textId="1F179EBA" w:rsidR="00066B59" w:rsidRDefault="00066B59" w:rsidP="00D57C3A"/>
    <w:p w14:paraId="6830F97E" w14:textId="7C87BEB6" w:rsidR="00066B59" w:rsidRDefault="008D67AE" w:rsidP="00D57C3A">
      <w:r>
        <w:t>You can even use functions inside the interpolation operator, as shown in the sample code below.</w:t>
      </w:r>
    </w:p>
    <w:p w14:paraId="7EAC5322" w14:textId="33FE4BD8" w:rsidR="008D67AE" w:rsidRDefault="008D67AE" w:rsidP="00D57C3A"/>
    <w:p w14:paraId="48C4D893" w14:textId="77777777" w:rsidR="004205BD" w:rsidRPr="004205BD" w:rsidRDefault="004205BD" w:rsidP="004205BD">
      <w:pPr>
        <w:pStyle w:val="code"/>
      </w:pPr>
      <w:r w:rsidRPr="004205BD">
        <w:t>import { Component } from '@angular/core';</w:t>
      </w:r>
    </w:p>
    <w:p w14:paraId="42B550D9" w14:textId="77777777" w:rsidR="004205BD" w:rsidRPr="004205BD" w:rsidRDefault="004205BD" w:rsidP="004205BD">
      <w:pPr>
        <w:pStyle w:val="code"/>
      </w:pPr>
    </w:p>
    <w:p w14:paraId="40EB7FAE" w14:textId="77777777" w:rsidR="004205BD" w:rsidRPr="004205BD" w:rsidRDefault="004205BD" w:rsidP="004205BD">
      <w:pPr>
        <w:pStyle w:val="code"/>
      </w:pPr>
      <w:r w:rsidRPr="004205BD">
        <w:t>@Component({</w:t>
      </w:r>
    </w:p>
    <w:p w14:paraId="258E10CD" w14:textId="77777777" w:rsidR="004205BD" w:rsidRPr="004205BD" w:rsidRDefault="004205BD" w:rsidP="004205BD">
      <w:pPr>
        <w:pStyle w:val="code"/>
      </w:pPr>
      <w:r w:rsidRPr="004205BD">
        <w:t>  selector: 'app-root',</w:t>
      </w:r>
    </w:p>
    <w:p w14:paraId="5627531A" w14:textId="77777777" w:rsidR="004205BD" w:rsidRPr="004205BD" w:rsidRDefault="004205BD" w:rsidP="004205BD">
      <w:pPr>
        <w:pStyle w:val="code"/>
      </w:pPr>
      <w:r w:rsidRPr="004205BD">
        <w:t>  template: `</w:t>
      </w:r>
    </w:p>
    <w:p w14:paraId="062FD5E3" w14:textId="77777777" w:rsidR="004205BD" w:rsidRPr="004205BD" w:rsidRDefault="004205BD" w:rsidP="004205BD">
      <w:pPr>
        <w:pStyle w:val="code"/>
      </w:pPr>
      <w:r w:rsidRPr="004205BD">
        <w:t>    &lt;h2&gt;{{ doSomething() }}&lt;/h2&gt;</w:t>
      </w:r>
    </w:p>
    <w:p w14:paraId="742D0E00" w14:textId="77777777" w:rsidR="004205BD" w:rsidRPr="004205BD" w:rsidRDefault="004205BD" w:rsidP="004205BD">
      <w:pPr>
        <w:pStyle w:val="code"/>
      </w:pPr>
      <w:r w:rsidRPr="004205BD">
        <w:t>  `</w:t>
      </w:r>
    </w:p>
    <w:p w14:paraId="7F7EFA1A" w14:textId="77777777" w:rsidR="004205BD" w:rsidRPr="004205BD" w:rsidRDefault="004205BD" w:rsidP="004205BD">
      <w:pPr>
        <w:pStyle w:val="code"/>
      </w:pPr>
      <w:r w:rsidRPr="004205BD">
        <w:lastRenderedPageBreak/>
        <w:t>})</w:t>
      </w:r>
    </w:p>
    <w:p w14:paraId="1585D0C6" w14:textId="5B17DCFF" w:rsidR="004205BD" w:rsidRPr="004205BD" w:rsidRDefault="004205BD" w:rsidP="004205BD">
      <w:pPr>
        <w:pStyle w:val="code"/>
      </w:pPr>
      <w:r w:rsidRPr="004205BD">
        <w:t>export class AppComponent {</w:t>
      </w:r>
    </w:p>
    <w:p w14:paraId="49A7007D" w14:textId="77777777" w:rsidR="004205BD" w:rsidRPr="004205BD" w:rsidRDefault="004205BD" w:rsidP="004205BD">
      <w:pPr>
        <w:pStyle w:val="code"/>
      </w:pPr>
      <w:r w:rsidRPr="004205BD">
        <w:t>  doSomething(): string {</w:t>
      </w:r>
    </w:p>
    <w:p w14:paraId="26CA9CF8" w14:textId="77777777" w:rsidR="004205BD" w:rsidRPr="004205BD" w:rsidRDefault="004205BD" w:rsidP="004205BD">
      <w:pPr>
        <w:pStyle w:val="code"/>
      </w:pPr>
      <w:r w:rsidRPr="004205BD">
        <w:t>    return "Hello World";</w:t>
      </w:r>
    </w:p>
    <w:p w14:paraId="45F49C9A" w14:textId="77777777" w:rsidR="004205BD" w:rsidRPr="004205BD" w:rsidRDefault="004205BD" w:rsidP="004205BD">
      <w:pPr>
        <w:pStyle w:val="code"/>
      </w:pPr>
      <w:r w:rsidRPr="004205BD">
        <w:t>  }</w:t>
      </w:r>
    </w:p>
    <w:p w14:paraId="542896DC" w14:textId="77777777" w:rsidR="004205BD" w:rsidRPr="004205BD" w:rsidRDefault="004205BD" w:rsidP="004205BD">
      <w:pPr>
        <w:pStyle w:val="code"/>
      </w:pPr>
      <w:r w:rsidRPr="004205BD">
        <w:t>}</w:t>
      </w:r>
    </w:p>
    <w:p w14:paraId="6A2C02A5" w14:textId="2426ED01" w:rsidR="008D67AE" w:rsidRDefault="008D67AE" w:rsidP="00D57C3A"/>
    <w:p w14:paraId="045F0619" w14:textId="66D694B0" w:rsidR="004B3B9E" w:rsidRDefault="004B3B9E" w:rsidP="00D57C3A">
      <w:r>
        <w:t xml:space="preserve">This code sample works because the </w:t>
      </w:r>
      <w:r w:rsidRPr="004B3B9E">
        <w:rPr>
          <w:rFonts w:ascii="TheSansMonoConNormal" w:hAnsi="TheSansMonoConNormal"/>
        </w:rPr>
        <w:t>doSomething()</w:t>
      </w:r>
      <w:r>
        <w:t xml:space="preserve"> function returns something (a string, in this case. </w:t>
      </w:r>
      <w:r w:rsidR="00CB21D1">
        <w:t>You may return other types, not only string. Try to return an booleans, numbers or even arrays).</w:t>
      </w:r>
    </w:p>
    <w:p w14:paraId="51130678" w14:textId="61EBFDF6" w:rsidR="00AB29F2" w:rsidRDefault="00AB29F2" w:rsidP="00D57C3A"/>
    <w:p w14:paraId="6DC06EA3" w14:textId="0A615A0E" w:rsidR="00066B59" w:rsidRDefault="00066B59" w:rsidP="00D57C3A"/>
    <w:p w14:paraId="5DFFDBE2" w14:textId="77777777" w:rsidR="00D830E3" w:rsidRDefault="00D830E3">
      <w:pPr>
        <w:rPr>
          <w:rFonts w:eastAsiaTheme="majorEastAsia" w:cstheme="majorBidi"/>
          <w:color w:val="0D0D0D" w:themeColor="text1" w:themeTint="F2"/>
          <w:sz w:val="44"/>
          <w:szCs w:val="32"/>
          <w:lang w:val="en-US"/>
        </w:rPr>
      </w:pPr>
      <w:r>
        <w:br w:type="page"/>
      </w:r>
    </w:p>
    <w:p w14:paraId="53C881DC" w14:textId="3D2560D0" w:rsidR="00066B59" w:rsidRDefault="00066B59" w:rsidP="000C0DEC">
      <w:pPr>
        <w:pStyle w:val="Heading1"/>
      </w:pPr>
      <w:r>
        <w:lastRenderedPageBreak/>
        <w:t xml:space="preserve">Property </w:t>
      </w:r>
      <w:r w:rsidR="005B00B3">
        <w:t>B</w:t>
      </w:r>
      <w:r>
        <w:t>inding</w:t>
      </w:r>
    </w:p>
    <w:p w14:paraId="052EF71F" w14:textId="1823F797" w:rsidR="00AF2B94" w:rsidRDefault="00AF2B94" w:rsidP="00D57C3A"/>
    <w:p w14:paraId="69815499" w14:textId="207DDE50" w:rsidR="00C650EB" w:rsidRDefault="00A66604" w:rsidP="00D57C3A">
      <w:r>
        <w:t>If we were to use an image in our HTML template, we might code it like the followin</w:t>
      </w:r>
      <w:r w:rsidR="0050508B">
        <w:t>g</w:t>
      </w:r>
      <w:r>
        <w:t>;</w:t>
      </w:r>
    </w:p>
    <w:p w14:paraId="4609CAD3" w14:textId="00B6ECDA" w:rsidR="00C650EB" w:rsidRDefault="00C650EB" w:rsidP="00C650EB">
      <w:pPr>
        <w:pStyle w:val="code"/>
      </w:pPr>
    </w:p>
    <w:p w14:paraId="6FDA4C5F" w14:textId="77777777" w:rsidR="00C650EB" w:rsidRPr="00C650EB" w:rsidRDefault="00C650EB" w:rsidP="00C650EB">
      <w:pPr>
        <w:pStyle w:val="code"/>
        <w:rPr>
          <w:rFonts w:cs="Courier New"/>
          <w:color w:val="000000"/>
        </w:rPr>
      </w:pPr>
      <w:r w:rsidRPr="00C650EB">
        <w:rPr>
          <w:rFonts w:cs="Courier New"/>
          <w:color w:val="000000"/>
        </w:rPr>
        <w:t>import { Component } from '@angular/core';</w:t>
      </w:r>
    </w:p>
    <w:p w14:paraId="24B0C1DC" w14:textId="77777777" w:rsidR="00C650EB" w:rsidRPr="00C650EB" w:rsidRDefault="00C650EB" w:rsidP="00C650EB">
      <w:pPr>
        <w:pStyle w:val="code"/>
        <w:rPr>
          <w:rFonts w:cs="Courier New"/>
          <w:color w:val="000000"/>
        </w:rPr>
      </w:pPr>
    </w:p>
    <w:p w14:paraId="2C09CFBE" w14:textId="77777777" w:rsidR="00C650EB" w:rsidRPr="00C650EB" w:rsidRDefault="00C650EB" w:rsidP="00C650EB">
      <w:pPr>
        <w:pStyle w:val="code"/>
        <w:rPr>
          <w:rFonts w:cs="Courier New"/>
          <w:color w:val="000000"/>
        </w:rPr>
      </w:pPr>
      <w:r w:rsidRPr="00C650EB">
        <w:rPr>
          <w:rFonts w:cs="Courier New"/>
          <w:color w:val="000000"/>
        </w:rPr>
        <w:t>@Component({</w:t>
      </w:r>
    </w:p>
    <w:p w14:paraId="0F73760E" w14:textId="77777777" w:rsidR="00C650EB" w:rsidRPr="00C650EB" w:rsidRDefault="00C650EB" w:rsidP="00C650EB">
      <w:pPr>
        <w:pStyle w:val="code"/>
        <w:rPr>
          <w:rFonts w:cs="Courier New"/>
          <w:color w:val="000000"/>
        </w:rPr>
      </w:pPr>
      <w:r w:rsidRPr="00C650EB">
        <w:rPr>
          <w:rFonts w:cs="Courier New"/>
          <w:color w:val="000000"/>
        </w:rPr>
        <w:t xml:space="preserve">  selector: 'app-root',</w:t>
      </w:r>
    </w:p>
    <w:p w14:paraId="5B84BC3E" w14:textId="77777777" w:rsidR="00C650EB" w:rsidRPr="00C650EB" w:rsidRDefault="00C650EB" w:rsidP="00C650EB">
      <w:pPr>
        <w:pStyle w:val="code"/>
        <w:rPr>
          <w:rFonts w:cs="Courier New"/>
          <w:color w:val="000000"/>
        </w:rPr>
      </w:pPr>
      <w:r w:rsidRPr="00C650EB">
        <w:rPr>
          <w:rFonts w:cs="Courier New"/>
          <w:color w:val="000000"/>
        </w:rPr>
        <w:t xml:space="preserve">  template: `</w:t>
      </w:r>
    </w:p>
    <w:p w14:paraId="0E368978" w14:textId="77777777" w:rsidR="00C650EB" w:rsidRPr="00C650EB" w:rsidRDefault="00C650EB" w:rsidP="00C650EB">
      <w:pPr>
        <w:pStyle w:val="code"/>
        <w:rPr>
          <w:rFonts w:cs="Courier New"/>
          <w:color w:val="000000"/>
        </w:rPr>
      </w:pPr>
      <w:r w:rsidRPr="00C650EB">
        <w:rPr>
          <w:rFonts w:cs="Courier New"/>
          <w:color w:val="000000"/>
        </w:rPr>
        <w:t xml:space="preserve">    &lt;h1&gt;{{lastname}} , {{firstname}}&lt;/h1&gt;</w:t>
      </w:r>
    </w:p>
    <w:p w14:paraId="5D446622" w14:textId="64C5CECF" w:rsidR="00C650EB" w:rsidRPr="00C650EB" w:rsidRDefault="00C650EB" w:rsidP="00C650EB">
      <w:pPr>
        <w:pStyle w:val="code"/>
        <w:rPr>
          <w:rFonts w:cs="Courier New"/>
          <w:color w:val="000000"/>
        </w:rPr>
      </w:pPr>
      <w:r w:rsidRPr="00C650EB">
        <w:rPr>
          <w:rFonts w:cs="Courier New"/>
          <w:color w:val="000000"/>
        </w:rPr>
        <w:t xml:space="preserve">    &lt;img src="{{imageUrl}}"&gt;.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"/var/folders/hv/m0jks22958l257vwp8xtmcr40000gn/T/com.microsoft.Word/WebArchiveCopyPasteTempFiles/1.png" \* MERGEFORMATINET </w:instrText>
      </w:r>
      <w:r w:rsidRPr="00C650EB">
        <w:rPr>
          <w:rFonts w:cs="Courier New"/>
          <w:color w:val="000000"/>
        </w:rPr>
        <w:fldChar w:fldCharType="separate"/>
      </w:r>
      <w:r w:rsidRPr="00C650EB">
        <w:rPr>
          <w:rFonts w:cs="Courier New"/>
          <w:noProof/>
          <w:color w:val="000000"/>
        </w:rPr>
        <w:drawing>
          <wp:inline distT="0" distB="0" distL="0" distR="0" wp14:anchorId="499806E6" wp14:editId="6C3267D2">
            <wp:extent cx="152400" cy="152400"/>
            <wp:effectExtent l="0" t="0" r="0" b="0"/>
            <wp:docPr id="162" name="Picture 16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240F0044" w14:textId="77777777" w:rsidR="00C650EB" w:rsidRPr="00C650EB" w:rsidRDefault="00C650EB" w:rsidP="00C650EB">
      <w:pPr>
        <w:pStyle w:val="code"/>
        <w:rPr>
          <w:rFonts w:cs="Courier New"/>
          <w:color w:val="000000"/>
        </w:rPr>
      </w:pPr>
      <w:r w:rsidRPr="00C650EB">
        <w:rPr>
          <w:rFonts w:cs="Courier New"/>
          <w:color w:val="000000"/>
        </w:rPr>
        <w:t xml:space="preserve">  `</w:t>
      </w:r>
    </w:p>
    <w:p w14:paraId="6E8A0957" w14:textId="77777777" w:rsidR="00C650EB" w:rsidRPr="00C650EB" w:rsidRDefault="00C650EB" w:rsidP="00C650EB">
      <w:pPr>
        <w:pStyle w:val="code"/>
        <w:rPr>
          <w:rFonts w:cs="Courier New"/>
          <w:color w:val="000000"/>
        </w:rPr>
      </w:pPr>
      <w:r w:rsidRPr="00C650EB">
        <w:rPr>
          <w:rFonts w:cs="Courier New"/>
          <w:color w:val="000000"/>
        </w:rPr>
        <w:t>})</w:t>
      </w:r>
    </w:p>
    <w:p w14:paraId="40954A3D" w14:textId="77777777" w:rsidR="00C650EB" w:rsidRPr="00C650EB" w:rsidRDefault="00C650EB" w:rsidP="00C650EB">
      <w:pPr>
        <w:pStyle w:val="code"/>
        <w:rPr>
          <w:rFonts w:cs="Courier New"/>
          <w:color w:val="000000"/>
        </w:rPr>
      </w:pPr>
      <w:r w:rsidRPr="00C650EB">
        <w:rPr>
          <w:rFonts w:cs="Courier New"/>
          <w:color w:val="000000"/>
        </w:rPr>
        <w:t>export class AppComponent {</w:t>
      </w:r>
    </w:p>
    <w:p w14:paraId="3A4DD4E9" w14:textId="77777777" w:rsidR="00C650EB" w:rsidRPr="00C650EB" w:rsidRDefault="00C650EB" w:rsidP="00C650EB">
      <w:pPr>
        <w:pStyle w:val="code"/>
        <w:rPr>
          <w:rFonts w:cs="Courier New"/>
          <w:color w:val="000000"/>
        </w:rPr>
      </w:pPr>
      <w:r w:rsidRPr="00C650EB">
        <w:rPr>
          <w:rFonts w:cs="Courier New"/>
          <w:color w:val="000000"/>
        </w:rPr>
        <w:t xml:space="preserve">  lastname: string = "Doe";</w:t>
      </w:r>
    </w:p>
    <w:p w14:paraId="56EDC4D0" w14:textId="77777777" w:rsidR="00C650EB" w:rsidRPr="00C650EB" w:rsidRDefault="00C650EB" w:rsidP="00C650EB">
      <w:pPr>
        <w:pStyle w:val="code"/>
        <w:rPr>
          <w:rFonts w:cs="Courier New"/>
          <w:color w:val="000000"/>
        </w:rPr>
      </w:pPr>
      <w:r w:rsidRPr="00C650EB">
        <w:rPr>
          <w:rFonts w:cs="Courier New"/>
          <w:color w:val="000000"/>
        </w:rPr>
        <w:t xml:space="preserve">  firstname: string =  "John";</w:t>
      </w:r>
    </w:p>
    <w:p w14:paraId="7AA4350D" w14:textId="3AB935A7" w:rsidR="00C650EB" w:rsidRPr="00C650EB" w:rsidRDefault="00C650EB" w:rsidP="00C650EB">
      <w:pPr>
        <w:pStyle w:val="code"/>
        <w:rPr>
          <w:rFonts w:cs="Courier New"/>
          <w:color w:val="000000"/>
        </w:rPr>
      </w:pPr>
      <w:r w:rsidRPr="00C650EB">
        <w:rPr>
          <w:rFonts w:cs="Courier New"/>
          <w:color w:val="000000"/>
        </w:rPr>
        <w:t xml:space="preserve">  imageUrl: string = "/assets/img/john_doe.png"; </w:t>
      </w:r>
      <w:r w:rsidRPr="00C650EB">
        <w:rPr>
          <w:rFonts w:cs="Courier New"/>
          <w:color w:val="000000"/>
        </w:rPr>
        <w:fldChar w:fldCharType="begin"/>
      </w:r>
      <w:r w:rsidRPr="00C650EB">
        <w:rPr>
          <w:rFonts w:cs="Courier New"/>
          <w:color w:val="000000"/>
        </w:rPr>
        <w:instrText xml:space="preserve"> INCLUDEPICTURE "/var/folders/hv/m0jks22958l257vwp8xtmcr40000gn/T/com.microsoft.Word/WebArchiveCopyPasteTempFiles/2.png" \* MERGEFORMATINET </w:instrText>
      </w:r>
      <w:r w:rsidRPr="00C650EB">
        <w:rPr>
          <w:rFonts w:cs="Courier New"/>
          <w:color w:val="000000"/>
        </w:rPr>
        <w:fldChar w:fldCharType="separate"/>
      </w:r>
      <w:r w:rsidRPr="00C650EB">
        <w:rPr>
          <w:rFonts w:cs="Courier New"/>
          <w:noProof/>
          <w:color w:val="000000"/>
        </w:rPr>
        <w:drawing>
          <wp:inline distT="0" distB="0" distL="0" distR="0" wp14:anchorId="684D8F93" wp14:editId="50D29C0B">
            <wp:extent cx="152400" cy="152400"/>
            <wp:effectExtent l="0" t="0" r="0" b="0"/>
            <wp:docPr id="161" name="Picture 16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650EB">
        <w:rPr>
          <w:rFonts w:cs="Courier New"/>
          <w:color w:val="000000"/>
        </w:rPr>
        <w:fldChar w:fldCharType="end"/>
      </w:r>
    </w:p>
    <w:p w14:paraId="08943D98" w14:textId="77777777" w:rsidR="00C650EB" w:rsidRPr="00C650EB" w:rsidRDefault="00C650EB" w:rsidP="00C650EB">
      <w:pPr>
        <w:pStyle w:val="code"/>
        <w:rPr>
          <w:rFonts w:cs="Courier New"/>
          <w:color w:val="000000"/>
        </w:rPr>
      </w:pPr>
      <w:r w:rsidRPr="00C650EB">
        <w:rPr>
          <w:rFonts w:cs="Courier New"/>
          <w:color w:val="000000"/>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315"/>
        <w:gridCol w:w="9045"/>
      </w:tblGrid>
      <w:tr w:rsidR="00C650EB" w:rsidRPr="00C650EB" w14:paraId="5B6ED162" w14:textId="77777777" w:rsidTr="00C650EB">
        <w:trPr>
          <w:tblCellSpacing w:w="15" w:type="dxa"/>
        </w:trPr>
        <w:tc>
          <w:tcPr>
            <w:tcW w:w="0" w:type="auto"/>
            <w:hideMark/>
          </w:tcPr>
          <w:p w14:paraId="3A0BAC16" w14:textId="3E987625"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89FB6F" wp14:editId="2B10CD15">
                  <wp:extent cx="152400" cy="152400"/>
                  <wp:effectExtent l="0" t="0" r="0" b="0"/>
                  <wp:docPr id="160" name="Picture 160" descr="1">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CD5A6D9" w14:textId="77777777" w:rsidR="00C650EB" w:rsidRPr="00C650EB" w:rsidRDefault="00C650EB" w:rsidP="00C650EB">
            <w:pPr>
              <w:spacing w:before="100" w:beforeAutospacing="1" w:after="100" w:afterAutospacing="1"/>
            </w:pPr>
            <w:r w:rsidRPr="00C650EB">
              <w:t>We’re setting the </w:t>
            </w:r>
            <w:r w:rsidRPr="00C650EB">
              <w:rPr>
                <w:i/>
                <w:iCs/>
              </w:rPr>
              <w:t>src</w:t>
            </w:r>
            <w:r w:rsidRPr="00C650EB">
              <w:t> property of the </w:t>
            </w:r>
            <w:r w:rsidRPr="00C650EB">
              <w:rPr>
                <w:i/>
                <w:iCs/>
              </w:rPr>
              <w:t>img</w:t>
            </w:r>
            <w:r w:rsidRPr="00C650EB">
              <w:t> tag to a Component value using interpolation; no surprises here</w:t>
            </w:r>
          </w:p>
        </w:tc>
      </w:tr>
      <w:tr w:rsidR="00C650EB" w:rsidRPr="00C650EB" w14:paraId="3658E835" w14:textId="77777777" w:rsidTr="00C650EB">
        <w:trPr>
          <w:tblCellSpacing w:w="15" w:type="dxa"/>
        </w:trPr>
        <w:tc>
          <w:tcPr>
            <w:tcW w:w="0" w:type="auto"/>
            <w:hideMark/>
          </w:tcPr>
          <w:p w14:paraId="456394DD" w14:textId="11338ADF" w:rsidR="00C650EB" w:rsidRPr="00C650EB" w:rsidRDefault="00C650EB" w:rsidP="00C650EB">
            <w:pPr>
              <w:spacing w:before="100" w:beforeAutospacing="1" w:after="100" w:afterAutospacing="1"/>
              <w:jc w:val="center"/>
            </w:pPr>
            <w:r w:rsidRPr="00C650EB">
              <w:rPr>
                <w:noProof/>
                <w:color w:val="0000FF"/>
              </w:rPr>
              <w:drawing>
                <wp:inline distT="0" distB="0" distL="0" distR="0" wp14:anchorId="027F7C90" wp14:editId="7D250B68">
                  <wp:extent cx="152400" cy="152400"/>
                  <wp:effectExtent l="0" t="0" r="0" b="0"/>
                  <wp:docPr id="159" name="Picture 159" descr="2">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1852AA38" w14:textId="77777777" w:rsidR="00C650EB" w:rsidRPr="00C650EB" w:rsidRDefault="00C650EB" w:rsidP="00C650EB">
            <w:pPr>
              <w:spacing w:before="100" w:beforeAutospacing="1" w:after="100" w:afterAutospacing="1"/>
            </w:pPr>
            <w:r w:rsidRPr="00C650EB">
              <w:t>We’re exposing the </w:t>
            </w:r>
            <w:r w:rsidRPr="00C650EB">
              <w:rPr>
                <w:i/>
                <w:iCs/>
              </w:rPr>
              <w:t>imageUrl</w:t>
            </w:r>
            <w:r w:rsidRPr="00C650EB">
              <w:t> as a public property of the AppComponent class, so that the HTML template can resolve its value; no surprises here either</w:t>
            </w:r>
          </w:p>
        </w:tc>
      </w:tr>
    </w:tbl>
    <w:p w14:paraId="04A925C4" w14:textId="77777777" w:rsidR="00C650EB" w:rsidRDefault="00C650EB" w:rsidP="00D57C3A"/>
    <w:p w14:paraId="32929520" w14:textId="48000AD6" w:rsidR="0061210D" w:rsidRDefault="00FE3B7A" w:rsidP="00D57C3A">
      <w:r>
        <w:t>While we can surely use interpolation to set properties of DOM elements, interpolation is preferred if we’re using it to populate the innerHTML of an element; but when setting the value of a DOM element’s properties, the preferred way to do it is to use the bracket operator</w:t>
      </w:r>
      <w:r w:rsidR="00867AB7">
        <w:t xml:space="preserve"> — like in the following code;</w:t>
      </w:r>
    </w:p>
    <w:p w14:paraId="0ED993B2" w14:textId="4C03CA70" w:rsidR="00867AB7" w:rsidRDefault="00867AB7" w:rsidP="00D57C3A"/>
    <w:p w14:paraId="4879FC0F" w14:textId="133AFB6A" w:rsidR="00867AB7" w:rsidRDefault="00867AB7" w:rsidP="00D57C3A"/>
    <w:p w14:paraId="37761C98" w14:textId="77777777" w:rsidR="004774AE" w:rsidRPr="004774AE" w:rsidRDefault="004774AE" w:rsidP="004774AE">
      <w:pPr>
        <w:pStyle w:val="code"/>
      </w:pPr>
      <w:r w:rsidRPr="004774AE">
        <w:t>import { Component } from '@angular/core';</w:t>
      </w:r>
    </w:p>
    <w:p w14:paraId="4933B861" w14:textId="77777777" w:rsidR="004774AE" w:rsidRPr="004774AE" w:rsidRDefault="004774AE" w:rsidP="004774AE">
      <w:pPr>
        <w:pStyle w:val="code"/>
      </w:pPr>
    </w:p>
    <w:p w14:paraId="60352DD0" w14:textId="77777777" w:rsidR="004774AE" w:rsidRPr="004774AE" w:rsidRDefault="004774AE" w:rsidP="004774AE">
      <w:pPr>
        <w:pStyle w:val="code"/>
      </w:pPr>
      <w:r w:rsidRPr="004774AE">
        <w:t>@Component({</w:t>
      </w:r>
    </w:p>
    <w:p w14:paraId="732B76D3" w14:textId="77777777" w:rsidR="004774AE" w:rsidRPr="004774AE" w:rsidRDefault="004774AE" w:rsidP="004774AE">
      <w:pPr>
        <w:pStyle w:val="code"/>
      </w:pPr>
      <w:r w:rsidRPr="004774AE">
        <w:t xml:space="preserve">  selector: 'app-root',</w:t>
      </w:r>
    </w:p>
    <w:p w14:paraId="657A7CED" w14:textId="77777777" w:rsidR="004774AE" w:rsidRPr="004774AE" w:rsidRDefault="004774AE" w:rsidP="004774AE">
      <w:pPr>
        <w:pStyle w:val="code"/>
      </w:pPr>
      <w:r w:rsidRPr="004774AE">
        <w:t xml:space="preserve">  template: `</w:t>
      </w:r>
    </w:p>
    <w:p w14:paraId="27178F1A" w14:textId="77777777" w:rsidR="004774AE" w:rsidRPr="004774AE" w:rsidRDefault="004774AE" w:rsidP="004774AE">
      <w:pPr>
        <w:pStyle w:val="code"/>
      </w:pPr>
      <w:r w:rsidRPr="004774AE">
        <w:t xml:space="preserve">    &lt;h1&gt;{{lastname}} , {{firstname}}&lt;/h1&gt;</w:t>
      </w:r>
    </w:p>
    <w:p w14:paraId="4DD9ADB7" w14:textId="4DB28FB0" w:rsidR="004774AE" w:rsidRPr="004774AE" w:rsidRDefault="004774AE" w:rsidP="004774AE">
      <w:pPr>
        <w:pStyle w:val="code"/>
      </w:pPr>
      <w:r w:rsidRPr="004774AE">
        <w:t xml:space="preserve">    &lt;img [src]="imageUrl" [style.width]="imageWidth"&gt; </w:t>
      </w:r>
      <w:r w:rsidRPr="004774AE">
        <w:fldChar w:fldCharType="begin"/>
      </w:r>
      <w:r w:rsidRPr="004774AE">
        <w:instrText xml:space="preserve"> INCLUDEPICTURE "/var/folders/hv/m0jks22958l257vwp8xtmcr40000gn/T/com.microsoft.Word/WebArchiveCopyPasteTempFiles/1.png" \* MERGEFORMATINET </w:instrText>
      </w:r>
      <w:r w:rsidRPr="004774AE">
        <w:fldChar w:fldCharType="separate"/>
      </w:r>
      <w:r w:rsidRPr="004774AE">
        <w:rPr>
          <w:noProof/>
        </w:rPr>
        <w:drawing>
          <wp:inline distT="0" distB="0" distL="0" distR="0" wp14:anchorId="2F7CB116" wp14:editId="1A5BC573">
            <wp:extent cx="152400" cy="152400"/>
            <wp:effectExtent l="0" t="0" r="0" b="0"/>
            <wp:docPr id="164" name="Picture 16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774AE">
        <w:fldChar w:fldCharType="end"/>
      </w:r>
    </w:p>
    <w:p w14:paraId="32EA1415" w14:textId="77777777" w:rsidR="004774AE" w:rsidRPr="004774AE" w:rsidRDefault="004774AE" w:rsidP="004774AE">
      <w:pPr>
        <w:pStyle w:val="code"/>
      </w:pPr>
      <w:r w:rsidRPr="004774AE">
        <w:t xml:space="preserve">  `</w:t>
      </w:r>
    </w:p>
    <w:p w14:paraId="591131DC" w14:textId="77777777" w:rsidR="004774AE" w:rsidRPr="004774AE" w:rsidRDefault="004774AE" w:rsidP="004774AE">
      <w:pPr>
        <w:pStyle w:val="code"/>
      </w:pPr>
      <w:r w:rsidRPr="004774AE">
        <w:t>})</w:t>
      </w:r>
    </w:p>
    <w:p w14:paraId="03B2A2A9" w14:textId="77777777" w:rsidR="004774AE" w:rsidRPr="004774AE" w:rsidRDefault="004774AE" w:rsidP="004774AE">
      <w:pPr>
        <w:pStyle w:val="code"/>
      </w:pPr>
      <w:r w:rsidRPr="004774AE">
        <w:t>export class AppComponent {</w:t>
      </w:r>
    </w:p>
    <w:p w14:paraId="7716E9C9" w14:textId="77777777" w:rsidR="004774AE" w:rsidRPr="004774AE" w:rsidRDefault="004774AE" w:rsidP="004774AE">
      <w:pPr>
        <w:pStyle w:val="code"/>
      </w:pPr>
      <w:r w:rsidRPr="004774AE">
        <w:t xml:space="preserve">  lastname: string = "Doe";</w:t>
      </w:r>
    </w:p>
    <w:p w14:paraId="4513AD4B" w14:textId="77777777" w:rsidR="004774AE" w:rsidRPr="004774AE" w:rsidRDefault="004774AE" w:rsidP="004774AE">
      <w:pPr>
        <w:pStyle w:val="code"/>
      </w:pPr>
      <w:r w:rsidRPr="004774AE">
        <w:t xml:space="preserve">  firstname: string =  "John";</w:t>
      </w:r>
    </w:p>
    <w:p w14:paraId="1EEBF808" w14:textId="77777777" w:rsidR="004774AE" w:rsidRPr="004774AE" w:rsidRDefault="004774AE" w:rsidP="004774AE">
      <w:pPr>
        <w:pStyle w:val="code"/>
      </w:pPr>
      <w:r w:rsidRPr="004774AE">
        <w:t xml:space="preserve">  imageUrl: string = "/assets/img/john_doe.png";</w:t>
      </w:r>
    </w:p>
    <w:p w14:paraId="5D96FFF4" w14:textId="77777777" w:rsidR="004774AE" w:rsidRPr="004774AE" w:rsidRDefault="004774AE" w:rsidP="004774AE">
      <w:pPr>
        <w:pStyle w:val="code"/>
      </w:pPr>
      <w:r w:rsidRPr="004774AE">
        <w:t xml:space="preserve">  imageWidth: string = "80px";</w:t>
      </w:r>
    </w:p>
    <w:p w14:paraId="04E62490" w14:textId="77777777" w:rsidR="004774AE" w:rsidRPr="004774AE" w:rsidRDefault="004774AE" w:rsidP="004774AE">
      <w:pPr>
        <w:pStyle w:val="code"/>
      </w:pPr>
      <w:r w:rsidRPr="004774AE">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4774AE" w:rsidRPr="004774AE" w14:paraId="01651575" w14:textId="77777777" w:rsidTr="004774AE">
        <w:trPr>
          <w:tblCellSpacing w:w="15" w:type="dxa"/>
        </w:trPr>
        <w:tc>
          <w:tcPr>
            <w:tcW w:w="250" w:type="pct"/>
            <w:hideMark/>
          </w:tcPr>
          <w:p w14:paraId="0C155187" w14:textId="10B1020F" w:rsidR="004774AE" w:rsidRPr="004774AE" w:rsidRDefault="004774AE" w:rsidP="004774AE">
            <w:pPr>
              <w:spacing w:before="100" w:beforeAutospacing="1" w:after="100" w:afterAutospacing="1"/>
              <w:jc w:val="center"/>
            </w:pPr>
            <w:r w:rsidRPr="004774AE">
              <w:rPr>
                <w:noProof/>
                <w:color w:val="0000FF"/>
              </w:rPr>
              <w:lastRenderedPageBreak/>
              <w:drawing>
                <wp:inline distT="0" distB="0" distL="0" distR="0" wp14:anchorId="5DA253CF" wp14:editId="53D4403B">
                  <wp:extent cx="152400" cy="152400"/>
                  <wp:effectExtent l="0" t="0" r="0" b="0"/>
                  <wp:docPr id="163" name="Picture 163" descr="1">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28E557C6" w14:textId="77777777" w:rsidR="004774AE" w:rsidRPr="004774AE" w:rsidRDefault="004774AE" w:rsidP="004774AE">
            <w:pPr>
              <w:spacing w:before="100" w:beforeAutospacing="1" w:after="100" w:afterAutospacing="1"/>
            </w:pPr>
            <w:r w:rsidRPr="004774AE">
              <w:t>Surround the property name (</w:t>
            </w:r>
            <w:r w:rsidRPr="004774AE">
              <w:rPr>
                <w:i/>
                <w:iCs/>
              </w:rPr>
              <w:t>src</w:t>
            </w:r>
            <w:r w:rsidRPr="004774AE">
              <w:t>, in the case of the </w:t>
            </w:r>
            <w:r w:rsidRPr="004774AE">
              <w:rPr>
                <w:i/>
                <w:iCs/>
              </w:rPr>
              <w:t>img</w:t>
            </w:r>
            <w:r w:rsidRPr="004774AE">
              <w:t> tag), with square brackets and set its value to a public property of the Component (</w:t>
            </w:r>
            <w:r w:rsidRPr="004774AE">
              <w:rPr>
                <w:rFonts w:ascii="TheSansMonoConNormal" w:hAnsi="TheSansMonoConNormal" w:cs="Courier New"/>
                <w:sz w:val="20"/>
                <w:szCs w:val="20"/>
              </w:rPr>
              <w:t>imageUrl</w:t>
            </w:r>
            <w:r w:rsidRPr="004774AE">
              <w:t> and </w:t>
            </w:r>
            <w:r w:rsidRPr="004774AE">
              <w:rPr>
                <w:rFonts w:ascii="TheSansMonoConNormal" w:hAnsi="TheSansMonoConNormal" w:cs="Courier New"/>
                <w:sz w:val="20"/>
                <w:szCs w:val="20"/>
              </w:rPr>
              <w:t>imageWidth</w:t>
            </w:r>
            <w:r w:rsidRPr="004774AE">
              <w:t> in our case)</w:t>
            </w:r>
          </w:p>
        </w:tc>
      </w:tr>
    </w:tbl>
    <w:p w14:paraId="58CBC3C9" w14:textId="77777777" w:rsidR="004774AE" w:rsidRDefault="004774AE" w:rsidP="00D57C3A"/>
    <w:p w14:paraId="4AFD9573" w14:textId="77777777" w:rsidR="00066B59" w:rsidRDefault="00066B59" w:rsidP="00D57C3A"/>
    <w:p w14:paraId="661B9D25" w14:textId="626864F8" w:rsidR="00E72BF3" w:rsidRDefault="00E72BF3" w:rsidP="00D57C3A"/>
    <w:p w14:paraId="7FF10310" w14:textId="77777777" w:rsidR="00E4602F" w:rsidRDefault="00E4602F">
      <w:r>
        <w:br w:type="page"/>
      </w:r>
    </w:p>
    <w:p w14:paraId="142CBC40" w14:textId="77777777" w:rsidR="00E4602F" w:rsidRDefault="00E4602F" w:rsidP="00686EEC">
      <w:pPr>
        <w:pStyle w:val="Heading1"/>
      </w:pPr>
      <w:r>
        <w:lastRenderedPageBreak/>
        <w:t>Event Binding</w:t>
      </w:r>
    </w:p>
    <w:p w14:paraId="64B5DD65" w14:textId="1C7B5EF5" w:rsidR="00E4602F" w:rsidRDefault="0081705A">
      <w:r>
        <w:t>You can react to user events by binding DOM events to a function in the Component, like this;</w:t>
      </w:r>
    </w:p>
    <w:p w14:paraId="43F69068" w14:textId="650EC77C" w:rsidR="0081705A" w:rsidRDefault="0081705A"/>
    <w:p w14:paraId="0307DADC" w14:textId="7A103ABA" w:rsidR="0081705A" w:rsidRDefault="0081705A" w:rsidP="008D4F85">
      <w:pPr>
        <w:pStyle w:val="code"/>
      </w:pPr>
      <w:r>
        <w:t>&lt;button (click)=”doSomething()”&gt;Click me&lt;/button&gt;</w:t>
      </w:r>
    </w:p>
    <w:p w14:paraId="7FE089B6" w14:textId="77777777" w:rsidR="0081705A" w:rsidRDefault="0081705A"/>
    <w:p w14:paraId="5698B937" w14:textId="1269845E" w:rsidR="00E4602F" w:rsidRDefault="00983CB2">
      <w:r>
        <w:t>Of course, you need to ensure that the function doSomething() is implemented in the associated TypeScript class.</w:t>
      </w:r>
    </w:p>
    <w:p w14:paraId="6C1DAEE6" w14:textId="70C37960" w:rsidR="00983CB2" w:rsidRDefault="00983CB2"/>
    <w:p w14:paraId="16143DC8" w14:textId="00AAE1B0" w:rsidR="00D66824" w:rsidRDefault="00D66824">
      <w:r>
        <w:t xml:space="preserve">A more complete code example is found below. In here, </w:t>
      </w:r>
    </w:p>
    <w:p w14:paraId="45A84535" w14:textId="6373E2D6" w:rsidR="0081705A" w:rsidRDefault="0081705A"/>
    <w:p w14:paraId="43126853" w14:textId="77777777" w:rsidR="0081705A" w:rsidRPr="0081705A" w:rsidRDefault="0081705A" w:rsidP="0081705A">
      <w:pPr>
        <w:pStyle w:val="code"/>
      </w:pPr>
      <w:r w:rsidRPr="0081705A">
        <w:t>import { Component } from '@angular/core';</w:t>
      </w:r>
    </w:p>
    <w:p w14:paraId="343912BE" w14:textId="77777777" w:rsidR="0081705A" w:rsidRPr="0081705A" w:rsidRDefault="0081705A" w:rsidP="0081705A">
      <w:pPr>
        <w:pStyle w:val="code"/>
      </w:pPr>
    </w:p>
    <w:p w14:paraId="0C90CDA8" w14:textId="77777777" w:rsidR="0081705A" w:rsidRPr="0081705A" w:rsidRDefault="0081705A" w:rsidP="0081705A">
      <w:pPr>
        <w:pStyle w:val="code"/>
      </w:pPr>
      <w:r w:rsidRPr="0081705A">
        <w:t>@Component({</w:t>
      </w:r>
    </w:p>
    <w:p w14:paraId="2A2E5636" w14:textId="77777777" w:rsidR="0081705A" w:rsidRPr="0081705A" w:rsidRDefault="0081705A" w:rsidP="0081705A">
      <w:pPr>
        <w:pStyle w:val="code"/>
      </w:pPr>
      <w:r w:rsidRPr="0081705A">
        <w:t xml:space="preserve">  selector: 'app-root',</w:t>
      </w:r>
    </w:p>
    <w:p w14:paraId="4EAE2797" w14:textId="77777777" w:rsidR="0081705A" w:rsidRPr="0081705A" w:rsidRDefault="0081705A" w:rsidP="0081705A">
      <w:pPr>
        <w:pStyle w:val="code"/>
      </w:pPr>
      <w:r w:rsidRPr="0081705A">
        <w:t xml:space="preserve">  template: `</w:t>
      </w:r>
    </w:p>
    <w:p w14:paraId="0A319AC2" w14:textId="77777777" w:rsidR="0081705A" w:rsidRPr="0081705A" w:rsidRDefault="0081705A" w:rsidP="0081705A">
      <w:pPr>
        <w:pStyle w:val="code"/>
      </w:pPr>
      <w:r w:rsidRPr="0081705A">
        <w:t xml:space="preserve">    &lt;h1&gt;{{lastname}} , {{firstname}}&lt;/h1&gt;</w:t>
      </w:r>
    </w:p>
    <w:p w14:paraId="2C0AC238" w14:textId="77777777" w:rsidR="0081705A" w:rsidRPr="0081705A" w:rsidRDefault="0081705A" w:rsidP="0081705A">
      <w:pPr>
        <w:pStyle w:val="code"/>
      </w:pPr>
      <w:r w:rsidRPr="0081705A">
        <w:t xml:space="preserve">    &lt;img [hidden]="hiddenImage"</w:t>
      </w:r>
    </w:p>
    <w:p w14:paraId="33C9AB99" w14:textId="77777777" w:rsidR="0081705A" w:rsidRPr="0081705A" w:rsidRDefault="0081705A" w:rsidP="0081705A">
      <w:pPr>
        <w:pStyle w:val="code"/>
      </w:pPr>
      <w:r w:rsidRPr="0081705A">
        <w:t xml:space="preserve">         [src]="imageUrl"</w:t>
      </w:r>
    </w:p>
    <w:p w14:paraId="5AC8CA79" w14:textId="77777777" w:rsidR="0081705A" w:rsidRPr="0081705A" w:rsidRDefault="0081705A" w:rsidP="0081705A">
      <w:pPr>
        <w:pStyle w:val="code"/>
      </w:pPr>
      <w:r w:rsidRPr="0081705A">
        <w:t xml:space="preserve">         [style.width]="imageWidth"&gt;&lt;br/&gt;</w:t>
      </w:r>
    </w:p>
    <w:p w14:paraId="640C5F25" w14:textId="29969A40" w:rsidR="0081705A" w:rsidRPr="0081705A" w:rsidRDefault="0081705A" w:rsidP="0081705A">
      <w:pPr>
        <w:pStyle w:val="code"/>
      </w:pPr>
      <w:r w:rsidRPr="0081705A">
        <w:t xml:space="preserve">    &lt;button (click)="hideClick()"&gt;show/hide&lt;/button&gt; </w:t>
      </w:r>
      <w:r w:rsidRPr="0081705A">
        <w:fldChar w:fldCharType="begin"/>
      </w:r>
      <w:r w:rsidRPr="0081705A">
        <w:instrText xml:space="preserve"> INCLUDEPICTURE "/var/folders/hv/m0jks22958l257vwp8xtmcr40000gn/T/com.microsoft.Word/WebArchiveCopyPasteTempFiles/1.png" \* MERGEFORMATINET </w:instrText>
      </w:r>
      <w:r w:rsidRPr="0081705A">
        <w:fldChar w:fldCharType="separate"/>
      </w:r>
      <w:r w:rsidRPr="0081705A">
        <w:rPr>
          <w:noProof/>
        </w:rPr>
        <w:drawing>
          <wp:inline distT="0" distB="0" distL="0" distR="0" wp14:anchorId="5F414B0C" wp14:editId="5EEF9E3E">
            <wp:extent cx="152400" cy="152400"/>
            <wp:effectExtent l="0" t="0" r="0" b="0"/>
            <wp:docPr id="168" name="Picture 16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49AAEA74" w14:textId="77777777" w:rsidR="0081705A" w:rsidRPr="0081705A" w:rsidRDefault="0081705A" w:rsidP="0081705A">
      <w:pPr>
        <w:pStyle w:val="code"/>
      </w:pPr>
      <w:r w:rsidRPr="0081705A">
        <w:t xml:space="preserve">  `</w:t>
      </w:r>
    </w:p>
    <w:p w14:paraId="3CF14014" w14:textId="77777777" w:rsidR="0081705A" w:rsidRPr="0081705A" w:rsidRDefault="0081705A" w:rsidP="0081705A">
      <w:pPr>
        <w:pStyle w:val="code"/>
      </w:pPr>
      <w:r w:rsidRPr="0081705A">
        <w:t>})</w:t>
      </w:r>
    </w:p>
    <w:p w14:paraId="0E34143D" w14:textId="77777777" w:rsidR="0081705A" w:rsidRPr="0081705A" w:rsidRDefault="0081705A" w:rsidP="0081705A">
      <w:pPr>
        <w:pStyle w:val="code"/>
      </w:pPr>
      <w:r w:rsidRPr="0081705A">
        <w:t>export class AppComponent {</w:t>
      </w:r>
    </w:p>
    <w:p w14:paraId="7EF91AE2" w14:textId="77777777" w:rsidR="0081705A" w:rsidRPr="0081705A" w:rsidRDefault="0081705A" w:rsidP="0081705A">
      <w:pPr>
        <w:pStyle w:val="code"/>
      </w:pPr>
      <w:r w:rsidRPr="0081705A">
        <w:t xml:space="preserve">  lastname: string = "Doe";</w:t>
      </w:r>
    </w:p>
    <w:p w14:paraId="35894F2E" w14:textId="77777777" w:rsidR="0081705A" w:rsidRPr="0081705A" w:rsidRDefault="0081705A" w:rsidP="0081705A">
      <w:pPr>
        <w:pStyle w:val="code"/>
      </w:pPr>
      <w:r w:rsidRPr="0081705A">
        <w:t xml:space="preserve">  firstname: string =  "John";</w:t>
      </w:r>
    </w:p>
    <w:p w14:paraId="6FAF73F2" w14:textId="77777777" w:rsidR="0081705A" w:rsidRPr="0081705A" w:rsidRDefault="0081705A" w:rsidP="0081705A">
      <w:pPr>
        <w:pStyle w:val="code"/>
      </w:pPr>
      <w:r w:rsidRPr="0081705A">
        <w:t xml:space="preserve">  imageUrl: string = "/assets/img/john_doe.png";</w:t>
      </w:r>
    </w:p>
    <w:p w14:paraId="38FFFBC2" w14:textId="77777777" w:rsidR="0081705A" w:rsidRPr="0081705A" w:rsidRDefault="0081705A" w:rsidP="0081705A">
      <w:pPr>
        <w:pStyle w:val="code"/>
      </w:pPr>
      <w:r w:rsidRPr="0081705A">
        <w:t xml:space="preserve">  imageWidth: string = "80px";</w:t>
      </w:r>
    </w:p>
    <w:p w14:paraId="4F6A0A3B" w14:textId="77777777" w:rsidR="0081705A" w:rsidRPr="0081705A" w:rsidRDefault="0081705A" w:rsidP="0081705A">
      <w:pPr>
        <w:pStyle w:val="code"/>
      </w:pPr>
      <w:r w:rsidRPr="0081705A">
        <w:t xml:space="preserve">  hiddenImage: boolean = false;</w:t>
      </w:r>
    </w:p>
    <w:p w14:paraId="32176196" w14:textId="77777777" w:rsidR="0081705A" w:rsidRPr="0081705A" w:rsidRDefault="0081705A" w:rsidP="0081705A">
      <w:pPr>
        <w:pStyle w:val="code"/>
      </w:pPr>
    </w:p>
    <w:p w14:paraId="46077D66" w14:textId="446BB999" w:rsidR="0081705A" w:rsidRPr="0081705A" w:rsidRDefault="0081705A" w:rsidP="0081705A">
      <w:pPr>
        <w:pStyle w:val="code"/>
      </w:pPr>
      <w:r w:rsidRPr="0081705A">
        <w:t xml:space="preserve">  hideClick() { </w:t>
      </w:r>
      <w:r w:rsidRPr="0081705A">
        <w:fldChar w:fldCharType="begin"/>
      </w:r>
      <w:r w:rsidRPr="0081705A">
        <w:instrText xml:space="preserve"> INCLUDEPICTURE "/var/folders/hv/m0jks22958l257vwp8xtmcr40000gn/T/com.microsoft.Word/WebArchiveCopyPasteTempFiles/2.png" \* MERGEFORMATINET </w:instrText>
      </w:r>
      <w:r w:rsidRPr="0081705A">
        <w:fldChar w:fldCharType="separate"/>
      </w:r>
      <w:r w:rsidRPr="0081705A">
        <w:rPr>
          <w:noProof/>
        </w:rPr>
        <w:drawing>
          <wp:inline distT="0" distB="0" distL="0" distR="0" wp14:anchorId="66E8E340" wp14:editId="3018D9E3">
            <wp:extent cx="152400" cy="152400"/>
            <wp:effectExtent l="0" t="0" r="0" b="0"/>
            <wp:docPr id="167" name="Picture 16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1705A">
        <w:fldChar w:fldCharType="end"/>
      </w:r>
    </w:p>
    <w:p w14:paraId="28629DF4" w14:textId="77777777" w:rsidR="0081705A" w:rsidRPr="0081705A" w:rsidRDefault="0081705A" w:rsidP="0081705A">
      <w:pPr>
        <w:pStyle w:val="code"/>
      </w:pPr>
      <w:r w:rsidRPr="0081705A">
        <w:t xml:space="preserve">    this.hiddenImage = !this.hiddenImage;</w:t>
      </w:r>
    </w:p>
    <w:p w14:paraId="6A5262B2" w14:textId="77777777" w:rsidR="0081705A" w:rsidRPr="0081705A" w:rsidRDefault="0081705A" w:rsidP="0081705A">
      <w:pPr>
        <w:pStyle w:val="code"/>
      </w:pPr>
      <w:r w:rsidRPr="0081705A">
        <w:t xml:space="preserve">  }</w:t>
      </w:r>
    </w:p>
    <w:p w14:paraId="75A12452" w14:textId="77777777" w:rsidR="0081705A" w:rsidRPr="0081705A" w:rsidRDefault="0081705A" w:rsidP="0081705A">
      <w:pPr>
        <w:pStyle w:val="code"/>
      </w:pPr>
      <w:r w:rsidRPr="0081705A">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81705A" w:rsidRPr="0081705A" w14:paraId="02418056" w14:textId="77777777" w:rsidTr="0081705A">
        <w:trPr>
          <w:tblCellSpacing w:w="15" w:type="dxa"/>
        </w:trPr>
        <w:tc>
          <w:tcPr>
            <w:tcW w:w="250" w:type="pct"/>
            <w:hideMark/>
          </w:tcPr>
          <w:p w14:paraId="41FB5FF1" w14:textId="09411259" w:rsidR="0081705A" w:rsidRPr="0081705A" w:rsidRDefault="0081705A" w:rsidP="0081705A">
            <w:pPr>
              <w:spacing w:before="100" w:beforeAutospacing="1" w:after="100" w:afterAutospacing="1"/>
              <w:jc w:val="center"/>
            </w:pPr>
            <w:r w:rsidRPr="0081705A">
              <w:rPr>
                <w:noProof/>
                <w:color w:val="0000FF"/>
              </w:rPr>
              <w:drawing>
                <wp:inline distT="0" distB="0" distL="0" distR="0" wp14:anchorId="0F62EA91" wp14:editId="6E493347">
                  <wp:extent cx="152400" cy="152400"/>
                  <wp:effectExtent l="0" t="0" r="0" b="0"/>
                  <wp:docPr id="166" name="Picture 166" descr="1">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639C67A8" w14:textId="77777777" w:rsidR="0081705A" w:rsidRPr="0081705A" w:rsidRDefault="0081705A" w:rsidP="0081705A">
            <w:pPr>
              <w:spacing w:before="100" w:beforeAutospacing="1" w:after="100" w:afterAutospacing="1"/>
            </w:pPr>
            <w:r w:rsidRPr="0081705A">
              <w:t>You can use the actual names of the DOM event in Angular. See in here how we bound the </w:t>
            </w:r>
            <w:r w:rsidRPr="0081705A">
              <w:rPr>
                <w:i/>
                <w:iCs/>
              </w:rPr>
              <w:t>click</w:t>
            </w:r>
            <w:r w:rsidRPr="0081705A">
              <w:t> event by simply surrounding it in parens </w:t>
            </w:r>
            <w:r w:rsidRPr="0081705A">
              <w:rPr>
                <w:rFonts w:ascii="TheSansMonoConNormal" w:hAnsi="TheSansMonoConNormal" w:cs="Courier New"/>
                <w:sz w:val="20"/>
                <w:szCs w:val="20"/>
              </w:rPr>
              <w:t>(click)</w:t>
            </w:r>
            <w:r w:rsidRPr="0081705A">
              <w:t> then setting its value to a function in the component (</w:t>
            </w:r>
            <w:r w:rsidRPr="0081705A">
              <w:rPr>
                <w:rFonts w:ascii="TheSansMonoConNormal" w:hAnsi="TheSansMonoConNormal" w:cs="Courier New"/>
                <w:sz w:val="20"/>
                <w:szCs w:val="20"/>
              </w:rPr>
              <w:t>hideClick()</w:t>
            </w:r>
            <w:r w:rsidRPr="0081705A">
              <w:t> in this example)</w:t>
            </w:r>
          </w:p>
        </w:tc>
      </w:tr>
      <w:tr w:rsidR="0081705A" w:rsidRPr="0081705A" w14:paraId="4DC03B18" w14:textId="77777777" w:rsidTr="0081705A">
        <w:trPr>
          <w:tblCellSpacing w:w="15" w:type="dxa"/>
        </w:trPr>
        <w:tc>
          <w:tcPr>
            <w:tcW w:w="250" w:type="pct"/>
            <w:hideMark/>
          </w:tcPr>
          <w:p w14:paraId="25E510BA" w14:textId="7F7F05BF" w:rsidR="0081705A" w:rsidRPr="0081705A" w:rsidRDefault="0081705A" w:rsidP="0081705A">
            <w:pPr>
              <w:spacing w:before="100" w:beforeAutospacing="1" w:after="100" w:afterAutospacing="1"/>
              <w:jc w:val="center"/>
            </w:pPr>
            <w:r w:rsidRPr="0081705A">
              <w:rPr>
                <w:noProof/>
                <w:color w:val="0000FF"/>
              </w:rPr>
              <w:drawing>
                <wp:inline distT="0" distB="0" distL="0" distR="0" wp14:anchorId="60CD67C2" wp14:editId="391BEDD0">
                  <wp:extent cx="152400" cy="152400"/>
                  <wp:effectExtent l="0" t="0" r="0" b="0"/>
                  <wp:docPr id="165" name="Picture 165" descr="2">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5FBF6CDD" w14:textId="77777777" w:rsidR="0081705A" w:rsidRPr="0081705A" w:rsidRDefault="0081705A" w:rsidP="0081705A">
            <w:pPr>
              <w:spacing w:before="100" w:beforeAutospacing="1" w:after="100" w:afterAutospacing="1"/>
            </w:pPr>
            <w:r w:rsidRPr="0081705A">
              <w:t>When you bind DOM events in the HTML template, it usually calls a function in the Component class. Since we bound the </w:t>
            </w:r>
            <w:r w:rsidRPr="0081705A">
              <w:rPr>
                <w:i/>
                <w:iCs/>
              </w:rPr>
              <w:t>button</w:t>
            </w:r>
            <w:r w:rsidRPr="0081705A">
              <w:t> elements </w:t>
            </w:r>
            <w:r w:rsidRPr="0081705A">
              <w:rPr>
                <w:rFonts w:ascii="TheSansMonoConNormal" w:hAnsi="TheSansMonoConNormal" w:cs="Courier New"/>
                <w:sz w:val="20"/>
                <w:szCs w:val="20"/>
              </w:rPr>
              <w:t>(click)</w:t>
            </w:r>
            <w:r w:rsidRPr="0081705A">
              <w:t> in the template and set it to </w:t>
            </w:r>
            <w:r w:rsidRPr="0081705A">
              <w:rPr>
                <w:rFonts w:ascii="TheSansMonoConNormal" w:hAnsi="TheSansMonoConNormal" w:cs="Courier New"/>
                <w:sz w:val="20"/>
                <w:szCs w:val="20"/>
              </w:rPr>
              <w:t>handleClick()</w:t>
            </w:r>
            <w:r w:rsidRPr="0081705A">
              <w:t>, we need to implement that function here in the Component</w:t>
            </w:r>
          </w:p>
        </w:tc>
      </w:tr>
    </w:tbl>
    <w:p w14:paraId="6FD20AC0" w14:textId="77777777" w:rsidR="0081705A" w:rsidRDefault="0081705A"/>
    <w:p w14:paraId="588A284A" w14:textId="77777777" w:rsidR="00E4602F" w:rsidRDefault="00E4602F"/>
    <w:p w14:paraId="62884861" w14:textId="6146F97D" w:rsidR="00A133FF" w:rsidRDefault="00A133FF">
      <w:r>
        <w:br w:type="page"/>
      </w:r>
    </w:p>
    <w:p w14:paraId="284A6E32" w14:textId="77777777" w:rsidR="00B315D0" w:rsidRDefault="00A133FF" w:rsidP="00B315D0">
      <w:pPr>
        <w:pStyle w:val="Heading1"/>
      </w:pPr>
      <w:r>
        <w:lastRenderedPageBreak/>
        <w:t>Template variables</w:t>
      </w:r>
    </w:p>
    <w:p w14:paraId="113997DB" w14:textId="5863DEC2" w:rsidR="000A52ED" w:rsidRDefault="00B315D0" w:rsidP="00B315D0">
      <w:r>
        <w:t xml:space="preserve">You can send data from the HTML template to the associated Component class using </w:t>
      </w:r>
      <w:r w:rsidRPr="00B315D0">
        <w:rPr>
          <w:i/>
          <w:iCs/>
        </w:rPr>
        <w:t>template variables</w:t>
      </w:r>
      <w:r>
        <w:t xml:space="preserve">.  </w:t>
      </w:r>
      <w:r w:rsidR="000A52ED">
        <w:t>Let’s take a simple select element for example;</w:t>
      </w:r>
    </w:p>
    <w:p w14:paraId="71415CD8" w14:textId="77777777" w:rsidR="000A52ED" w:rsidRDefault="000A52ED" w:rsidP="00B315D0"/>
    <w:p w14:paraId="535414B7" w14:textId="0A8EC092" w:rsidR="000A52ED" w:rsidRPr="000A52ED" w:rsidRDefault="000A52ED" w:rsidP="000A52ED">
      <w:pPr>
        <w:pStyle w:val="code"/>
      </w:pPr>
      <w:r w:rsidRPr="000A52ED">
        <w:t>    &lt;select (change)="changeColor(</w:t>
      </w:r>
      <w:r w:rsidR="008C642E">
        <w:t>&lt;parameter&gt;</w:t>
      </w:r>
      <w:r w:rsidRPr="000A52ED">
        <w:t>)"&gt;</w:t>
      </w:r>
    </w:p>
    <w:p w14:paraId="5BAB9C87" w14:textId="77777777" w:rsidR="000A52ED" w:rsidRPr="000A52ED" w:rsidRDefault="000A52ED" w:rsidP="000A52ED">
      <w:pPr>
        <w:pStyle w:val="code"/>
      </w:pPr>
      <w:r w:rsidRPr="000A52ED">
        <w:t>      &lt;option&gt;red&lt;/option&gt;</w:t>
      </w:r>
    </w:p>
    <w:p w14:paraId="61A0BE08" w14:textId="77777777" w:rsidR="000A52ED" w:rsidRPr="000A52ED" w:rsidRDefault="000A52ED" w:rsidP="000A52ED">
      <w:pPr>
        <w:pStyle w:val="code"/>
      </w:pPr>
      <w:r w:rsidRPr="000A52ED">
        <w:t>      &lt;option&gt;green&lt;/option&gt;</w:t>
      </w:r>
    </w:p>
    <w:p w14:paraId="6EA734AF" w14:textId="77777777" w:rsidR="000A52ED" w:rsidRPr="000A52ED" w:rsidRDefault="000A52ED" w:rsidP="000A52ED">
      <w:pPr>
        <w:pStyle w:val="code"/>
      </w:pPr>
      <w:r w:rsidRPr="000A52ED">
        <w:t>      &lt;option&gt;blue&lt;/option&gt;</w:t>
      </w:r>
    </w:p>
    <w:p w14:paraId="1F9D207A" w14:textId="77777777" w:rsidR="000A52ED" w:rsidRPr="000A52ED" w:rsidRDefault="000A52ED" w:rsidP="000A52ED">
      <w:pPr>
        <w:pStyle w:val="code"/>
      </w:pPr>
      <w:r w:rsidRPr="000A52ED">
        <w:t>    &lt;/select&gt;</w:t>
      </w:r>
    </w:p>
    <w:p w14:paraId="2A84ED48" w14:textId="77777777" w:rsidR="000A52ED" w:rsidRDefault="000A52ED" w:rsidP="000A52ED">
      <w:r w:rsidRPr="000A52ED">
        <w:t xml:space="preserve"> </w:t>
      </w:r>
    </w:p>
    <w:p w14:paraId="0029C18D" w14:textId="77777777" w:rsidR="00BB6588" w:rsidRDefault="00C967A7" w:rsidP="000A52ED">
      <w:r>
        <w:t xml:space="preserve">What we’d like to do is to bind the </w:t>
      </w:r>
      <w:r w:rsidRPr="00C967A7">
        <w:rPr>
          <w:i/>
          <w:iCs/>
        </w:rPr>
        <w:t>change</w:t>
      </w:r>
      <w:r>
        <w:t xml:space="preserve"> event to a function in the Component — pressumably, a function named </w:t>
      </w:r>
      <w:r w:rsidRPr="00D708DD">
        <w:rPr>
          <w:rFonts w:ascii="TheSansMonoConNormal" w:hAnsi="TheSansMonoConNormal"/>
        </w:rPr>
        <w:t>changeColor()</w:t>
      </w:r>
      <w:r>
        <w:t xml:space="preserve"> which takes on a string parameter (either red, green or blue, in this case)</w:t>
      </w:r>
      <w:r w:rsidR="00FB2863">
        <w:t xml:space="preserve">. When the user clicks on the drop-down list, he can choose one of the colors; that will trigger the change event; our challenge is how to capture the value of the </w:t>
      </w:r>
      <w:r w:rsidR="00FB2863" w:rsidRPr="00BB6588">
        <w:rPr>
          <w:i/>
          <w:iCs/>
        </w:rPr>
        <w:t>select</w:t>
      </w:r>
      <w:r w:rsidR="00FB2863">
        <w:t xml:space="preserve"> element and send it to the </w:t>
      </w:r>
      <w:r w:rsidR="00FB2863" w:rsidRPr="00BB6588">
        <w:rPr>
          <w:rFonts w:ascii="TheSansMonoConNormal" w:hAnsi="TheSansMonoConNormal"/>
        </w:rPr>
        <w:t>changeColor()</w:t>
      </w:r>
      <w:r w:rsidR="00FB2863">
        <w:t xml:space="preserve"> function</w:t>
      </w:r>
      <w:r w:rsidR="00BB6588">
        <w:t xml:space="preserve"> as parameter. </w:t>
      </w:r>
      <w:r>
        <w:t xml:space="preserve"> </w:t>
      </w:r>
    </w:p>
    <w:p w14:paraId="6FA22C86" w14:textId="77777777" w:rsidR="00BB6588" w:rsidRDefault="00BB6588" w:rsidP="000A52ED"/>
    <w:p w14:paraId="656F6D1D" w14:textId="5E74D1D9" w:rsidR="00D95B46" w:rsidRDefault="00BB6588" w:rsidP="000A52ED">
      <w:r>
        <w:t xml:space="preserve">As it turns out, in Angular, we can use the </w:t>
      </w:r>
      <w:r w:rsidRPr="00C85474">
        <w:rPr>
          <w:rFonts w:ascii="TheSansMonoConNormal" w:hAnsi="TheSansMonoConNormal"/>
        </w:rPr>
        <w:t>$event</w:t>
      </w:r>
      <w:r>
        <w:t xml:space="preserve"> object to capture the value of the user’s selection.</w:t>
      </w:r>
      <w:r w:rsidR="00781218">
        <w:t xml:space="preserve"> Whenever a DOM element raises an event (click, change, hover etc.), we can use $event </w:t>
      </w:r>
      <w:r w:rsidR="00C85474">
        <w:t xml:space="preserve">object </w:t>
      </w:r>
      <w:r w:rsidR="0096082B">
        <w:t xml:space="preserve"> within the DOM element to inquire many things, one among them is the value property of the DOM element. </w:t>
      </w:r>
      <w:r w:rsidR="00D95B46">
        <w:t>So, how do get pass the selected color now to the Component? Let’s see the following code;</w:t>
      </w:r>
    </w:p>
    <w:p w14:paraId="42A366DF" w14:textId="11AE4837" w:rsidR="00AA38AF" w:rsidRDefault="00AA38AF" w:rsidP="000A52ED"/>
    <w:p w14:paraId="0BF5A2D6" w14:textId="77777777" w:rsidR="00A471DB" w:rsidRPr="00A471DB" w:rsidRDefault="00A471DB" w:rsidP="00A471DB">
      <w:pPr>
        <w:pStyle w:val="code"/>
      </w:pPr>
      <w:r w:rsidRPr="00A471DB">
        <w:t>import { Component } from '@angular/core';</w:t>
      </w:r>
    </w:p>
    <w:p w14:paraId="697497DF" w14:textId="77777777" w:rsidR="00A471DB" w:rsidRPr="00A471DB" w:rsidRDefault="00A471DB" w:rsidP="00A471DB">
      <w:pPr>
        <w:pStyle w:val="code"/>
      </w:pPr>
    </w:p>
    <w:p w14:paraId="38F345B1" w14:textId="77777777" w:rsidR="00A471DB" w:rsidRPr="00A471DB" w:rsidRDefault="00A471DB" w:rsidP="00A471DB">
      <w:pPr>
        <w:pStyle w:val="code"/>
      </w:pPr>
      <w:r w:rsidRPr="00A471DB">
        <w:t>@Component({</w:t>
      </w:r>
    </w:p>
    <w:p w14:paraId="67C55E8E" w14:textId="77777777" w:rsidR="00A471DB" w:rsidRPr="00A471DB" w:rsidRDefault="00A471DB" w:rsidP="00A471DB">
      <w:pPr>
        <w:pStyle w:val="code"/>
      </w:pPr>
      <w:r w:rsidRPr="00A471DB">
        <w:t xml:space="preserve">  selector: 'app-root',</w:t>
      </w:r>
    </w:p>
    <w:p w14:paraId="19C963D3" w14:textId="77777777" w:rsidR="00A471DB" w:rsidRPr="00A471DB" w:rsidRDefault="00A471DB" w:rsidP="00A471DB">
      <w:pPr>
        <w:pStyle w:val="code"/>
      </w:pPr>
      <w:r w:rsidRPr="00A471DB">
        <w:t xml:space="preserve">  template: `</w:t>
      </w:r>
    </w:p>
    <w:p w14:paraId="5E076141" w14:textId="77777777" w:rsidR="00A471DB" w:rsidRPr="00A471DB" w:rsidRDefault="00A471DB" w:rsidP="00A471DB">
      <w:pPr>
        <w:pStyle w:val="code"/>
      </w:pPr>
      <w:r w:rsidRPr="00A471DB">
        <w:t xml:space="preserve">    &lt;strong [style.color]="color"&gt;</w:t>
      </w:r>
    </w:p>
    <w:p w14:paraId="5C2ADF04" w14:textId="77777777" w:rsidR="00A471DB" w:rsidRPr="00A471DB" w:rsidRDefault="00A471DB" w:rsidP="00A471DB">
      <w:pPr>
        <w:pStyle w:val="code"/>
      </w:pPr>
      <w:r w:rsidRPr="00A471DB">
        <w:t xml:space="preserve">      Favorite Color</w:t>
      </w:r>
    </w:p>
    <w:p w14:paraId="73BA8593" w14:textId="77777777" w:rsidR="00A471DB" w:rsidRPr="00A471DB" w:rsidRDefault="00A471DB" w:rsidP="00A471DB">
      <w:pPr>
        <w:pStyle w:val="code"/>
      </w:pPr>
      <w:r w:rsidRPr="00A471DB">
        <w:t xml:space="preserve">    &lt;/strong&gt;</w:t>
      </w:r>
    </w:p>
    <w:p w14:paraId="55A35289" w14:textId="77777777" w:rsidR="00A471DB" w:rsidRPr="00A471DB" w:rsidRDefault="00A471DB" w:rsidP="00A471DB">
      <w:pPr>
        <w:pStyle w:val="code"/>
      </w:pPr>
    </w:p>
    <w:p w14:paraId="75A22E9A" w14:textId="348746DC" w:rsidR="00A471DB" w:rsidRPr="00A471DB" w:rsidRDefault="00A471DB" w:rsidP="00A471DB">
      <w:pPr>
        <w:pStyle w:val="code"/>
      </w:pPr>
      <w:r w:rsidRPr="00A471DB">
        <w:t xml:space="preserve">    &lt;select (change)="changeColor($event.target.value)"&gt; </w:t>
      </w:r>
      <w:r w:rsidRPr="00A471DB">
        <w:fldChar w:fldCharType="begin"/>
      </w:r>
      <w:r w:rsidRPr="00A471DB">
        <w:instrText xml:space="preserve"> INCLUDEPICTURE "/var/folders/hv/m0jks22958l257vwp8xtmcr40000gn/T/com.microsoft.Word/WebArchiveCopyPasteTempFiles/1.png" \* MERGEFORMATINET </w:instrText>
      </w:r>
      <w:r w:rsidRPr="00A471DB">
        <w:fldChar w:fldCharType="separate"/>
      </w:r>
      <w:r w:rsidRPr="00A471DB">
        <w:rPr>
          <w:noProof/>
        </w:rPr>
        <w:drawing>
          <wp:inline distT="0" distB="0" distL="0" distR="0" wp14:anchorId="176E7209" wp14:editId="28EA0324">
            <wp:extent cx="152400" cy="152400"/>
            <wp:effectExtent l="0" t="0" r="0" b="0"/>
            <wp:docPr id="174" name="Picture 17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69E2CC2B" w14:textId="77777777" w:rsidR="00A471DB" w:rsidRPr="00A471DB" w:rsidRDefault="00A471DB" w:rsidP="00A471DB">
      <w:pPr>
        <w:pStyle w:val="code"/>
      </w:pPr>
      <w:r w:rsidRPr="00A471DB">
        <w:t xml:space="preserve">      &lt;option&gt;red&lt;/option&gt;</w:t>
      </w:r>
    </w:p>
    <w:p w14:paraId="3CBF8223" w14:textId="77777777" w:rsidR="00A471DB" w:rsidRPr="00A471DB" w:rsidRDefault="00A471DB" w:rsidP="00A471DB">
      <w:pPr>
        <w:pStyle w:val="code"/>
      </w:pPr>
      <w:r w:rsidRPr="00A471DB">
        <w:t xml:space="preserve">      &lt;option&gt;green&lt;/option&gt;</w:t>
      </w:r>
    </w:p>
    <w:p w14:paraId="19F03D80" w14:textId="77777777" w:rsidR="00A471DB" w:rsidRPr="00A471DB" w:rsidRDefault="00A471DB" w:rsidP="00A471DB">
      <w:pPr>
        <w:pStyle w:val="code"/>
      </w:pPr>
      <w:r w:rsidRPr="00A471DB">
        <w:t xml:space="preserve">      &lt;option&gt;blue&lt;/option&gt;</w:t>
      </w:r>
    </w:p>
    <w:p w14:paraId="3074279A" w14:textId="77777777" w:rsidR="00A471DB" w:rsidRPr="00A471DB" w:rsidRDefault="00A471DB" w:rsidP="00A471DB">
      <w:pPr>
        <w:pStyle w:val="code"/>
      </w:pPr>
      <w:r w:rsidRPr="00A471DB">
        <w:t xml:space="preserve">    &lt;/select&gt;</w:t>
      </w:r>
    </w:p>
    <w:p w14:paraId="731FF916" w14:textId="77777777" w:rsidR="00A471DB" w:rsidRPr="00A471DB" w:rsidRDefault="00A471DB" w:rsidP="00A471DB">
      <w:pPr>
        <w:pStyle w:val="code"/>
      </w:pPr>
      <w:r w:rsidRPr="00A471DB">
        <w:t xml:space="preserve">  `</w:t>
      </w:r>
    </w:p>
    <w:p w14:paraId="2CA3BF66" w14:textId="77777777" w:rsidR="00A471DB" w:rsidRPr="00A471DB" w:rsidRDefault="00A471DB" w:rsidP="00A471DB">
      <w:pPr>
        <w:pStyle w:val="code"/>
      </w:pPr>
      <w:r w:rsidRPr="00A471DB">
        <w:t>})</w:t>
      </w:r>
    </w:p>
    <w:p w14:paraId="20F27004" w14:textId="77777777" w:rsidR="00A471DB" w:rsidRPr="00A471DB" w:rsidRDefault="00A471DB" w:rsidP="00A471DB">
      <w:pPr>
        <w:pStyle w:val="code"/>
      </w:pPr>
      <w:r w:rsidRPr="00A471DB">
        <w:t>export class AppComponent {</w:t>
      </w:r>
    </w:p>
    <w:p w14:paraId="0FC019A1" w14:textId="77777777" w:rsidR="00A471DB" w:rsidRPr="00A471DB" w:rsidRDefault="00A471DB" w:rsidP="00A471DB">
      <w:pPr>
        <w:pStyle w:val="code"/>
      </w:pPr>
      <w:r w:rsidRPr="00A471DB">
        <w:t xml:space="preserve">  color:string;</w:t>
      </w:r>
    </w:p>
    <w:p w14:paraId="57A3F69A" w14:textId="77777777" w:rsidR="00A471DB" w:rsidRPr="00A471DB" w:rsidRDefault="00A471DB" w:rsidP="00A471DB">
      <w:pPr>
        <w:pStyle w:val="code"/>
      </w:pPr>
    </w:p>
    <w:p w14:paraId="483845DD" w14:textId="490A3017" w:rsidR="00A471DB" w:rsidRPr="00A471DB" w:rsidRDefault="00A471DB" w:rsidP="00A471DB">
      <w:pPr>
        <w:pStyle w:val="code"/>
      </w:pPr>
      <w:r w:rsidRPr="00A471DB">
        <w:t xml:space="preserve">  changeColor(color:string) { </w:t>
      </w:r>
      <w:r w:rsidRPr="00A471DB">
        <w:fldChar w:fldCharType="begin"/>
      </w:r>
      <w:r w:rsidRPr="00A471DB">
        <w:instrText xml:space="preserve"> INCLUDEPICTURE "/var/folders/hv/m0jks22958l257vwp8xtmcr40000gn/T/com.microsoft.Word/WebArchiveCopyPasteTempFiles/2.png" \* MERGEFORMATINET </w:instrText>
      </w:r>
      <w:r w:rsidRPr="00A471DB">
        <w:fldChar w:fldCharType="separate"/>
      </w:r>
      <w:r w:rsidRPr="00A471DB">
        <w:rPr>
          <w:noProof/>
        </w:rPr>
        <w:drawing>
          <wp:inline distT="0" distB="0" distL="0" distR="0" wp14:anchorId="03197F11" wp14:editId="3C7AAB4B">
            <wp:extent cx="152400" cy="152400"/>
            <wp:effectExtent l="0" t="0" r="0" b="0"/>
            <wp:docPr id="173" name="Picture 17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471DB">
        <w:fldChar w:fldCharType="end"/>
      </w:r>
    </w:p>
    <w:p w14:paraId="31DD19E9" w14:textId="77777777" w:rsidR="00A471DB" w:rsidRPr="00A471DB" w:rsidRDefault="00A471DB" w:rsidP="00A471DB">
      <w:pPr>
        <w:pStyle w:val="code"/>
      </w:pPr>
      <w:r w:rsidRPr="00A471DB">
        <w:t xml:space="preserve">    this.color = color;</w:t>
      </w:r>
    </w:p>
    <w:p w14:paraId="0A37C555" w14:textId="77777777" w:rsidR="00A471DB" w:rsidRPr="00A471DB" w:rsidRDefault="00A471DB" w:rsidP="00A471DB">
      <w:pPr>
        <w:pStyle w:val="code"/>
      </w:pPr>
      <w:r w:rsidRPr="00A471DB">
        <w:t xml:space="preserve">  }</w:t>
      </w:r>
    </w:p>
    <w:p w14:paraId="1899FE83" w14:textId="77777777" w:rsidR="00A471DB" w:rsidRPr="00A471DB" w:rsidRDefault="00A471DB" w:rsidP="00A471DB">
      <w:pPr>
        <w:pStyle w:val="code"/>
      </w:pPr>
      <w:r w:rsidRPr="00A471DB">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Callout list"/>
      </w:tblPr>
      <w:tblGrid>
        <w:gridCol w:w="508"/>
        <w:gridCol w:w="8852"/>
      </w:tblGrid>
      <w:tr w:rsidR="00A471DB" w:rsidRPr="00A471DB" w14:paraId="06EB72AD" w14:textId="77777777" w:rsidTr="00A471DB">
        <w:trPr>
          <w:tblCellSpacing w:w="15" w:type="dxa"/>
        </w:trPr>
        <w:tc>
          <w:tcPr>
            <w:tcW w:w="250" w:type="pct"/>
            <w:hideMark/>
          </w:tcPr>
          <w:p w14:paraId="66C596A5" w14:textId="3520FF3F" w:rsidR="00A471DB" w:rsidRPr="00A471DB" w:rsidRDefault="00A471DB" w:rsidP="00A471DB">
            <w:pPr>
              <w:spacing w:before="100" w:beforeAutospacing="1" w:after="100" w:afterAutospacing="1"/>
              <w:jc w:val="center"/>
            </w:pPr>
            <w:r w:rsidRPr="00A471DB">
              <w:rPr>
                <w:noProof/>
                <w:color w:val="0000FF"/>
              </w:rPr>
              <w:lastRenderedPageBreak/>
              <w:drawing>
                <wp:inline distT="0" distB="0" distL="0" distR="0" wp14:anchorId="042C60B5" wp14:editId="37222CE4">
                  <wp:extent cx="152400" cy="152400"/>
                  <wp:effectExtent l="0" t="0" r="0" b="0"/>
                  <wp:docPr id="172" name="Picture 172" descr="1">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4531147A" w14:textId="77777777" w:rsidR="00A471DB" w:rsidRPr="00A471DB" w:rsidRDefault="00A471DB" w:rsidP="00A471DB">
            <w:pPr>
              <w:spacing w:before="100" w:beforeAutospacing="1" w:after="100" w:afterAutospacing="1"/>
            </w:pPr>
            <w:r w:rsidRPr="00A471DB">
              <w:t>When the </w:t>
            </w:r>
            <w:r w:rsidRPr="00A471DB">
              <w:rPr>
                <w:i/>
                <w:iCs/>
              </w:rPr>
              <w:t>change</w:t>
            </w:r>
            <w:r w:rsidRPr="00A471DB">
              <w:t> event is raised, we can use the the </w:t>
            </w:r>
            <w:r w:rsidRPr="00A471DB">
              <w:rPr>
                <w:rFonts w:ascii="TheSansMonoConNormal" w:hAnsi="TheSansMonoConNormal" w:cs="Courier New"/>
                <w:sz w:val="20"/>
                <w:szCs w:val="20"/>
              </w:rPr>
              <w:t>$event</w:t>
            </w:r>
            <w:r w:rsidRPr="00A471DB">
              <w:t> object to get the get the value of what the user selected in the dropdown; </w:t>
            </w:r>
            <w:r w:rsidRPr="00A471DB">
              <w:rPr>
                <w:rFonts w:ascii="TheSansMonoConNormal" w:hAnsi="TheSansMonoConNormal" w:cs="Courier New"/>
                <w:sz w:val="20"/>
                <w:szCs w:val="20"/>
              </w:rPr>
              <w:t>$event</w:t>
            </w:r>
            <w:r w:rsidRPr="00A471DB">
              <w:t> stands for, well, the </w:t>
            </w:r>
            <w:r w:rsidRPr="00A471DB">
              <w:rPr>
                <w:i/>
                <w:iCs/>
              </w:rPr>
              <w:t>event</w:t>
            </w:r>
            <w:r w:rsidRPr="00A471DB">
              <w:t> object and </w:t>
            </w:r>
            <w:r w:rsidRPr="00A471DB">
              <w:rPr>
                <w:rFonts w:ascii="TheSansMonoConNormal" w:hAnsi="TheSansMonoConNormal" w:cs="Courier New"/>
                <w:sz w:val="20"/>
                <w:szCs w:val="20"/>
              </w:rPr>
              <w:t>$event.target</w:t>
            </w:r>
            <w:r w:rsidRPr="00A471DB">
              <w:t> resolves to the actual DOM element that raised the event in the first place (in our case, the select DOM element); and to get the get the value of the </w:t>
            </w:r>
            <w:r w:rsidRPr="00A471DB">
              <w:rPr>
                <w:i/>
                <w:iCs/>
              </w:rPr>
              <w:t>changed</w:t>
            </w:r>
            <w:r w:rsidRPr="00A471DB">
              <w:t> select element, we write it as </w:t>
            </w:r>
            <w:r w:rsidRPr="00A471DB">
              <w:rPr>
                <w:rFonts w:ascii="TheSansMonoConNormal" w:hAnsi="TheSansMonoConNormal" w:cs="Courier New"/>
                <w:sz w:val="20"/>
                <w:szCs w:val="20"/>
              </w:rPr>
              <w:t>$event.target.value</w:t>
            </w:r>
          </w:p>
        </w:tc>
      </w:tr>
      <w:tr w:rsidR="00A471DB" w:rsidRPr="00A471DB" w14:paraId="27299444" w14:textId="77777777" w:rsidTr="00A471DB">
        <w:trPr>
          <w:tblCellSpacing w:w="15" w:type="dxa"/>
        </w:trPr>
        <w:tc>
          <w:tcPr>
            <w:tcW w:w="250" w:type="pct"/>
            <w:hideMark/>
          </w:tcPr>
          <w:p w14:paraId="119B0EF9" w14:textId="279C1BB4" w:rsidR="00A471DB" w:rsidRPr="00A471DB" w:rsidRDefault="00A471DB" w:rsidP="00A471DB">
            <w:pPr>
              <w:spacing w:before="100" w:beforeAutospacing="1" w:after="100" w:afterAutospacing="1"/>
              <w:jc w:val="center"/>
            </w:pPr>
            <w:r w:rsidRPr="00A471DB">
              <w:rPr>
                <w:noProof/>
                <w:color w:val="0000FF"/>
              </w:rPr>
              <w:drawing>
                <wp:inline distT="0" distB="0" distL="0" distR="0" wp14:anchorId="3586B5B5" wp14:editId="43B23B5C">
                  <wp:extent cx="152400" cy="152400"/>
                  <wp:effectExtent l="0" t="0" r="0" b="0"/>
                  <wp:docPr id="171" name="Picture 171" descr="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hideMark/>
          </w:tcPr>
          <w:p w14:paraId="049A1BCF" w14:textId="77777777" w:rsidR="00A471DB" w:rsidRPr="00A471DB" w:rsidRDefault="00A471DB" w:rsidP="00A471DB">
            <w:pPr>
              <w:spacing w:before="100" w:beforeAutospacing="1" w:after="100" w:afterAutospacing="1"/>
            </w:pPr>
            <w:r w:rsidRPr="00A471DB">
              <w:t>The </w:t>
            </w:r>
            <w:r w:rsidRPr="00A471DB">
              <w:rPr>
                <w:rFonts w:ascii="TheSansMonoConNormal" w:hAnsi="TheSansMonoConNormal" w:cs="Courier New"/>
                <w:sz w:val="20"/>
                <w:szCs w:val="20"/>
              </w:rPr>
              <w:t>color</w:t>
            </w:r>
            <w:r w:rsidRPr="00A471DB">
              <w:t> parameter maps to the </w:t>
            </w:r>
            <w:r w:rsidRPr="00A471DB">
              <w:rPr>
                <w:rFonts w:ascii="TheSansMonoConNormal" w:hAnsi="TheSansMonoConNormal" w:cs="Courier New"/>
                <w:sz w:val="20"/>
                <w:szCs w:val="20"/>
              </w:rPr>
              <w:t>$event.target.value</w:t>
            </w:r>
            <w:r w:rsidRPr="00A471DB">
              <w:t> that was passed in the HTML template</w:t>
            </w:r>
          </w:p>
        </w:tc>
      </w:tr>
    </w:tbl>
    <w:p w14:paraId="6615193B" w14:textId="77777777" w:rsidR="00AA38AF" w:rsidRDefault="00AA38AF" w:rsidP="000A52ED"/>
    <w:p w14:paraId="3B7953FE" w14:textId="77777777" w:rsidR="00D95B46" w:rsidRDefault="00D95B46" w:rsidP="000A52ED"/>
    <w:p w14:paraId="418057E9" w14:textId="77777777" w:rsidR="0086756D" w:rsidRDefault="0086756D" w:rsidP="000A52ED">
      <w:r>
        <w:t>When you test the app, you should see something like this;</w:t>
      </w:r>
    </w:p>
    <w:p w14:paraId="269FCB9B" w14:textId="77777777" w:rsidR="0086756D" w:rsidRDefault="0086756D" w:rsidP="000A52ED"/>
    <w:p w14:paraId="7C5A9A45" w14:textId="77777777" w:rsidR="0086756D" w:rsidRDefault="0086756D" w:rsidP="000A52ED">
      <w:r w:rsidRPr="0086756D">
        <w:rPr>
          <w:noProof/>
        </w:rPr>
        <w:drawing>
          <wp:inline distT="0" distB="0" distL="0" distR="0" wp14:anchorId="653C223F" wp14:editId="153CCEDA">
            <wp:extent cx="3886200" cy="1825011"/>
            <wp:effectExtent l="0" t="0" r="0" b="3810"/>
            <wp:docPr id="175" name="Picture 17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901977" cy="1832420"/>
                    </a:xfrm>
                    <a:prstGeom prst="rect">
                      <a:avLst/>
                    </a:prstGeom>
                  </pic:spPr>
                </pic:pic>
              </a:graphicData>
            </a:graphic>
          </wp:inline>
        </w:drawing>
      </w:r>
      <w:r w:rsidRPr="0086756D">
        <w:t xml:space="preserve"> </w:t>
      </w:r>
    </w:p>
    <w:p w14:paraId="3D923CD7" w14:textId="362618C8" w:rsidR="006B61AD" w:rsidRDefault="0086756D" w:rsidP="000A52ED">
      <w:r>
        <w:t xml:space="preserve">When the user clicks on any color in the dropdown, the text color of “Favorite Color” changes accordingly. </w:t>
      </w:r>
      <w:r w:rsidR="00C070A3">
        <w:t xml:space="preserve">This happens because the </w:t>
      </w:r>
      <w:r w:rsidR="00C070A3" w:rsidRPr="00254140">
        <w:rPr>
          <w:i/>
          <w:iCs/>
        </w:rPr>
        <w:t>color property</w:t>
      </w:r>
      <w:r w:rsidR="00C070A3">
        <w:t xml:space="preserve"> of the </w:t>
      </w:r>
      <w:r w:rsidR="006B61AD">
        <w:t xml:space="preserve">DOM element </w:t>
      </w:r>
      <w:r w:rsidR="00C070A3">
        <w:t xml:space="preserve">is bound to the </w:t>
      </w:r>
      <w:r w:rsidR="00C070A3" w:rsidRPr="00254140">
        <w:rPr>
          <w:i/>
          <w:iCs/>
        </w:rPr>
        <w:t>color property</w:t>
      </w:r>
      <w:r w:rsidR="00C070A3">
        <w:t xml:space="preserve"> of the AppComponent class.</w:t>
      </w:r>
    </w:p>
    <w:p w14:paraId="3EC5CC7B" w14:textId="77777777" w:rsidR="006B61AD" w:rsidRDefault="006B61AD" w:rsidP="000A52ED"/>
    <w:p w14:paraId="5FC1EB82" w14:textId="2E34E870" w:rsidR="00A133FF" w:rsidRDefault="00A133FF" w:rsidP="000A52ED">
      <w:r>
        <w:br w:type="page"/>
      </w:r>
    </w:p>
    <w:p w14:paraId="299B15D2" w14:textId="77777777" w:rsidR="00AA0355" w:rsidRDefault="00AA0355"/>
    <w:p w14:paraId="6C8F39E5" w14:textId="77777777" w:rsidR="00E4602F" w:rsidRDefault="00E4602F" w:rsidP="00686EEC">
      <w:pPr>
        <w:pStyle w:val="Heading1"/>
      </w:pPr>
      <w:r>
        <w:t>Two way binding</w:t>
      </w:r>
    </w:p>
    <w:p w14:paraId="072BD94E" w14:textId="216E056D" w:rsidR="006F3863" w:rsidRDefault="00AE1133">
      <w:r>
        <w:t>So far, we’ve bound headers, paragraphs and image sources to a value in the Component class, but all these DOM elements are static, they not dynamic and interactive. What if we try to bind a input elements value’s to a Component’s property? That would look something like this in code;</w:t>
      </w:r>
    </w:p>
    <w:p w14:paraId="14D2E790" w14:textId="7A0A454B" w:rsidR="00AE1133" w:rsidRDefault="00AE1133"/>
    <w:p w14:paraId="093700C3" w14:textId="77777777" w:rsidR="00AE1133" w:rsidRPr="00AE1133" w:rsidRDefault="00AE1133" w:rsidP="00AE1133">
      <w:pPr>
        <w:pStyle w:val="code"/>
      </w:pPr>
      <w:r w:rsidRPr="00AE1133">
        <w:t>import { Component } from '@angular/core';</w:t>
      </w:r>
    </w:p>
    <w:p w14:paraId="1E24F0F7" w14:textId="77777777" w:rsidR="00AE1133" w:rsidRPr="00AE1133" w:rsidRDefault="00AE1133" w:rsidP="00AE1133">
      <w:pPr>
        <w:pStyle w:val="code"/>
      </w:pPr>
    </w:p>
    <w:p w14:paraId="0A3CE915" w14:textId="77777777" w:rsidR="00AE1133" w:rsidRPr="00AE1133" w:rsidRDefault="00AE1133" w:rsidP="00AE1133">
      <w:pPr>
        <w:pStyle w:val="code"/>
      </w:pPr>
      <w:r w:rsidRPr="00AE1133">
        <w:t>@Component({</w:t>
      </w:r>
    </w:p>
    <w:p w14:paraId="5DC68AB1" w14:textId="77777777" w:rsidR="00AE1133" w:rsidRPr="00AE1133" w:rsidRDefault="00AE1133" w:rsidP="00AE1133">
      <w:pPr>
        <w:pStyle w:val="code"/>
      </w:pPr>
      <w:r w:rsidRPr="00AE1133">
        <w:t>  selector: 'app-root',</w:t>
      </w:r>
    </w:p>
    <w:p w14:paraId="24C38DC1" w14:textId="77777777" w:rsidR="00AE1133" w:rsidRPr="00AE1133" w:rsidRDefault="00AE1133" w:rsidP="00AE1133">
      <w:pPr>
        <w:pStyle w:val="code"/>
      </w:pPr>
      <w:r w:rsidRPr="00AE1133">
        <w:t>  template: `</w:t>
      </w:r>
    </w:p>
    <w:p w14:paraId="7D21FCB3" w14:textId="77777777" w:rsidR="00AE1133" w:rsidRPr="00AE1133" w:rsidRDefault="00AE1133" w:rsidP="00AE1133">
      <w:pPr>
        <w:pStyle w:val="code"/>
      </w:pPr>
      <w:r w:rsidRPr="00AE1133">
        <w:t>    &lt;h1&gt;{{ name }}&lt;/h1&gt;</w:t>
      </w:r>
    </w:p>
    <w:p w14:paraId="1BE86C32" w14:textId="77777777" w:rsidR="00AE1133" w:rsidRPr="00AE1133" w:rsidRDefault="00AE1133" w:rsidP="00AE1133">
      <w:pPr>
        <w:pStyle w:val="code"/>
      </w:pPr>
      <w:r w:rsidRPr="00AE1133">
        <w:t>    &lt;input [value]="name" type="text"&gt;`</w:t>
      </w:r>
    </w:p>
    <w:p w14:paraId="3E8B75BC" w14:textId="77777777" w:rsidR="00AE1133" w:rsidRPr="00AE1133" w:rsidRDefault="00AE1133" w:rsidP="00AE1133">
      <w:pPr>
        <w:pStyle w:val="code"/>
      </w:pPr>
      <w:r w:rsidRPr="00AE1133">
        <w:t>})</w:t>
      </w:r>
    </w:p>
    <w:p w14:paraId="07307049" w14:textId="77777777" w:rsidR="00AE1133" w:rsidRPr="00AE1133" w:rsidRDefault="00AE1133" w:rsidP="00AE1133">
      <w:pPr>
        <w:pStyle w:val="code"/>
      </w:pPr>
      <w:r w:rsidRPr="00AE1133">
        <w:t>export class AppComponent {</w:t>
      </w:r>
    </w:p>
    <w:p w14:paraId="685062D4" w14:textId="77777777" w:rsidR="00AE1133" w:rsidRPr="00AE1133" w:rsidRDefault="00AE1133" w:rsidP="00AE1133">
      <w:pPr>
        <w:pStyle w:val="code"/>
      </w:pPr>
      <w:r w:rsidRPr="00AE1133">
        <w:t>  name: string = "John Doe"</w:t>
      </w:r>
    </w:p>
    <w:p w14:paraId="6EEC55B3" w14:textId="77777777" w:rsidR="00AE1133" w:rsidRPr="00AE1133" w:rsidRDefault="00AE1133" w:rsidP="00AE1133">
      <w:pPr>
        <w:pStyle w:val="code"/>
      </w:pPr>
      <w:r w:rsidRPr="00AE1133">
        <w:t>}</w:t>
      </w:r>
    </w:p>
    <w:p w14:paraId="7711411C" w14:textId="02C6507B" w:rsidR="00AE1133" w:rsidRDefault="00AE1133"/>
    <w:p w14:paraId="0D0A3D07" w14:textId="46307589" w:rsidR="005E0631" w:rsidRDefault="005E0631">
      <w:r>
        <w:t>This code effectively binds the input element’s value to the name property of the AppComponent class</w:t>
      </w:r>
      <w:r w:rsidR="005F6630">
        <w:t>; but the binding is one way, as you will soon discover when the browser reloads</w:t>
      </w:r>
    </w:p>
    <w:p w14:paraId="50BACAE6" w14:textId="2906C527" w:rsidR="00AE1133" w:rsidRDefault="00AE1133"/>
    <w:p w14:paraId="03C63CB8" w14:textId="0E69F842" w:rsidR="00AE1133" w:rsidRDefault="00AE1133">
      <w:r w:rsidRPr="00AE1133">
        <w:rPr>
          <w:noProof/>
        </w:rPr>
        <w:drawing>
          <wp:inline distT="0" distB="0" distL="0" distR="0" wp14:anchorId="1265AFFB" wp14:editId="264FCB7F">
            <wp:extent cx="2857500" cy="1616441"/>
            <wp:effectExtent l="0" t="0" r="0" b="0"/>
            <wp:docPr id="169" name="Picture 16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2902760" cy="1642044"/>
                    </a:xfrm>
                    <a:prstGeom prst="rect">
                      <a:avLst/>
                    </a:prstGeom>
                  </pic:spPr>
                </pic:pic>
              </a:graphicData>
            </a:graphic>
          </wp:inline>
        </w:drawing>
      </w:r>
    </w:p>
    <w:p w14:paraId="0DB3DFA4" w14:textId="0A9762C4" w:rsidR="00E4602F" w:rsidRDefault="00E4602F"/>
    <w:p w14:paraId="452EE7FC" w14:textId="10FD09D8" w:rsidR="002F2C34" w:rsidRDefault="005F6630">
      <w:r>
        <w:t>I</w:t>
      </w:r>
      <w:r w:rsidR="00E06E52">
        <w:t>f you try to type on the input box</w:t>
      </w:r>
      <w:r w:rsidR="004B169E">
        <w:t>, you’ll soon discover (to your disappointment) that only the value in the input box changes — as a result of your typing — but it doesn’t have any effect on the interpolated string. Clearly, this kind of binding is one way</w:t>
      </w:r>
      <w:r w:rsidR="00A133FF">
        <w:t>.</w:t>
      </w:r>
      <w:r w:rsidR="002F2C34">
        <w:t xml:space="preserve"> When we’d like to achieve, is two-way binding. When we type something in the input box, the the innerHTML value of the H1 tag (in the template) should change accordingly.</w:t>
      </w:r>
    </w:p>
    <w:p w14:paraId="566F5020" w14:textId="0761BF5C" w:rsidR="002F2C34" w:rsidRDefault="002F2C34"/>
    <w:p w14:paraId="6326C41F" w14:textId="30C0CBA0" w:rsidR="004B169E" w:rsidRDefault="004B169E">
      <w:r w:rsidRPr="004B169E">
        <w:rPr>
          <w:noProof/>
        </w:rPr>
        <w:lastRenderedPageBreak/>
        <w:drawing>
          <wp:inline distT="0" distB="0" distL="0" distR="0" wp14:anchorId="6F507584" wp14:editId="76E1FB41">
            <wp:extent cx="3314700" cy="1849442"/>
            <wp:effectExtent l="0" t="0" r="0" b="5080"/>
            <wp:docPr id="170" name="Picture 17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3346479" cy="1867173"/>
                    </a:xfrm>
                    <a:prstGeom prst="rect">
                      <a:avLst/>
                    </a:prstGeom>
                  </pic:spPr>
                </pic:pic>
              </a:graphicData>
            </a:graphic>
          </wp:inline>
        </w:drawing>
      </w:r>
    </w:p>
    <w:p w14:paraId="18FB2FA4" w14:textId="6464CA9C" w:rsidR="00AE1133" w:rsidRDefault="00AE1133" w:rsidP="00582FD6"/>
    <w:p w14:paraId="09BDA595" w14:textId="4B85EF9D" w:rsidR="00582FD6" w:rsidRDefault="00582FD6" w:rsidP="00582FD6"/>
    <w:p w14:paraId="40EFAA90" w14:textId="77777777" w:rsidR="00FA0FE6" w:rsidRDefault="00FA0FE6" w:rsidP="00FA0FE6">
      <w:r>
        <w:t xml:space="preserve">We already know how to send data from the template to the component using template variables; why don’t we use that technique to try and see if it can work. </w:t>
      </w:r>
    </w:p>
    <w:p w14:paraId="6C46337F" w14:textId="456F25A9" w:rsidR="00582FD6" w:rsidRDefault="00582FD6" w:rsidP="00582FD6"/>
    <w:p w14:paraId="5404ABF2" w14:textId="52453DCD" w:rsidR="00FA0FE6" w:rsidRDefault="00FA0FE6" w:rsidP="00582FD6"/>
    <w:p w14:paraId="4560C7F9" w14:textId="4F3726D7" w:rsidR="0062779A" w:rsidRDefault="0062779A">
      <w:r>
        <w:br w:type="page"/>
      </w:r>
    </w:p>
    <w:p w14:paraId="11D9F587" w14:textId="248382C7" w:rsidR="00FA0FE6" w:rsidRDefault="0062779A" w:rsidP="0062779A">
      <w:pPr>
        <w:pStyle w:val="Heading1"/>
      </w:pPr>
      <w:r>
        <w:lastRenderedPageBreak/>
        <w:t>@ViewChild</w:t>
      </w:r>
    </w:p>
    <w:p w14:paraId="643CC34A" w14:textId="0A1CD42A" w:rsidR="0062779A" w:rsidRDefault="0062779A" w:rsidP="00582FD6"/>
    <w:p w14:paraId="0F04006A" w14:textId="27909BFB" w:rsidR="0062779A" w:rsidRDefault="0062779A" w:rsidP="00582FD6"/>
    <w:p w14:paraId="71BCABDF" w14:textId="77777777" w:rsidR="0062779A" w:rsidRDefault="0062779A" w:rsidP="00582FD6"/>
    <w:p w14:paraId="19FF9660" w14:textId="7D388DD4" w:rsidR="00582FD6" w:rsidRDefault="00582FD6" w:rsidP="00582FD6"/>
    <w:p w14:paraId="7DA5FD9D" w14:textId="63FF7D20" w:rsidR="00582FD6" w:rsidRDefault="00582FD6" w:rsidP="00582FD6"/>
    <w:p w14:paraId="5B700FA9" w14:textId="7515BAD5" w:rsidR="00582FD6" w:rsidRDefault="00582FD6" w:rsidP="00582FD6"/>
    <w:p w14:paraId="5DAD618E" w14:textId="77777777" w:rsidR="00582FD6" w:rsidRDefault="00582FD6" w:rsidP="00582FD6"/>
    <w:p w14:paraId="222B0472" w14:textId="77777777" w:rsidR="00AE1133" w:rsidRDefault="00AE1133" w:rsidP="006F3863">
      <w:pPr>
        <w:pStyle w:val="Heading1"/>
      </w:pPr>
    </w:p>
    <w:p w14:paraId="76FF93BB" w14:textId="77777777" w:rsidR="00AE1133" w:rsidRDefault="00AE1133" w:rsidP="006F3863">
      <w:pPr>
        <w:pStyle w:val="Heading1"/>
      </w:pPr>
    </w:p>
    <w:p w14:paraId="3937F632" w14:textId="120B945A" w:rsidR="000C76E6" w:rsidRDefault="000C76E6" w:rsidP="006F3863">
      <w:pPr>
        <w:pStyle w:val="Heading1"/>
      </w:pPr>
      <w:r>
        <w:br w:type="page"/>
      </w:r>
    </w:p>
    <w:p w14:paraId="75FBA3EC" w14:textId="51CC8AF8" w:rsidR="00644699" w:rsidRDefault="00644699"/>
    <w:p w14:paraId="2EFC3E36" w14:textId="1DEB6999" w:rsidR="00644699" w:rsidRDefault="00644699"/>
    <w:p w14:paraId="6B3ECD19" w14:textId="634F32F6" w:rsidR="00644699" w:rsidRDefault="00644699"/>
    <w:p w14:paraId="7063035F" w14:textId="77777777" w:rsidR="00644699" w:rsidRDefault="00644699"/>
    <w:p w14:paraId="432F972C" w14:textId="48B96AA9" w:rsidR="00E72BF3" w:rsidRDefault="00E72BF3" w:rsidP="00D57C3A"/>
    <w:sectPr w:rsidR="00E72BF3" w:rsidSect="00DB53BB">
      <w:headerReference w:type="default" r:id="rId102"/>
      <w:footerReference w:type="default" r:id="rId1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A31AA" w14:textId="77777777" w:rsidR="001269D1" w:rsidRDefault="001269D1" w:rsidP="00CB3281">
      <w:r>
        <w:separator/>
      </w:r>
    </w:p>
  </w:endnote>
  <w:endnote w:type="continuationSeparator" w:id="0">
    <w:p w14:paraId="77DDFAAB" w14:textId="77777777" w:rsidR="001269D1" w:rsidRDefault="001269D1" w:rsidP="00CB3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HelveticaNeue-Roman">
    <w:altName w:val="Lucida Fax"/>
    <w:panose1 w:val="020B0604020202020204"/>
    <w:charset w:val="00"/>
    <w:family w:val="swiss"/>
    <w:notTrueType/>
    <w:pitch w:val="variable"/>
    <w:sig w:usb0="00000003" w:usb1="00000000" w:usb2="00000000" w:usb3="00000000" w:csb0="00000001" w:csb1="00000000"/>
  </w:font>
  <w:font w:name="HelveticaNeue Condensed">
    <w:altName w:val="Lucida Fax"/>
    <w:panose1 w:val="020B0604020202020204"/>
    <w:charset w:val="00"/>
    <w:family w:val="swiss"/>
    <w:notTrueType/>
    <w:pitch w:val="variable"/>
    <w:sig w:usb0="00000003" w:usb1="00000000" w:usb2="00000000" w:usb3="00000000" w:csb0="00000001" w:csb1="00000000"/>
  </w:font>
  <w:font w:name="Times">
    <w:panose1 w:val="000000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6D952" w14:textId="7190E3DB" w:rsidR="00FE3B7A" w:rsidRDefault="00FE3B7A">
    <w:pPr>
      <w:pStyle w:val="Footer"/>
    </w:pPr>
    <w:r>
      <w:t xml:space="preserve">Page </w:t>
    </w:r>
    <w:r>
      <w:fldChar w:fldCharType="begin"/>
    </w:r>
    <w:r>
      <w:instrText xml:space="preserve"> PAGE </w:instrText>
    </w:r>
    <w:r>
      <w:fldChar w:fldCharType="separate"/>
    </w:r>
    <w:r>
      <w:rPr>
        <w:noProof/>
      </w:rPr>
      <w:t>13</w:t>
    </w:r>
    <w:r>
      <w:fldChar w:fldCharType="end"/>
    </w:r>
    <w:r>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FCD41" w14:textId="77777777" w:rsidR="001269D1" w:rsidRDefault="001269D1" w:rsidP="00CB3281">
      <w:r>
        <w:separator/>
      </w:r>
    </w:p>
  </w:footnote>
  <w:footnote w:type="continuationSeparator" w:id="0">
    <w:p w14:paraId="5087813A" w14:textId="77777777" w:rsidR="001269D1" w:rsidRDefault="001269D1" w:rsidP="00CB3281">
      <w:r>
        <w:continuationSeparator/>
      </w:r>
    </w:p>
  </w:footnote>
  <w:footnote w:id="1">
    <w:p w14:paraId="67C676B9" w14:textId="4053BFE2" w:rsidR="00FE3B7A" w:rsidRDefault="00FE3B7A">
      <w:pPr>
        <w:pStyle w:val="FootnoteText"/>
      </w:pPr>
      <w:r>
        <w:rPr>
          <w:rStyle w:val="FootnoteReference"/>
        </w:rPr>
        <w:footnoteRef/>
      </w:r>
      <w:r>
        <w:t xml:space="preserve"> Strict mode was added in ECMAScript 5, you can find more about it here </w:t>
      </w:r>
      <w:hyperlink r:id="rId1" w:history="1">
        <w:r w:rsidRPr="007309FF">
          <w:rPr>
            <w:rStyle w:val="Hyperlink"/>
          </w:rPr>
          <w:t>https://mzl.la/2DSREWK</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A00C" w14:textId="4296DC3A" w:rsidR="00FE3B7A" w:rsidRDefault="00FE3B7A">
    <w:pPr>
      <w:pStyle w:val="Header"/>
    </w:pPr>
    <w:r>
      <w:t>Introduction to Angular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7AEE"/>
    <w:multiLevelType w:val="hybridMultilevel"/>
    <w:tmpl w:val="AB706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B4825"/>
    <w:multiLevelType w:val="hybridMultilevel"/>
    <w:tmpl w:val="492E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1625F"/>
    <w:multiLevelType w:val="hybridMultilevel"/>
    <w:tmpl w:val="13609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00275"/>
    <w:multiLevelType w:val="hybridMultilevel"/>
    <w:tmpl w:val="7AFC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A7BEE"/>
    <w:multiLevelType w:val="hybridMultilevel"/>
    <w:tmpl w:val="6E5AE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41542"/>
    <w:multiLevelType w:val="hybridMultilevel"/>
    <w:tmpl w:val="93EC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04E60"/>
    <w:multiLevelType w:val="hybridMultilevel"/>
    <w:tmpl w:val="1F6A7638"/>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706B84"/>
    <w:multiLevelType w:val="hybridMultilevel"/>
    <w:tmpl w:val="0FE8B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2F57"/>
    <w:multiLevelType w:val="hybridMultilevel"/>
    <w:tmpl w:val="517A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A1A38"/>
    <w:multiLevelType w:val="hybridMultilevel"/>
    <w:tmpl w:val="43FA2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2D3F96"/>
    <w:multiLevelType w:val="hybridMultilevel"/>
    <w:tmpl w:val="5BE622D2"/>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83BB5"/>
    <w:multiLevelType w:val="hybridMultilevel"/>
    <w:tmpl w:val="843C8B54"/>
    <w:lvl w:ilvl="0" w:tplc="38928C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C81E0F"/>
    <w:multiLevelType w:val="hybridMultilevel"/>
    <w:tmpl w:val="CD0CF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F61ED"/>
    <w:multiLevelType w:val="hybridMultilevel"/>
    <w:tmpl w:val="0C882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B61C1"/>
    <w:multiLevelType w:val="hybridMultilevel"/>
    <w:tmpl w:val="D0E43D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32512"/>
    <w:multiLevelType w:val="hybridMultilevel"/>
    <w:tmpl w:val="19BE1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6156E"/>
    <w:multiLevelType w:val="hybridMultilevel"/>
    <w:tmpl w:val="B1F22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642AD"/>
    <w:multiLevelType w:val="hybridMultilevel"/>
    <w:tmpl w:val="583A36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1342"/>
    <w:multiLevelType w:val="hybridMultilevel"/>
    <w:tmpl w:val="D7E64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34991"/>
    <w:multiLevelType w:val="hybridMultilevel"/>
    <w:tmpl w:val="E6C4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2298F"/>
    <w:multiLevelType w:val="hybridMultilevel"/>
    <w:tmpl w:val="B3D8E6D8"/>
    <w:lvl w:ilvl="0" w:tplc="0F78DE4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7936"/>
    <w:multiLevelType w:val="hybridMultilevel"/>
    <w:tmpl w:val="104EEFB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697B8D"/>
    <w:multiLevelType w:val="hybridMultilevel"/>
    <w:tmpl w:val="4C8E4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14"/>
  </w:num>
  <w:num w:numId="5">
    <w:abstractNumId w:val="5"/>
  </w:num>
  <w:num w:numId="6">
    <w:abstractNumId w:val="21"/>
  </w:num>
  <w:num w:numId="7">
    <w:abstractNumId w:val="1"/>
  </w:num>
  <w:num w:numId="8">
    <w:abstractNumId w:val="19"/>
  </w:num>
  <w:num w:numId="9">
    <w:abstractNumId w:val="20"/>
  </w:num>
  <w:num w:numId="10">
    <w:abstractNumId w:val="6"/>
  </w:num>
  <w:num w:numId="11">
    <w:abstractNumId w:val="7"/>
  </w:num>
  <w:num w:numId="12">
    <w:abstractNumId w:val="3"/>
  </w:num>
  <w:num w:numId="13">
    <w:abstractNumId w:val="2"/>
  </w:num>
  <w:num w:numId="14">
    <w:abstractNumId w:val="10"/>
  </w:num>
  <w:num w:numId="15">
    <w:abstractNumId w:val="18"/>
  </w:num>
  <w:num w:numId="16">
    <w:abstractNumId w:val="11"/>
  </w:num>
  <w:num w:numId="17">
    <w:abstractNumId w:val="9"/>
  </w:num>
  <w:num w:numId="18">
    <w:abstractNumId w:val="12"/>
  </w:num>
  <w:num w:numId="19">
    <w:abstractNumId w:val="16"/>
  </w:num>
  <w:num w:numId="20">
    <w:abstractNumId w:val="8"/>
  </w:num>
  <w:num w:numId="21">
    <w:abstractNumId w:val="13"/>
  </w:num>
  <w:num w:numId="22">
    <w:abstractNumId w:val="22"/>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4096"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44"/>
    <w:rsid w:val="00001FE7"/>
    <w:rsid w:val="00002DF9"/>
    <w:rsid w:val="00013344"/>
    <w:rsid w:val="00022BEF"/>
    <w:rsid w:val="00023A77"/>
    <w:rsid w:val="000362A5"/>
    <w:rsid w:val="00041884"/>
    <w:rsid w:val="00041DCB"/>
    <w:rsid w:val="00060B8A"/>
    <w:rsid w:val="0006376C"/>
    <w:rsid w:val="00066B59"/>
    <w:rsid w:val="000714FB"/>
    <w:rsid w:val="00082CB8"/>
    <w:rsid w:val="00090F9F"/>
    <w:rsid w:val="00094643"/>
    <w:rsid w:val="00095425"/>
    <w:rsid w:val="000A0977"/>
    <w:rsid w:val="000A0B2C"/>
    <w:rsid w:val="000A2B01"/>
    <w:rsid w:val="000A2D35"/>
    <w:rsid w:val="000A33D7"/>
    <w:rsid w:val="000A3485"/>
    <w:rsid w:val="000A3D3F"/>
    <w:rsid w:val="000A41CF"/>
    <w:rsid w:val="000A52ED"/>
    <w:rsid w:val="000A6BF5"/>
    <w:rsid w:val="000A7F41"/>
    <w:rsid w:val="000B57C0"/>
    <w:rsid w:val="000C0DEC"/>
    <w:rsid w:val="000C2877"/>
    <w:rsid w:val="000C76E6"/>
    <w:rsid w:val="000D5F9E"/>
    <w:rsid w:val="000E02D8"/>
    <w:rsid w:val="000E22E6"/>
    <w:rsid w:val="000F1B71"/>
    <w:rsid w:val="000F7E77"/>
    <w:rsid w:val="001006D4"/>
    <w:rsid w:val="00101A20"/>
    <w:rsid w:val="0012301B"/>
    <w:rsid w:val="00123B2E"/>
    <w:rsid w:val="001269D1"/>
    <w:rsid w:val="001278C3"/>
    <w:rsid w:val="001310D6"/>
    <w:rsid w:val="001326B8"/>
    <w:rsid w:val="0013541D"/>
    <w:rsid w:val="00136662"/>
    <w:rsid w:val="001452BD"/>
    <w:rsid w:val="00146759"/>
    <w:rsid w:val="00150797"/>
    <w:rsid w:val="001507D8"/>
    <w:rsid w:val="00152EDB"/>
    <w:rsid w:val="001535EC"/>
    <w:rsid w:val="00153BD6"/>
    <w:rsid w:val="00154B99"/>
    <w:rsid w:val="0017456B"/>
    <w:rsid w:val="001756D5"/>
    <w:rsid w:val="001809EE"/>
    <w:rsid w:val="001810E2"/>
    <w:rsid w:val="00183E7F"/>
    <w:rsid w:val="00195871"/>
    <w:rsid w:val="001A418B"/>
    <w:rsid w:val="001A6D35"/>
    <w:rsid w:val="001A7821"/>
    <w:rsid w:val="001B5EFB"/>
    <w:rsid w:val="001B6251"/>
    <w:rsid w:val="001C5E7D"/>
    <w:rsid w:val="001D3DF2"/>
    <w:rsid w:val="002000B7"/>
    <w:rsid w:val="0020566E"/>
    <w:rsid w:val="00206C2B"/>
    <w:rsid w:val="0021502D"/>
    <w:rsid w:val="002157A3"/>
    <w:rsid w:val="00216031"/>
    <w:rsid w:val="00221C8F"/>
    <w:rsid w:val="00222868"/>
    <w:rsid w:val="00222D2B"/>
    <w:rsid w:val="0022472D"/>
    <w:rsid w:val="002320C5"/>
    <w:rsid w:val="002327F3"/>
    <w:rsid w:val="00237DA8"/>
    <w:rsid w:val="00240299"/>
    <w:rsid w:val="00241FA8"/>
    <w:rsid w:val="0024245F"/>
    <w:rsid w:val="00243728"/>
    <w:rsid w:val="00244831"/>
    <w:rsid w:val="00247BD6"/>
    <w:rsid w:val="00251012"/>
    <w:rsid w:val="00254140"/>
    <w:rsid w:val="00254AC5"/>
    <w:rsid w:val="00273200"/>
    <w:rsid w:val="0027761A"/>
    <w:rsid w:val="002803D8"/>
    <w:rsid w:val="002805A8"/>
    <w:rsid w:val="002830EB"/>
    <w:rsid w:val="00284066"/>
    <w:rsid w:val="0028422C"/>
    <w:rsid w:val="00284B88"/>
    <w:rsid w:val="002916FF"/>
    <w:rsid w:val="00293C02"/>
    <w:rsid w:val="00293F33"/>
    <w:rsid w:val="002A1473"/>
    <w:rsid w:val="002A1C11"/>
    <w:rsid w:val="002A275D"/>
    <w:rsid w:val="002A71BB"/>
    <w:rsid w:val="002B2156"/>
    <w:rsid w:val="002B4641"/>
    <w:rsid w:val="002B5FA9"/>
    <w:rsid w:val="002C3CB2"/>
    <w:rsid w:val="002C40AE"/>
    <w:rsid w:val="002D4091"/>
    <w:rsid w:val="002D7FA1"/>
    <w:rsid w:val="002E1C2F"/>
    <w:rsid w:val="002E4E91"/>
    <w:rsid w:val="002F2C34"/>
    <w:rsid w:val="002F3A1E"/>
    <w:rsid w:val="002F741D"/>
    <w:rsid w:val="002F7D6D"/>
    <w:rsid w:val="003009F1"/>
    <w:rsid w:val="003075CB"/>
    <w:rsid w:val="00312A1E"/>
    <w:rsid w:val="0031485D"/>
    <w:rsid w:val="00325432"/>
    <w:rsid w:val="00327C00"/>
    <w:rsid w:val="00333189"/>
    <w:rsid w:val="00347F93"/>
    <w:rsid w:val="003545E1"/>
    <w:rsid w:val="0035643D"/>
    <w:rsid w:val="00362F84"/>
    <w:rsid w:val="00363C50"/>
    <w:rsid w:val="00364CF8"/>
    <w:rsid w:val="0036655C"/>
    <w:rsid w:val="00367200"/>
    <w:rsid w:val="0037030B"/>
    <w:rsid w:val="00374DB8"/>
    <w:rsid w:val="0037730A"/>
    <w:rsid w:val="00380A51"/>
    <w:rsid w:val="00380B56"/>
    <w:rsid w:val="00386369"/>
    <w:rsid w:val="00387648"/>
    <w:rsid w:val="00397080"/>
    <w:rsid w:val="00397358"/>
    <w:rsid w:val="003B7A21"/>
    <w:rsid w:val="003D081A"/>
    <w:rsid w:val="003D5644"/>
    <w:rsid w:val="003E2ED3"/>
    <w:rsid w:val="003F1883"/>
    <w:rsid w:val="003F3AC3"/>
    <w:rsid w:val="003F4679"/>
    <w:rsid w:val="003F4B70"/>
    <w:rsid w:val="003F60F6"/>
    <w:rsid w:val="003F6663"/>
    <w:rsid w:val="00412385"/>
    <w:rsid w:val="00416976"/>
    <w:rsid w:val="004205BD"/>
    <w:rsid w:val="00421217"/>
    <w:rsid w:val="00425278"/>
    <w:rsid w:val="004347F9"/>
    <w:rsid w:val="0043795D"/>
    <w:rsid w:val="00445B06"/>
    <w:rsid w:val="00452601"/>
    <w:rsid w:val="00462C3D"/>
    <w:rsid w:val="00463FF5"/>
    <w:rsid w:val="00471CB2"/>
    <w:rsid w:val="00472495"/>
    <w:rsid w:val="004774AE"/>
    <w:rsid w:val="0048230B"/>
    <w:rsid w:val="0049082F"/>
    <w:rsid w:val="00495586"/>
    <w:rsid w:val="00495C07"/>
    <w:rsid w:val="004A125F"/>
    <w:rsid w:val="004A32E6"/>
    <w:rsid w:val="004B1659"/>
    <w:rsid w:val="004B169E"/>
    <w:rsid w:val="004B2D93"/>
    <w:rsid w:val="004B3B9E"/>
    <w:rsid w:val="004C0C53"/>
    <w:rsid w:val="004C2C68"/>
    <w:rsid w:val="004C43C4"/>
    <w:rsid w:val="004C72F5"/>
    <w:rsid w:val="004D0D01"/>
    <w:rsid w:val="004D360E"/>
    <w:rsid w:val="004D5CF8"/>
    <w:rsid w:val="004E4138"/>
    <w:rsid w:val="004E6D14"/>
    <w:rsid w:val="004E7469"/>
    <w:rsid w:val="004F2469"/>
    <w:rsid w:val="004F7400"/>
    <w:rsid w:val="00502010"/>
    <w:rsid w:val="0050508B"/>
    <w:rsid w:val="00507C1F"/>
    <w:rsid w:val="00507F07"/>
    <w:rsid w:val="00524BBD"/>
    <w:rsid w:val="005250F2"/>
    <w:rsid w:val="005328D9"/>
    <w:rsid w:val="00532AC8"/>
    <w:rsid w:val="005360BC"/>
    <w:rsid w:val="005361AE"/>
    <w:rsid w:val="0053789C"/>
    <w:rsid w:val="0054355B"/>
    <w:rsid w:val="0054564D"/>
    <w:rsid w:val="00546A5B"/>
    <w:rsid w:val="00561DE2"/>
    <w:rsid w:val="005704CB"/>
    <w:rsid w:val="00582FD6"/>
    <w:rsid w:val="005954E6"/>
    <w:rsid w:val="005974AB"/>
    <w:rsid w:val="005A5349"/>
    <w:rsid w:val="005A69D4"/>
    <w:rsid w:val="005A71A4"/>
    <w:rsid w:val="005B00B3"/>
    <w:rsid w:val="005B1100"/>
    <w:rsid w:val="005B1BC8"/>
    <w:rsid w:val="005B24F6"/>
    <w:rsid w:val="005B2575"/>
    <w:rsid w:val="005C1DDC"/>
    <w:rsid w:val="005C6DAF"/>
    <w:rsid w:val="005D297F"/>
    <w:rsid w:val="005D4A6A"/>
    <w:rsid w:val="005D6D0B"/>
    <w:rsid w:val="005D7251"/>
    <w:rsid w:val="005E0631"/>
    <w:rsid w:val="005E0834"/>
    <w:rsid w:val="005E7984"/>
    <w:rsid w:val="005F6630"/>
    <w:rsid w:val="006042A5"/>
    <w:rsid w:val="00604D76"/>
    <w:rsid w:val="006064D4"/>
    <w:rsid w:val="0061210D"/>
    <w:rsid w:val="00625383"/>
    <w:rsid w:val="00625D65"/>
    <w:rsid w:val="006262DF"/>
    <w:rsid w:val="0062779A"/>
    <w:rsid w:val="0063447E"/>
    <w:rsid w:val="00635962"/>
    <w:rsid w:val="0064119E"/>
    <w:rsid w:val="00642B0E"/>
    <w:rsid w:val="00644699"/>
    <w:rsid w:val="006479AC"/>
    <w:rsid w:val="00652EEF"/>
    <w:rsid w:val="00656EB3"/>
    <w:rsid w:val="006573C7"/>
    <w:rsid w:val="00662122"/>
    <w:rsid w:val="00665372"/>
    <w:rsid w:val="00670519"/>
    <w:rsid w:val="006743BB"/>
    <w:rsid w:val="00675698"/>
    <w:rsid w:val="0067676F"/>
    <w:rsid w:val="006774A0"/>
    <w:rsid w:val="00686EEC"/>
    <w:rsid w:val="00687E1D"/>
    <w:rsid w:val="006945E4"/>
    <w:rsid w:val="00696211"/>
    <w:rsid w:val="006A4093"/>
    <w:rsid w:val="006A5103"/>
    <w:rsid w:val="006A68ED"/>
    <w:rsid w:val="006B1D1F"/>
    <w:rsid w:val="006B30E6"/>
    <w:rsid w:val="006B61AD"/>
    <w:rsid w:val="006C2740"/>
    <w:rsid w:val="006C4A53"/>
    <w:rsid w:val="006C6035"/>
    <w:rsid w:val="006D332C"/>
    <w:rsid w:val="006E19AA"/>
    <w:rsid w:val="006E47FC"/>
    <w:rsid w:val="006F0360"/>
    <w:rsid w:val="006F3863"/>
    <w:rsid w:val="006F4B63"/>
    <w:rsid w:val="006F5992"/>
    <w:rsid w:val="00707330"/>
    <w:rsid w:val="00715F84"/>
    <w:rsid w:val="00716B0C"/>
    <w:rsid w:val="007212B6"/>
    <w:rsid w:val="00724EC1"/>
    <w:rsid w:val="007334B7"/>
    <w:rsid w:val="007356EB"/>
    <w:rsid w:val="0074202B"/>
    <w:rsid w:val="0075233F"/>
    <w:rsid w:val="00754EB2"/>
    <w:rsid w:val="007571A2"/>
    <w:rsid w:val="0076340D"/>
    <w:rsid w:val="00763B34"/>
    <w:rsid w:val="00772DFB"/>
    <w:rsid w:val="00781218"/>
    <w:rsid w:val="00785587"/>
    <w:rsid w:val="0078626D"/>
    <w:rsid w:val="007943EB"/>
    <w:rsid w:val="00794AC2"/>
    <w:rsid w:val="007959F0"/>
    <w:rsid w:val="007B09E4"/>
    <w:rsid w:val="007C0673"/>
    <w:rsid w:val="007C238A"/>
    <w:rsid w:val="007C4428"/>
    <w:rsid w:val="007D1091"/>
    <w:rsid w:val="007D1BC8"/>
    <w:rsid w:val="007D26E9"/>
    <w:rsid w:val="007D3DC8"/>
    <w:rsid w:val="007D4DD3"/>
    <w:rsid w:val="007D7584"/>
    <w:rsid w:val="007E35E8"/>
    <w:rsid w:val="007E51BF"/>
    <w:rsid w:val="007E5B16"/>
    <w:rsid w:val="007E6341"/>
    <w:rsid w:val="007E7170"/>
    <w:rsid w:val="007F111F"/>
    <w:rsid w:val="007F295F"/>
    <w:rsid w:val="00803B5C"/>
    <w:rsid w:val="00804B7C"/>
    <w:rsid w:val="008125C8"/>
    <w:rsid w:val="008129BC"/>
    <w:rsid w:val="0081705A"/>
    <w:rsid w:val="0082040C"/>
    <w:rsid w:val="008245F1"/>
    <w:rsid w:val="0082485A"/>
    <w:rsid w:val="008257ED"/>
    <w:rsid w:val="008264E8"/>
    <w:rsid w:val="008333F1"/>
    <w:rsid w:val="00843905"/>
    <w:rsid w:val="00846EC2"/>
    <w:rsid w:val="00856CBA"/>
    <w:rsid w:val="00857D85"/>
    <w:rsid w:val="008607DC"/>
    <w:rsid w:val="008624B6"/>
    <w:rsid w:val="00864928"/>
    <w:rsid w:val="00864F0A"/>
    <w:rsid w:val="00867521"/>
    <w:rsid w:val="0086756D"/>
    <w:rsid w:val="00867AB7"/>
    <w:rsid w:val="00871D8B"/>
    <w:rsid w:val="00880EDB"/>
    <w:rsid w:val="0088222F"/>
    <w:rsid w:val="00883BB4"/>
    <w:rsid w:val="00884CE2"/>
    <w:rsid w:val="00891165"/>
    <w:rsid w:val="00895F45"/>
    <w:rsid w:val="008A44D4"/>
    <w:rsid w:val="008B2889"/>
    <w:rsid w:val="008C371C"/>
    <w:rsid w:val="008C642E"/>
    <w:rsid w:val="008D201F"/>
    <w:rsid w:val="008D4F85"/>
    <w:rsid w:val="008D67AE"/>
    <w:rsid w:val="008E5E38"/>
    <w:rsid w:val="00900309"/>
    <w:rsid w:val="009003BD"/>
    <w:rsid w:val="00905A4B"/>
    <w:rsid w:val="00907801"/>
    <w:rsid w:val="0091142E"/>
    <w:rsid w:val="00911EAE"/>
    <w:rsid w:val="00912FFE"/>
    <w:rsid w:val="00913B75"/>
    <w:rsid w:val="00914D8E"/>
    <w:rsid w:val="00923E7F"/>
    <w:rsid w:val="00924CC3"/>
    <w:rsid w:val="00925FF6"/>
    <w:rsid w:val="009276CC"/>
    <w:rsid w:val="009300C5"/>
    <w:rsid w:val="00933BBD"/>
    <w:rsid w:val="009365B8"/>
    <w:rsid w:val="009412C9"/>
    <w:rsid w:val="00944D5E"/>
    <w:rsid w:val="009476A1"/>
    <w:rsid w:val="0095153C"/>
    <w:rsid w:val="0095202A"/>
    <w:rsid w:val="009520A8"/>
    <w:rsid w:val="0096082B"/>
    <w:rsid w:val="009616F4"/>
    <w:rsid w:val="00965639"/>
    <w:rsid w:val="009677A7"/>
    <w:rsid w:val="00983A8E"/>
    <w:rsid w:val="00983CB2"/>
    <w:rsid w:val="00992912"/>
    <w:rsid w:val="00997916"/>
    <w:rsid w:val="009A3A8E"/>
    <w:rsid w:val="009A5265"/>
    <w:rsid w:val="009B01FB"/>
    <w:rsid w:val="009B6745"/>
    <w:rsid w:val="009B73B2"/>
    <w:rsid w:val="009B7FCB"/>
    <w:rsid w:val="009C295C"/>
    <w:rsid w:val="009C4355"/>
    <w:rsid w:val="009C6A72"/>
    <w:rsid w:val="009D1EA0"/>
    <w:rsid w:val="009D3382"/>
    <w:rsid w:val="009D3525"/>
    <w:rsid w:val="009D527D"/>
    <w:rsid w:val="009E3293"/>
    <w:rsid w:val="009E453D"/>
    <w:rsid w:val="009E4B26"/>
    <w:rsid w:val="009F13CD"/>
    <w:rsid w:val="009F3C53"/>
    <w:rsid w:val="009F5BFD"/>
    <w:rsid w:val="009F6088"/>
    <w:rsid w:val="009F623A"/>
    <w:rsid w:val="00A05AC9"/>
    <w:rsid w:val="00A1142E"/>
    <w:rsid w:val="00A13254"/>
    <w:rsid w:val="00A132D1"/>
    <w:rsid w:val="00A133FF"/>
    <w:rsid w:val="00A22C88"/>
    <w:rsid w:val="00A26E87"/>
    <w:rsid w:val="00A31997"/>
    <w:rsid w:val="00A33A69"/>
    <w:rsid w:val="00A356B6"/>
    <w:rsid w:val="00A35E44"/>
    <w:rsid w:val="00A3735E"/>
    <w:rsid w:val="00A373AC"/>
    <w:rsid w:val="00A37B74"/>
    <w:rsid w:val="00A41657"/>
    <w:rsid w:val="00A418C6"/>
    <w:rsid w:val="00A4369D"/>
    <w:rsid w:val="00A471DB"/>
    <w:rsid w:val="00A5066A"/>
    <w:rsid w:val="00A558AA"/>
    <w:rsid w:val="00A61947"/>
    <w:rsid w:val="00A66604"/>
    <w:rsid w:val="00A829BE"/>
    <w:rsid w:val="00A85648"/>
    <w:rsid w:val="00A860E1"/>
    <w:rsid w:val="00A86434"/>
    <w:rsid w:val="00A90725"/>
    <w:rsid w:val="00A91A5E"/>
    <w:rsid w:val="00AA0355"/>
    <w:rsid w:val="00AA38AF"/>
    <w:rsid w:val="00AA3DBE"/>
    <w:rsid w:val="00AB024C"/>
    <w:rsid w:val="00AB277C"/>
    <w:rsid w:val="00AB29F2"/>
    <w:rsid w:val="00AB3D89"/>
    <w:rsid w:val="00AC33B1"/>
    <w:rsid w:val="00AE1133"/>
    <w:rsid w:val="00AE65D6"/>
    <w:rsid w:val="00AF0455"/>
    <w:rsid w:val="00AF06AD"/>
    <w:rsid w:val="00AF0910"/>
    <w:rsid w:val="00AF2B94"/>
    <w:rsid w:val="00B1191E"/>
    <w:rsid w:val="00B12B7D"/>
    <w:rsid w:val="00B165BD"/>
    <w:rsid w:val="00B16F78"/>
    <w:rsid w:val="00B27DD3"/>
    <w:rsid w:val="00B315D0"/>
    <w:rsid w:val="00B35A4F"/>
    <w:rsid w:val="00B40D75"/>
    <w:rsid w:val="00B4511E"/>
    <w:rsid w:val="00B47106"/>
    <w:rsid w:val="00B527F1"/>
    <w:rsid w:val="00B571C0"/>
    <w:rsid w:val="00B57D04"/>
    <w:rsid w:val="00B61139"/>
    <w:rsid w:val="00B65AE0"/>
    <w:rsid w:val="00B70B2C"/>
    <w:rsid w:val="00B73088"/>
    <w:rsid w:val="00B755FE"/>
    <w:rsid w:val="00B87861"/>
    <w:rsid w:val="00B87B79"/>
    <w:rsid w:val="00B95BE5"/>
    <w:rsid w:val="00BA4EC7"/>
    <w:rsid w:val="00BA7F1F"/>
    <w:rsid w:val="00BB3889"/>
    <w:rsid w:val="00BB6588"/>
    <w:rsid w:val="00BC442F"/>
    <w:rsid w:val="00BC6028"/>
    <w:rsid w:val="00BD2B25"/>
    <w:rsid w:val="00BD5D1B"/>
    <w:rsid w:val="00BE0E2A"/>
    <w:rsid w:val="00BE52F4"/>
    <w:rsid w:val="00BF18D8"/>
    <w:rsid w:val="00BF7C0F"/>
    <w:rsid w:val="00C01D9C"/>
    <w:rsid w:val="00C070A3"/>
    <w:rsid w:val="00C142F2"/>
    <w:rsid w:val="00C254DD"/>
    <w:rsid w:val="00C26413"/>
    <w:rsid w:val="00C264B8"/>
    <w:rsid w:val="00C26F43"/>
    <w:rsid w:val="00C31CD4"/>
    <w:rsid w:val="00C35B86"/>
    <w:rsid w:val="00C53C95"/>
    <w:rsid w:val="00C53EC3"/>
    <w:rsid w:val="00C54011"/>
    <w:rsid w:val="00C55516"/>
    <w:rsid w:val="00C56EB3"/>
    <w:rsid w:val="00C632A1"/>
    <w:rsid w:val="00C650EB"/>
    <w:rsid w:val="00C65B53"/>
    <w:rsid w:val="00C666F6"/>
    <w:rsid w:val="00C6699C"/>
    <w:rsid w:val="00C675F5"/>
    <w:rsid w:val="00C72138"/>
    <w:rsid w:val="00C727DF"/>
    <w:rsid w:val="00C80FE8"/>
    <w:rsid w:val="00C83DC6"/>
    <w:rsid w:val="00C83F81"/>
    <w:rsid w:val="00C85474"/>
    <w:rsid w:val="00C917B4"/>
    <w:rsid w:val="00C93F8A"/>
    <w:rsid w:val="00C9415D"/>
    <w:rsid w:val="00C94A7B"/>
    <w:rsid w:val="00C967A7"/>
    <w:rsid w:val="00C97598"/>
    <w:rsid w:val="00CB150E"/>
    <w:rsid w:val="00CB21D1"/>
    <w:rsid w:val="00CB3281"/>
    <w:rsid w:val="00CE0207"/>
    <w:rsid w:val="00CE1837"/>
    <w:rsid w:val="00CE2FF6"/>
    <w:rsid w:val="00CE5D10"/>
    <w:rsid w:val="00CE6BBB"/>
    <w:rsid w:val="00CF142C"/>
    <w:rsid w:val="00D007F2"/>
    <w:rsid w:val="00D01575"/>
    <w:rsid w:val="00D146B0"/>
    <w:rsid w:val="00D15C48"/>
    <w:rsid w:val="00D15DE8"/>
    <w:rsid w:val="00D2599E"/>
    <w:rsid w:val="00D3549A"/>
    <w:rsid w:val="00D42569"/>
    <w:rsid w:val="00D4270F"/>
    <w:rsid w:val="00D53F4A"/>
    <w:rsid w:val="00D57C3A"/>
    <w:rsid w:val="00D628B5"/>
    <w:rsid w:val="00D66824"/>
    <w:rsid w:val="00D67574"/>
    <w:rsid w:val="00D67830"/>
    <w:rsid w:val="00D67F6F"/>
    <w:rsid w:val="00D7012A"/>
    <w:rsid w:val="00D708DD"/>
    <w:rsid w:val="00D740B6"/>
    <w:rsid w:val="00D75DA3"/>
    <w:rsid w:val="00D77354"/>
    <w:rsid w:val="00D830E3"/>
    <w:rsid w:val="00D83FAA"/>
    <w:rsid w:val="00D85A83"/>
    <w:rsid w:val="00D85B84"/>
    <w:rsid w:val="00D933FE"/>
    <w:rsid w:val="00D93C4F"/>
    <w:rsid w:val="00D955F8"/>
    <w:rsid w:val="00D95B46"/>
    <w:rsid w:val="00DA5AEA"/>
    <w:rsid w:val="00DB53BB"/>
    <w:rsid w:val="00DC5280"/>
    <w:rsid w:val="00DC5BD7"/>
    <w:rsid w:val="00DC7944"/>
    <w:rsid w:val="00DD1EA4"/>
    <w:rsid w:val="00DD48F2"/>
    <w:rsid w:val="00DD7640"/>
    <w:rsid w:val="00DF5BB0"/>
    <w:rsid w:val="00DF5D08"/>
    <w:rsid w:val="00E00976"/>
    <w:rsid w:val="00E02EF6"/>
    <w:rsid w:val="00E06E52"/>
    <w:rsid w:val="00E10C14"/>
    <w:rsid w:val="00E176F0"/>
    <w:rsid w:val="00E20127"/>
    <w:rsid w:val="00E22756"/>
    <w:rsid w:val="00E24108"/>
    <w:rsid w:val="00E24926"/>
    <w:rsid w:val="00E26A02"/>
    <w:rsid w:val="00E35943"/>
    <w:rsid w:val="00E41FEA"/>
    <w:rsid w:val="00E444A7"/>
    <w:rsid w:val="00E4602F"/>
    <w:rsid w:val="00E5282C"/>
    <w:rsid w:val="00E549E9"/>
    <w:rsid w:val="00E560D4"/>
    <w:rsid w:val="00E620C2"/>
    <w:rsid w:val="00E66EFE"/>
    <w:rsid w:val="00E72BF3"/>
    <w:rsid w:val="00E7451A"/>
    <w:rsid w:val="00E75730"/>
    <w:rsid w:val="00E77D1E"/>
    <w:rsid w:val="00E85CEF"/>
    <w:rsid w:val="00E85F60"/>
    <w:rsid w:val="00E94E45"/>
    <w:rsid w:val="00EB23EE"/>
    <w:rsid w:val="00EB314E"/>
    <w:rsid w:val="00EB6FC2"/>
    <w:rsid w:val="00EC3C04"/>
    <w:rsid w:val="00EC793E"/>
    <w:rsid w:val="00ED24DB"/>
    <w:rsid w:val="00ED3690"/>
    <w:rsid w:val="00EF1EB2"/>
    <w:rsid w:val="00F00284"/>
    <w:rsid w:val="00F0421F"/>
    <w:rsid w:val="00F06FEC"/>
    <w:rsid w:val="00F156B6"/>
    <w:rsid w:val="00F16E33"/>
    <w:rsid w:val="00F17F97"/>
    <w:rsid w:val="00F23D8A"/>
    <w:rsid w:val="00F3237A"/>
    <w:rsid w:val="00F372D5"/>
    <w:rsid w:val="00F6255D"/>
    <w:rsid w:val="00F646BF"/>
    <w:rsid w:val="00F65284"/>
    <w:rsid w:val="00F669A9"/>
    <w:rsid w:val="00F70C81"/>
    <w:rsid w:val="00F71FCD"/>
    <w:rsid w:val="00F74E24"/>
    <w:rsid w:val="00F82D2C"/>
    <w:rsid w:val="00F82E18"/>
    <w:rsid w:val="00F83E6B"/>
    <w:rsid w:val="00F906BE"/>
    <w:rsid w:val="00F921FF"/>
    <w:rsid w:val="00F923AE"/>
    <w:rsid w:val="00FA0FE6"/>
    <w:rsid w:val="00FA18A9"/>
    <w:rsid w:val="00FA3BA8"/>
    <w:rsid w:val="00FA4C6E"/>
    <w:rsid w:val="00FA605E"/>
    <w:rsid w:val="00FB1BE8"/>
    <w:rsid w:val="00FB2863"/>
    <w:rsid w:val="00FB67E9"/>
    <w:rsid w:val="00FC3126"/>
    <w:rsid w:val="00FE27B0"/>
    <w:rsid w:val="00FE3B7A"/>
    <w:rsid w:val="00FE3ED0"/>
    <w:rsid w:val="00FF228B"/>
    <w:rsid w:val="00FF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F8A45"/>
  <w15:chartTrackingRefBased/>
  <w15:docId w15:val="{5625C144-19F7-9E42-A00D-E70655FD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Robot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743BB"/>
    <w:rPr>
      <w:rFonts w:ascii="Times New Roman" w:eastAsia="Times New Roman" w:hAnsi="Times New Roman" w:cs="Times New Roman"/>
      <w:lang w:val="en-PH"/>
    </w:rPr>
  </w:style>
  <w:style w:type="paragraph" w:styleId="Heading1">
    <w:name w:val="heading 1"/>
    <w:basedOn w:val="Normal"/>
    <w:next w:val="Normal"/>
    <w:link w:val="Heading1Char"/>
    <w:autoRedefine/>
    <w:uiPriority w:val="9"/>
    <w:qFormat/>
    <w:rsid w:val="00333189"/>
    <w:pPr>
      <w:keepNext/>
      <w:keepLines/>
      <w:spacing w:before="360" w:after="360" w:line="288" w:lineRule="auto"/>
      <w:outlineLvl w:val="0"/>
    </w:pPr>
    <w:rPr>
      <w:rFonts w:eastAsiaTheme="majorEastAsia" w:cstheme="majorBidi"/>
      <w:color w:val="0D0D0D" w:themeColor="text1" w:themeTint="F2"/>
      <w:sz w:val="44"/>
      <w:szCs w:val="32"/>
      <w:lang w:val="en-US"/>
    </w:rPr>
  </w:style>
  <w:style w:type="paragraph" w:styleId="Heading2">
    <w:name w:val="heading 2"/>
    <w:basedOn w:val="Normal"/>
    <w:next w:val="Normal"/>
    <w:link w:val="Heading2Char"/>
    <w:autoRedefine/>
    <w:uiPriority w:val="9"/>
    <w:unhideWhenUsed/>
    <w:qFormat/>
    <w:rsid w:val="002F7D6D"/>
    <w:pPr>
      <w:keepNext/>
      <w:keepLines/>
      <w:spacing w:before="240" w:after="240" w:line="288" w:lineRule="auto"/>
      <w:outlineLvl w:val="1"/>
    </w:pPr>
    <w:rPr>
      <w:rFonts w:eastAsiaTheme="majorEastAsia" w:cstheme="majorBidi"/>
      <w:sz w:val="36"/>
      <w:szCs w:val="26"/>
      <w:lang w:val="en-US"/>
    </w:rPr>
  </w:style>
  <w:style w:type="paragraph" w:styleId="Heading3">
    <w:name w:val="heading 3"/>
    <w:basedOn w:val="Normal"/>
    <w:next w:val="Normal"/>
    <w:link w:val="Heading3Char"/>
    <w:autoRedefine/>
    <w:uiPriority w:val="9"/>
    <w:unhideWhenUsed/>
    <w:qFormat/>
    <w:rsid w:val="0067676F"/>
    <w:pPr>
      <w:keepNext/>
      <w:keepLines/>
      <w:spacing w:before="240" w:after="240" w:line="288" w:lineRule="auto"/>
      <w:outlineLvl w:val="2"/>
    </w:pPr>
    <w:rPr>
      <w:rFonts w:eastAsiaTheme="majorEastAsia" w:cstheme="majorBidi"/>
      <w:sz w:val="28"/>
      <w:lang w:val="en-US"/>
    </w:rPr>
  </w:style>
  <w:style w:type="paragraph" w:styleId="Heading4">
    <w:name w:val="heading 4"/>
    <w:basedOn w:val="Normal"/>
    <w:next w:val="Normal"/>
    <w:link w:val="Heading4Char"/>
    <w:autoRedefine/>
    <w:uiPriority w:val="9"/>
    <w:unhideWhenUsed/>
    <w:qFormat/>
    <w:rsid w:val="001756D5"/>
    <w:pPr>
      <w:keepNext/>
      <w:keepLines/>
      <w:spacing w:before="40" w:line="288" w:lineRule="auto"/>
      <w:outlineLvl w:val="3"/>
    </w:pPr>
    <w:rPr>
      <w:rFonts w:eastAsiaTheme="majorEastAsia" w:cstheme="majorBidi"/>
      <w:iCs/>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autoRedefine/>
    <w:qFormat/>
    <w:rsid w:val="001756D5"/>
    <w:pPr>
      <w:spacing w:line="288" w:lineRule="auto"/>
      <w:jc w:val="right"/>
    </w:pPr>
    <w:rPr>
      <w:sz w:val="72"/>
      <w:lang w:val="en-US"/>
    </w:rPr>
  </w:style>
  <w:style w:type="character" w:customStyle="1" w:styleId="Heading1Char">
    <w:name w:val="Heading 1 Char"/>
    <w:basedOn w:val="DefaultParagraphFont"/>
    <w:link w:val="Heading1"/>
    <w:uiPriority w:val="9"/>
    <w:rsid w:val="00333189"/>
    <w:rPr>
      <w:rFonts w:ascii="Times New Roman" w:eastAsiaTheme="majorEastAsia" w:hAnsi="Times New Roman" w:cstheme="majorBidi"/>
      <w:color w:val="0D0D0D" w:themeColor="text1" w:themeTint="F2"/>
      <w:sz w:val="44"/>
      <w:szCs w:val="32"/>
    </w:rPr>
  </w:style>
  <w:style w:type="character" w:customStyle="1" w:styleId="Heading2Char">
    <w:name w:val="Heading 2 Char"/>
    <w:basedOn w:val="DefaultParagraphFont"/>
    <w:link w:val="Heading2"/>
    <w:uiPriority w:val="9"/>
    <w:rsid w:val="002F7D6D"/>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67676F"/>
    <w:rPr>
      <w:rFonts w:ascii="Times New Roman" w:eastAsiaTheme="majorEastAsia" w:hAnsi="Times New Roman" w:cstheme="majorBidi"/>
      <w:sz w:val="28"/>
    </w:rPr>
  </w:style>
  <w:style w:type="character" w:customStyle="1" w:styleId="Heading4Char">
    <w:name w:val="Heading 4 Char"/>
    <w:basedOn w:val="DefaultParagraphFont"/>
    <w:link w:val="Heading4"/>
    <w:uiPriority w:val="9"/>
    <w:rsid w:val="001756D5"/>
    <w:rPr>
      <w:rFonts w:ascii="Cambria" w:eastAsiaTheme="majorEastAsia" w:hAnsi="Cambria" w:cstheme="majorBidi"/>
      <w:iCs/>
      <w:sz w:val="28"/>
    </w:rPr>
  </w:style>
  <w:style w:type="paragraph" w:customStyle="1" w:styleId="code">
    <w:name w:val="code"/>
    <w:basedOn w:val="Normal"/>
    <w:autoRedefine/>
    <w:qFormat/>
    <w:rsid w:val="009C295C"/>
    <w:pPr>
      <w:spacing w:line="264" w:lineRule="auto"/>
    </w:pPr>
    <w:rPr>
      <w:rFonts w:ascii="TheSansMonoConNormal" w:hAnsi="TheSansMonoConNormal"/>
      <w:sz w:val="22"/>
      <w:lang w:val="en-US"/>
    </w:rPr>
  </w:style>
  <w:style w:type="paragraph" w:customStyle="1" w:styleId="codeinline">
    <w:name w:val="code inline"/>
    <w:autoRedefine/>
    <w:qFormat/>
    <w:rsid w:val="001756D5"/>
    <w:rPr>
      <w:rFonts w:ascii="TheSansMonoConNormal" w:hAnsi="TheSansMonoConNormal" w:cs="Roboto"/>
      <w:color w:val="000000"/>
      <w:sz w:val="22"/>
    </w:rPr>
  </w:style>
  <w:style w:type="paragraph" w:styleId="BodyText">
    <w:name w:val="Body Text"/>
    <w:basedOn w:val="Normal"/>
    <w:link w:val="BodyTextChar"/>
    <w:qFormat/>
    <w:rsid w:val="00965639"/>
    <w:pPr>
      <w:spacing w:before="120" w:after="120" w:line="276" w:lineRule="auto"/>
    </w:pPr>
    <w:rPr>
      <w:rFonts w:ascii="HelveticaNeue-Roman" w:eastAsiaTheme="minorHAnsi" w:hAnsi="HelveticaNeue-Roman" w:cstheme="minorBidi"/>
      <w:sz w:val="20"/>
      <w:szCs w:val="22"/>
      <w:lang w:val="en-US"/>
    </w:rPr>
  </w:style>
  <w:style w:type="character" w:customStyle="1" w:styleId="BodyTextChar">
    <w:name w:val="Body Text Char"/>
    <w:basedOn w:val="DefaultParagraphFont"/>
    <w:link w:val="BodyText"/>
    <w:rsid w:val="00965639"/>
    <w:rPr>
      <w:rFonts w:ascii="HelveticaNeue-Roman" w:eastAsiaTheme="minorHAnsi" w:hAnsi="HelveticaNeue-Roman"/>
      <w:sz w:val="20"/>
      <w:szCs w:val="22"/>
    </w:rPr>
  </w:style>
  <w:style w:type="paragraph" w:customStyle="1" w:styleId="NoteTipCaution">
    <w:name w:val="Note/Tip/Caution"/>
    <w:basedOn w:val="Normal"/>
    <w:next w:val="Normal"/>
    <w:link w:val="NoteTipCautionChar"/>
    <w:autoRedefine/>
    <w:rsid w:val="00965639"/>
    <w:pPr>
      <w:pBdr>
        <w:top w:val="single" w:sz="6" w:space="10" w:color="C0C0C0"/>
        <w:left w:val="single" w:sz="6" w:space="16" w:color="C0C0C0"/>
        <w:bottom w:val="single" w:sz="6" w:space="10" w:color="C0C0C0"/>
        <w:right w:val="single" w:sz="6" w:space="16" w:color="C0C0C0"/>
      </w:pBdr>
      <w:tabs>
        <w:tab w:val="left" w:pos="994"/>
        <w:tab w:val="left" w:pos="1170"/>
      </w:tabs>
      <w:spacing w:before="120" w:after="200" w:line="280" w:lineRule="exact"/>
      <w:ind w:left="432" w:right="432"/>
    </w:pPr>
    <w:rPr>
      <w:rFonts w:ascii="HelveticaNeue Condensed" w:eastAsiaTheme="minorHAnsi" w:hAnsi="HelveticaNeue Condensed" w:cstheme="minorBidi"/>
      <w:sz w:val="20"/>
      <w:szCs w:val="22"/>
      <w:lang w:val="en-US"/>
    </w:rPr>
  </w:style>
  <w:style w:type="character" w:customStyle="1" w:styleId="NoteTipCautionChar">
    <w:name w:val="Note/Tip/Caution Char"/>
    <w:link w:val="NoteTipCaution"/>
    <w:rsid w:val="00965639"/>
    <w:rPr>
      <w:rFonts w:ascii="HelveticaNeue Condensed" w:eastAsiaTheme="minorHAnsi" w:hAnsi="HelveticaNeue Condensed"/>
      <w:sz w:val="20"/>
      <w:szCs w:val="22"/>
    </w:rPr>
  </w:style>
  <w:style w:type="table" w:styleId="TableGrid">
    <w:name w:val="Table Grid"/>
    <w:basedOn w:val="TableNormal"/>
    <w:uiPriority w:val="39"/>
    <w:rsid w:val="00965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rsid w:val="005B24F6"/>
    <w:pPr>
      <w:spacing w:before="240" w:after="240" w:line="288" w:lineRule="auto"/>
      <w:ind w:left="720"/>
      <w:contextualSpacing/>
    </w:pPr>
    <w:rPr>
      <w:lang w:val="en-US"/>
    </w:rPr>
  </w:style>
  <w:style w:type="paragraph" w:customStyle="1" w:styleId="Listing">
    <w:name w:val="Listing"/>
    <w:basedOn w:val="Normal"/>
    <w:autoRedefine/>
    <w:qFormat/>
    <w:rsid w:val="009365B8"/>
    <w:pPr>
      <w:spacing w:after="240" w:line="288" w:lineRule="auto"/>
    </w:pPr>
    <w:rPr>
      <w:i/>
      <w:lang w:val="en-US"/>
    </w:rPr>
  </w:style>
  <w:style w:type="paragraph" w:styleId="Title">
    <w:name w:val="Title"/>
    <w:basedOn w:val="Normal"/>
    <w:next w:val="Normal"/>
    <w:link w:val="TitleChar"/>
    <w:autoRedefine/>
    <w:uiPriority w:val="10"/>
    <w:qFormat/>
    <w:rsid w:val="00502010"/>
    <w:pPr>
      <w:contextualSpacing/>
      <w:jc w:val="center"/>
    </w:pPr>
    <w:rPr>
      <w:rFonts w:ascii="Times" w:eastAsiaTheme="majorEastAsia" w:hAnsi="Times" w:cstheme="majorBidi"/>
      <w:spacing w:val="-10"/>
      <w:kern w:val="28"/>
      <w:sz w:val="56"/>
      <w:szCs w:val="56"/>
      <w:lang w:val="en-US"/>
    </w:rPr>
  </w:style>
  <w:style w:type="character" w:customStyle="1" w:styleId="TitleChar">
    <w:name w:val="Title Char"/>
    <w:basedOn w:val="DefaultParagraphFont"/>
    <w:link w:val="Title"/>
    <w:uiPriority w:val="10"/>
    <w:rsid w:val="00502010"/>
    <w:rPr>
      <w:rFonts w:ascii="Times" w:eastAsiaTheme="majorEastAsia" w:hAnsi="Times" w:cstheme="majorBidi"/>
      <w:spacing w:val="-10"/>
      <w:kern w:val="28"/>
      <w:sz w:val="56"/>
      <w:szCs w:val="56"/>
    </w:rPr>
  </w:style>
  <w:style w:type="character" w:styleId="Hyperlink">
    <w:name w:val="Hyperlink"/>
    <w:basedOn w:val="DefaultParagraphFont"/>
    <w:uiPriority w:val="99"/>
    <w:unhideWhenUsed/>
    <w:rsid w:val="00BD5D1B"/>
    <w:rPr>
      <w:color w:val="0563C1" w:themeColor="hyperlink"/>
      <w:u w:val="single"/>
    </w:rPr>
  </w:style>
  <w:style w:type="character" w:styleId="UnresolvedMention">
    <w:name w:val="Unresolved Mention"/>
    <w:basedOn w:val="DefaultParagraphFont"/>
    <w:uiPriority w:val="99"/>
    <w:rsid w:val="00BD5D1B"/>
    <w:rPr>
      <w:color w:val="605E5C"/>
      <w:shd w:val="clear" w:color="auto" w:fill="E1DFDD"/>
    </w:rPr>
  </w:style>
  <w:style w:type="character" w:styleId="FollowedHyperlink">
    <w:name w:val="FollowedHyperlink"/>
    <w:basedOn w:val="DefaultParagraphFont"/>
    <w:uiPriority w:val="99"/>
    <w:semiHidden/>
    <w:unhideWhenUsed/>
    <w:rsid w:val="006C4A53"/>
    <w:rPr>
      <w:color w:val="954F72" w:themeColor="followedHyperlink"/>
      <w:u w:val="single"/>
    </w:rPr>
  </w:style>
  <w:style w:type="paragraph" w:styleId="FootnoteText">
    <w:name w:val="footnote text"/>
    <w:basedOn w:val="Normal"/>
    <w:link w:val="FootnoteTextChar"/>
    <w:uiPriority w:val="99"/>
    <w:semiHidden/>
    <w:unhideWhenUsed/>
    <w:rsid w:val="00CB3281"/>
    <w:rPr>
      <w:sz w:val="20"/>
      <w:szCs w:val="20"/>
      <w:lang w:val="en-US"/>
    </w:rPr>
  </w:style>
  <w:style w:type="character" w:customStyle="1" w:styleId="FootnoteTextChar">
    <w:name w:val="Footnote Text Char"/>
    <w:basedOn w:val="DefaultParagraphFont"/>
    <w:link w:val="FootnoteText"/>
    <w:uiPriority w:val="99"/>
    <w:semiHidden/>
    <w:rsid w:val="00CB328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B3281"/>
    <w:rPr>
      <w:vertAlign w:val="superscript"/>
    </w:rPr>
  </w:style>
  <w:style w:type="paragraph" w:styleId="Header">
    <w:name w:val="header"/>
    <w:basedOn w:val="Normal"/>
    <w:link w:val="HeaderChar"/>
    <w:uiPriority w:val="99"/>
    <w:unhideWhenUsed/>
    <w:rsid w:val="00D53F4A"/>
    <w:pPr>
      <w:tabs>
        <w:tab w:val="center" w:pos="4680"/>
        <w:tab w:val="right" w:pos="9360"/>
      </w:tabs>
    </w:pPr>
    <w:rPr>
      <w:lang w:val="en-US"/>
    </w:rPr>
  </w:style>
  <w:style w:type="character" w:customStyle="1" w:styleId="HeaderChar">
    <w:name w:val="Header Char"/>
    <w:basedOn w:val="DefaultParagraphFont"/>
    <w:link w:val="Header"/>
    <w:uiPriority w:val="99"/>
    <w:rsid w:val="00D53F4A"/>
    <w:rPr>
      <w:rFonts w:ascii="Times New Roman" w:eastAsia="Times New Roman" w:hAnsi="Times New Roman" w:cs="Times New Roman"/>
    </w:rPr>
  </w:style>
  <w:style w:type="paragraph" w:styleId="Footer">
    <w:name w:val="footer"/>
    <w:basedOn w:val="Normal"/>
    <w:link w:val="FooterChar"/>
    <w:uiPriority w:val="99"/>
    <w:unhideWhenUsed/>
    <w:rsid w:val="00D53F4A"/>
    <w:pPr>
      <w:tabs>
        <w:tab w:val="center" w:pos="4680"/>
        <w:tab w:val="right" w:pos="9360"/>
      </w:tabs>
    </w:pPr>
    <w:rPr>
      <w:lang w:val="en-US"/>
    </w:rPr>
  </w:style>
  <w:style w:type="character" w:customStyle="1" w:styleId="FooterChar">
    <w:name w:val="Footer Char"/>
    <w:basedOn w:val="DefaultParagraphFont"/>
    <w:link w:val="Footer"/>
    <w:uiPriority w:val="99"/>
    <w:rsid w:val="00D53F4A"/>
    <w:rPr>
      <w:rFonts w:ascii="Times New Roman" w:eastAsia="Times New Roman" w:hAnsi="Times New Roman" w:cs="Times New Roman"/>
    </w:rPr>
  </w:style>
  <w:style w:type="paragraph" w:styleId="NormalWeb">
    <w:name w:val="Normal (Web)"/>
    <w:basedOn w:val="Normal"/>
    <w:uiPriority w:val="99"/>
    <w:semiHidden/>
    <w:unhideWhenUsed/>
    <w:rsid w:val="00123B2E"/>
    <w:pPr>
      <w:spacing w:before="100" w:beforeAutospacing="1" w:after="100" w:afterAutospacing="1"/>
    </w:pPr>
  </w:style>
  <w:style w:type="character" w:styleId="Strong">
    <w:name w:val="Strong"/>
    <w:basedOn w:val="DefaultParagraphFont"/>
    <w:uiPriority w:val="22"/>
    <w:qFormat/>
    <w:rsid w:val="00123B2E"/>
    <w:rPr>
      <w:b/>
      <w:bCs/>
    </w:rPr>
  </w:style>
  <w:style w:type="character" w:customStyle="1" w:styleId="apple-converted-space">
    <w:name w:val="apple-converted-space"/>
    <w:basedOn w:val="DefaultParagraphFont"/>
    <w:rsid w:val="00123B2E"/>
  </w:style>
  <w:style w:type="character" w:styleId="HTMLCode">
    <w:name w:val="HTML Code"/>
    <w:basedOn w:val="DefaultParagraphFont"/>
    <w:uiPriority w:val="99"/>
    <w:semiHidden/>
    <w:unhideWhenUsed/>
    <w:rsid w:val="00123B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7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37DA8"/>
    <w:rPr>
      <w:rFonts w:ascii="Courier New" w:eastAsia="Times New Roman" w:hAnsi="Courier New" w:cs="Courier New"/>
      <w:sz w:val="20"/>
      <w:szCs w:val="20"/>
      <w:lang w:val="en-PH"/>
    </w:rPr>
  </w:style>
  <w:style w:type="character" w:styleId="Emphasis">
    <w:name w:val="Emphasis"/>
    <w:basedOn w:val="DefaultParagraphFont"/>
    <w:uiPriority w:val="20"/>
    <w:qFormat/>
    <w:rsid w:val="00237DA8"/>
    <w:rPr>
      <w:i/>
      <w:iCs/>
    </w:rPr>
  </w:style>
  <w:style w:type="paragraph" w:styleId="TOC1">
    <w:name w:val="toc 1"/>
    <w:basedOn w:val="Normal"/>
    <w:next w:val="Normal"/>
    <w:autoRedefine/>
    <w:uiPriority w:val="39"/>
    <w:unhideWhenUsed/>
    <w:rsid w:val="00E549E9"/>
    <w:pPr>
      <w:spacing w:after="100"/>
    </w:pPr>
  </w:style>
  <w:style w:type="paragraph" w:styleId="TOC2">
    <w:name w:val="toc 2"/>
    <w:basedOn w:val="Normal"/>
    <w:next w:val="Normal"/>
    <w:autoRedefine/>
    <w:uiPriority w:val="39"/>
    <w:unhideWhenUsed/>
    <w:rsid w:val="00E549E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66948">
      <w:bodyDiv w:val="1"/>
      <w:marLeft w:val="0"/>
      <w:marRight w:val="0"/>
      <w:marTop w:val="0"/>
      <w:marBottom w:val="0"/>
      <w:divBdr>
        <w:top w:val="none" w:sz="0" w:space="0" w:color="auto"/>
        <w:left w:val="none" w:sz="0" w:space="0" w:color="auto"/>
        <w:bottom w:val="none" w:sz="0" w:space="0" w:color="auto"/>
        <w:right w:val="none" w:sz="0" w:space="0" w:color="auto"/>
      </w:divBdr>
      <w:divsChild>
        <w:div w:id="1175219725">
          <w:marLeft w:val="0"/>
          <w:marRight w:val="0"/>
          <w:marTop w:val="0"/>
          <w:marBottom w:val="0"/>
          <w:divBdr>
            <w:top w:val="none" w:sz="0" w:space="0" w:color="auto"/>
            <w:left w:val="none" w:sz="0" w:space="0" w:color="auto"/>
            <w:bottom w:val="none" w:sz="0" w:space="0" w:color="auto"/>
            <w:right w:val="none" w:sz="0" w:space="0" w:color="auto"/>
          </w:divBdr>
        </w:div>
      </w:divsChild>
    </w:div>
    <w:div w:id="153835215">
      <w:bodyDiv w:val="1"/>
      <w:marLeft w:val="0"/>
      <w:marRight w:val="0"/>
      <w:marTop w:val="0"/>
      <w:marBottom w:val="0"/>
      <w:divBdr>
        <w:top w:val="none" w:sz="0" w:space="0" w:color="auto"/>
        <w:left w:val="none" w:sz="0" w:space="0" w:color="auto"/>
        <w:bottom w:val="none" w:sz="0" w:space="0" w:color="auto"/>
        <w:right w:val="none" w:sz="0" w:space="0" w:color="auto"/>
      </w:divBdr>
      <w:divsChild>
        <w:div w:id="659845965">
          <w:marLeft w:val="0"/>
          <w:marRight w:val="0"/>
          <w:marTop w:val="0"/>
          <w:marBottom w:val="0"/>
          <w:divBdr>
            <w:top w:val="none" w:sz="0" w:space="0" w:color="auto"/>
            <w:left w:val="none" w:sz="0" w:space="0" w:color="auto"/>
            <w:bottom w:val="none" w:sz="0" w:space="0" w:color="auto"/>
            <w:right w:val="none" w:sz="0" w:space="0" w:color="auto"/>
          </w:divBdr>
          <w:divsChild>
            <w:div w:id="1670518791">
              <w:marLeft w:val="0"/>
              <w:marRight w:val="0"/>
              <w:marTop w:val="0"/>
              <w:marBottom w:val="0"/>
              <w:divBdr>
                <w:top w:val="none" w:sz="0" w:space="0" w:color="auto"/>
                <w:left w:val="none" w:sz="0" w:space="0" w:color="auto"/>
                <w:bottom w:val="none" w:sz="0" w:space="0" w:color="auto"/>
                <w:right w:val="none" w:sz="0" w:space="0" w:color="auto"/>
              </w:divBdr>
            </w:div>
            <w:div w:id="1641153823">
              <w:marLeft w:val="0"/>
              <w:marRight w:val="0"/>
              <w:marTop w:val="0"/>
              <w:marBottom w:val="0"/>
              <w:divBdr>
                <w:top w:val="none" w:sz="0" w:space="0" w:color="auto"/>
                <w:left w:val="none" w:sz="0" w:space="0" w:color="auto"/>
                <w:bottom w:val="none" w:sz="0" w:space="0" w:color="auto"/>
                <w:right w:val="none" w:sz="0" w:space="0" w:color="auto"/>
              </w:divBdr>
            </w:div>
            <w:div w:id="206517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7246">
      <w:bodyDiv w:val="1"/>
      <w:marLeft w:val="0"/>
      <w:marRight w:val="0"/>
      <w:marTop w:val="0"/>
      <w:marBottom w:val="0"/>
      <w:divBdr>
        <w:top w:val="none" w:sz="0" w:space="0" w:color="auto"/>
        <w:left w:val="none" w:sz="0" w:space="0" w:color="auto"/>
        <w:bottom w:val="none" w:sz="0" w:space="0" w:color="auto"/>
        <w:right w:val="none" w:sz="0" w:space="0" w:color="auto"/>
      </w:divBdr>
      <w:divsChild>
        <w:div w:id="1327904662">
          <w:marLeft w:val="0"/>
          <w:marRight w:val="0"/>
          <w:marTop w:val="0"/>
          <w:marBottom w:val="0"/>
          <w:divBdr>
            <w:top w:val="none" w:sz="0" w:space="0" w:color="auto"/>
            <w:left w:val="none" w:sz="0" w:space="0" w:color="auto"/>
            <w:bottom w:val="none" w:sz="0" w:space="0" w:color="auto"/>
            <w:right w:val="none" w:sz="0" w:space="0" w:color="auto"/>
          </w:divBdr>
          <w:divsChild>
            <w:div w:id="833302990">
              <w:marLeft w:val="0"/>
              <w:marRight w:val="0"/>
              <w:marTop w:val="0"/>
              <w:marBottom w:val="0"/>
              <w:divBdr>
                <w:top w:val="none" w:sz="0" w:space="0" w:color="auto"/>
                <w:left w:val="none" w:sz="0" w:space="0" w:color="auto"/>
                <w:bottom w:val="none" w:sz="0" w:space="0" w:color="auto"/>
                <w:right w:val="none" w:sz="0" w:space="0" w:color="auto"/>
              </w:divBdr>
            </w:div>
            <w:div w:id="1242789139">
              <w:marLeft w:val="0"/>
              <w:marRight w:val="0"/>
              <w:marTop w:val="0"/>
              <w:marBottom w:val="0"/>
              <w:divBdr>
                <w:top w:val="none" w:sz="0" w:space="0" w:color="auto"/>
                <w:left w:val="none" w:sz="0" w:space="0" w:color="auto"/>
                <w:bottom w:val="none" w:sz="0" w:space="0" w:color="auto"/>
                <w:right w:val="none" w:sz="0" w:space="0" w:color="auto"/>
              </w:divBdr>
            </w:div>
            <w:div w:id="88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698">
      <w:bodyDiv w:val="1"/>
      <w:marLeft w:val="0"/>
      <w:marRight w:val="0"/>
      <w:marTop w:val="0"/>
      <w:marBottom w:val="0"/>
      <w:divBdr>
        <w:top w:val="none" w:sz="0" w:space="0" w:color="auto"/>
        <w:left w:val="none" w:sz="0" w:space="0" w:color="auto"/>
        <w:bottom w:val="none" w:sz="0" w:space="0" w:color="auto"/>
        <w:right w:val="none" w:sz="0" w:space="0" w:color="auto"/>
      </w:divBdr>
    </w:div>
    <w:div w:id="237519355">
      <w:bodyDiv w:val="1"/>
      <w:marLeft w:val="0"/>
      <w:marRight w:val="0"/>
      <w:marTop w:val="0"/>
      <w:marBottom w:val="0"/>
      <w:divBdr>
        <w:top w:val="none" w:sz="0" w:space="0" w:color="auto"/>
        <w:left w:val="none" w:sz="0" w:space="0" w:color="auto"/>
        <w:bottom w:val="none" w:sz="0" w:space="0" w:color="auto"/>
        <w:right w:val="none" w:sz="0" w:space="0" w:color="auto"/>
      </w:divBdr>
      <w:divsChild>
        <w:div w:id="1060401630">
          <w:marLeft w:val="0"/>
          <w:marRight w:val="0"/>
          <w:marTop w:val="0"/>
          <w:marBottom w:val="0"/>
          <w:divBdr>
            <w:top w:val="none" w:sz="0" w:space="0" w:color="auto"/>
            <w:left w:val="none" w:sz="0" w:space="0" w:color="auto"/>
            <w:bottom w:val="none" w:sz="0" w:space="0" w:color="auto"/>
            <w:right w:val="none" w:sz="0" w:space="0" w:color="auto"/>
          </w:divBdr>
          <w:divsChild>
            <w:div w:id="907811518">
              <w:marLeft w:val="0"/>
              <w:marRight w:val="0"/>
              <w:marTop w:val="0"/>
              <w:marBottom w:val="0"/>
              <w:divBdr>
                <w:top w:val="none" w:sz="0" w:space="0" w:color="auto"/>
                <w:left w:val="none" w:sz="0" w:space="0" w:color="auto"/>
                <w:bottom w:val="none" w:sz="0" w:space="0" w:color="auto"/>
                <w:right w:val="none" w:sz="0" w:space="0" w:color="auto"/>
              </w:divBdr>
            </w:div>
            <w:div w:id="1977371881">
              <w:marLeft w:val="0"/>
              <w:marRight w:val="0"/>
              <w:marTop w:val="0"/>
              <w:marBottom w:val="0"/>
              <w:divBdr>
                <w:top w:val="none" w:sz="0" w:space="0" w:color="auto"/>
                <w:left w:val="none" w:sz="0" w:space="0" w:color="auto"/>
                <w:bottom w:val="none" w:sz="0" w:space="0" w:color="auto"/>
                <w:right w:val="none" w:sz="0" w:space="0" w:color="auto"/>
              </w:divBdr>
            </w:div>
            <w:div w:id="345060710">
              <w:marLeft w:val="0"/>
              <w:marRight w:val="0"/>
              <w:marTop w:val="0"/>
              <w:marBottom w:val="0"/>
              <w:divBdr>
                <w:top w:val="none" w:sz="0" w:space="0" w:color="auto"/>
                <w:left w:val="none" w:sz="0" w:space="0" w:color="auto"/>
                <w:bottom w:val="none" w:sz="0" w:space="0" w:color="auto"/>
                <w:right w:val="none" w:sz="0" w:space="0" w:color="auto"/>
              </w:divBdr>
            </w:div>
            <w:div w:id="582688070">
              <w:marLeft w:val="0"/>
              <w:marRight w:val="0"/>
              <w:marTop w:val="0"/>
              <w:marBottom w:val="0"/>
              <w:divBdr>
                <w:top w:val="none" w:sz="0" w:space="0" w:color="auto"/>
                <w:left w:val="none" w:sz="0" w:space="0" w:color="auto"/>
                <w:bottom w:val="none" w:sz="0" w:space="0" w:color="auto"/>
                <w:right w:val="none" w:sz="0" w:space="0" w:color="auto"/>
              </w:divBdr>
            </w:div>
            <w:div w:id="384918445">
              <w:marLeft w:val="0"/>
              <w:marRight w:val="0"/>
              <w:marTop w:val="0"/>
              <w:marBottom w:val="0"/>
              <w:divBdr>
                <w:top w:val="none" w:sz="0" w:space="0" w:color="auto"/>
                <w:left w:val="none" w:sz="0" w:space="0" w:color="auto"/>
                <w:bottom w:val="none" w:sz="0" w:space="0" w:color="auto"/>
                <w:right w:val="none" w:sz="0" w:space="0" w:color="auto"/>
              </w:divBdr>
            </w:div>
            <w:div w:id="187643247">
              <w:marLeft w:val="0"/>
              <w:marRight w:val="0"/>
              <w:marTop w:val="0"/>
              <w:marBottom w:val="0"/>
              <w:divBdr>
                <w:top w:val="none" w:sz="0" w:space="0" w:color="auto"/>
                <w:left w:val="none" w:sz="0" w:space="0" w:color="auto"/>
                <w:bottom w:val="none" w:sz="0" w:space="0" w:color="auto"/>
                <w:right w:val="none" w:sz="0" w:space="0" w:color="auto"/>
              </w:divBdr>
            </w:div>
            <w:div w:id="213348226">
              <w:marLeft w:val="0"/>
              <w:marRight w:val="0"/>
              <w:marTop w:val="0"/>
              <w:marBottom w:val="0"/>
              <w:divBdr>
                <w:top w:val="none" w:sz="0" w:space="0" w:color="auto"/>
                <w:left w:val="none" w:sz="0" w:space="0" w:color="auto"/>
                <w:bottom w:val="none" w:sz="0" w:space="0" w:color="auto"/>
                <w:right w:val="none" w:sz="0" w:space="0" w:color="auto"/>
              </w:divBdr>
            </w:div>
            <w:div w:id="2052723383">
              <w:marLeft w:val="0"/>
              <w:marRight w:val="0"/>
              <w:marTop w:val="0"/>
              <w:marBottom w:val="0"/>
              <w:divBdr>
                <w:top w:val="none" w:sz="0" w:space="0" w:color="auto"/>
                <w:left w:val="none" w:sz="0" w:space="0" w:color="auto"/>
                <w:bottom w:val="none" w:sz="0" w:space="0" w:color="auto"/>
                <w:right w:val="none" w:sz="0" w:space="0" w:color="auto"/>
              </w:divBdr>
            </w:div>
            <w:div w:id="974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9367">
      <w:bodyDiv w:val="1"/>
      <w:marLeft w:val="0"/>
      <w:marRight w:val="0"/>
      <w:marTop w:val="0"/>
      <w:marBottom w:val="0"/>
      <w:divBdr>
        <w:top w:val="none" w:sz="0" w:space="0" w:color="auto"/>
        <w:left w:val="none" w:sz="0" w:space="0" w:color="auto"/>
        <w:bottom w:val="none" w:sz="0" w:space="0" w:color="auto"/>
        <w:right w:val="none" w:sz="0" w:space="0" w:color="auto"/>
      </w:divBdr>
      <w:divsChild>
        <w:div w:id="231620116">
          <w:marLeft w:val="0"/>
          <w:marRight w:val="0"/>
          <w:marTop w:val="0"/>
          <w:marBottom w:val="0"/>
          <w:divBdr>
            <w:top w:val="none" w:sz="0" w:space="0" w:color="auto"/>
            <w:left w:val="none" w:sz="0" w:space="0" w:color="auto"/>
            <w:bottom w:val="none" w:sz="0" w:space="0" w:color="auto"/>
            <w:right w:val="none" w:sz="0" w:space="0" w:color="auto"/>
          </w:divBdr>
        </w:div>
        <w:div w:id="400324046">
          <w:marLeft w:val="0"/>
          <w:marRight w:val="0"/>
          <w:marTop w:val="0"/>
          <w:marBottom w:val="0"/>
          <w:divBdr>
            <w:top w:val="none" w:sz="0" w:space="0" w:color="auto"/>
            <w:left w:val="none" w:sz="0" w:space="0" w:color="auto"/>
            <w:bottom w:val="none" w:sz="0" w:space="0" w:color="auto"/>
            <w:right w:val="none" w:sz="0" w:space="0" w:color="auto"/>
          </w:divBdr>
        </w:div>
      </w:divsChild>
    </w:div>
    <w:div w:id="445466870">
      <w:bodyDiv w:val="1"/>
      <w:marLeft w:val="0"/>
      <w:marRight w:val="0"/>
      <w:marTop w:val="0"/>
      <w:marBottom w:val="0"/>
      <w:divBdr>
        <w:top w:val="none" w:sz="0" w:space="0" w:color="auto"/>
        <w:left w:val="none" w:sz="0" w:space="0" w:color="auto"/>
        <w:bottom w:val="none" w:sz="0" w:space="0" w:color="auto"/>
        <w:right w:val="none" w:sz="0" w:space="0" w:color="auto"/>
      </w:divBdr>
    </w:div>
    <w:div w:id="642854634">
      <w:bodyDiv w:val="1"/>
      <w:marLeft w:val="0"/>
      <w:marRight w:val="0"/>
      <w:marTop w:val="0"/>
      <w:marBottom w:val="0"/>
      <w:divBdr>
        <w:top w:val="none" w:sz="0" w:space="0" w:color="auto"/>
        <w:left w:val="none" w:sz="0" w:space="0" w:color="auto"/>
        <w:bottom w:val="none" w:sz="0" w:space="0" w:color="auto"/>
        <w:right w:val="none" w:sz="0" w:space="0" w:color="auto"/>
      </w:divBdr>
      <w:divsChild>
        <w:div w:id="756904405">
          <w:marLeft w:val="0"/>
          <w:marRight w:val="0"/>
          <w:marTop w:val="0"/>
          <w:marBottom w:val="0"/>
          <w:divBdr>
            <w:top w:val="none" w:sz="0" w:space="0" w:color="auto"/>
            <w:left w:val="none" w:sz="0" w:space="0" w:color="auto"/>
            <w:bottom w:val="none" w:sz="0" w:space="0" w:color="auto"/>
            <w:right w:val="none" w:sz="0" w:space="0" w:color="auto"/>
          </w:divBdr>
          <w:divsChild>
            <w:div w:id="2029596810">
              <w:marLeft w:val="0"/>
              <w:marRight w:val="0"/>
              <w:marTop w:val="0"/>
              <w:marBottom w:val="0"/>
              <w:divBdr>
                <w:top w:val="none" w:sz="0" w:space="0" w:color="auto"/>
                <w:left w:val="none" w:sz="0" w:space="0" w:color="auto"/>
                <w:bottom w:val="none" w:sz="0" w:space="0" w:color="auto"/>
                <w:right w:val="none" w:sz="0" w:space="0" w:color="auto"/>
              </w:divBdr>
            </w:div>
            <w:div w:id="1157301872">
              <w:marLeft w:val="0"/>
              <w:marRight w:val="0"/>
              <w:marTop w:val="0"/>
              <w:marBottom w:val="0"/>
              <w:divBdr>
                <w:top w:val="none" w:sz="0" w:space="0" w:color="auto"/>
                <w:left w:val="none" w:sz="0" w:space="0" w:color="auto"/>
                <w:bottom w:val="none" w:sz="0" w:space="0" w:color="auto"/>
                <w:right w:val="none" w:sz="0" w:space="0" w:color="auto"/>
              </w:divBdr>
            </w:div>
            <w:div w:id="251354372">
              <w:marLeft w:val="0"/>
              <w:marRight w:val="0"/>
              <w:marTop w:val="0"/>
              <w:marBottom w:val="0"/>
              <w:divBdr>
                <w:top w:val="none" w:sz="0" w:space="0" w:color="auto"/>
                <w:left w:val="none" w:sz="0" w:space="0" w:color="auto"/>
                <w:bottom w:val="none" w:sz="0" w:space="0" w:color="auto"/>
                <w:right w:val="none" w:sz="0" w:space="0" w:color="auto"/>
              </w:divBdr>
            </w:div>
            <w:div w:id="119344517">
              <w:marLeft w:val="0"/>
              <w:marRight w:val="0"/>
              <w:marTop w:val="0"/>
              <w:marBottom w:val="0"/>
              <w:divBdr>
                <w:top w:val="none" w:sz="0" w:space="0" w:color="auto"/>
                <w:left w:val="none" w:sz="0" w:space="0" w:color="auto"/>
                <w:bottom w:val="none" w:sz="0" w:space="0" w:color="auto"/>
                <w:right w:val="none" w:sz="0" w:space="0" w:color="auto"/>
              </w:divBdr>
            </w:div>
            <w:div w:id="786854935">
              <w:marLeft w:val="0"/>
              <w:marRight w:val="0"/>
              <w:marTop w:val="0"/>
              <w:marBottom w:val="0"/>
              <w:divBdr>
                <w:top w:val="none" w:sz="0" w:space="0" w:color="auto"/>
                <w:left w:val="none" w:sz="0" w:space="0" w:color="auto"/>
                <w:bottom w:val="none" w:sz="0" w:space="0" w:color="auto"/>
                <w:right w:val="none" w:sz="0" w:space="0" w:color="auto"/>
              </w:divBdr>
            </w:div>
            <w:div w:id="1000741426">
              <w:marLeft w:val="0"/>
              <w:marRight w:val="0"/>
              <w:marTop w:val="0"/>
              <w:marBottom w:val="0"/>
              <w:divBdr>
                <w:top w:val="none" w:sz="0" w:space="0" w:color="auto"/>
                <w:left w:val="none" w:sz="0" w:space="0" w:color="auto"/>
                <w:bottom w:val="none" w:sz="0" w:space="0" w:color="auto"/>
                <w:right w:val="none" w:sz="0" w:space="0" w:color="auto"/>
              </w:divBdr>
            </w:div>
            <w:div w:id="124474882">
              <w:marLeft w:val="0"/>
              <w:marRight w:val="0"/>
              <w:marTop w:val="0"/>
              <w:marBottom w:val="0"/>
              <w:divBdr>
                <w:top w:val="none" w:sz="0" w:space="0" w:color="auto"/>
                <w:left w:val="none" w:sz="0" w:space="0" w:color="auto"/>
                <w:bottom w:val="none" w:sz="0" w:space="0" w:color="auto"/>
                <w:right w:val="none" w:sz="0" w:space="0" w:color="auto"/>
              </w:divBdr>
            </w:div>
            <w:div w:id="1049963604">
              <w:marLeft w:val="0"/>
              <w:marRight w:val="0"/>
              <w:marTop w:val="0"/>
              <w:marBottom w:val="0"/>
              <w:divBdr>
                <w:top w:val="none" w:sz="0" w:space="0" w:color="auto"/>
                <w:left w:val="none" w:sz="0" w:space="0" w:color="auto"/>
                <w:bottom w:val="none" w:sz="0" w:space="0" w:color="auto"/>
                <w:right w:val="none" w:sz="0" w:space="0" w:color="auto"/>
              </w:divBdr>
            </w:div>
            <w:div w:id="723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0050">
      <w:bodyDiv w:val="1"/>
      <w:marLeft w:val="0"/>
      <w:marRight w:val="0"/>
      <w:marTop w:val="0"/>
      <w:marBottom w:val="0"/>
      <w:divBdr>
        <w:top w:val="none" w:sz="0" w:space="0" w:color="auto"/>
        <w:left w:val="none" w:sz="0" w:space="0" w:color="auto"/>
        <w:bottom w:val="none" w:sz="0" w:space="0" w:color="auto"/>
        <w:right w:val="none" w:sz="0" w:space="0" w:color="auto"/>
      </w:divBdr>
      <w:divsChild>
        <w:div w:id="1926332206">
          <w:marLeft w:val="0"/>
          <w:marRight w:val="0"/>
          <w:marTop w:val="0"/>
          <w:marBottom w:val="0"/>
          <w:divBdr>
            <w:top w:val="none" w:sz="0" w:space="0" w:color="auto"/>
            <w:left w:val="none" w:sz="0" w:space="0" w:color="auto"/>
            <w:bottom w:val="none" w:sz="0" w:space="0" w:color="auto"/>
            <w:right w:val="none" w:sz="0" w:space="0" w:color="auto"/>
          </w:divBdr>
          <w:divsChild>
            <w:div w:id="1040400906">
              <w:marLeft w:val="0"/>
              <w:marRight w:val="0"/>
              <w:marTop w:val="0"/>
              <w:marBottom w:val="0"/>
              <w:divBdr>
                <w:top w:val="none" w:sz="0" w:space="0" w:color="auto"/>
                <w:left w:val="none" w:sz="0" w:space="0" w:color="auto"/>
                <w:bottom w:val="none" w:sz="0" w:space="0" w:color="auto"/>
                <w:right w:val="none" w:sz="0" w:space="0" w:color="auto"/>
              </w:divBdr>
            </w:div>
            <w:div w:id="115952924">
              <w:marLeft w:val="0"/>
              <w:marRight w:val="0"/>
              <w:marTop w:val="0"/>
              <w:marBottom w:val="0"/>
              <w:divBdr>
                <w:top w:val="none" w:sz="0" w:space="0" w:color="auto"/>
                <w:left w:val="none" w:sz="0" w:space="0" w:color="auto"/>
                <w:bottom w:val="none" w:sz="0" w:space="0" w:color="auto"/>
                <w:right w:val="none" w:sz="0" w:space="0" w:color="auto"/>
              </w:divBdr>
            </w:div>
            <w:div w:id="1389767265">
              <w:marLeft w:val="0"/>
              <w:marRight w:val="0"/>
              <w:marTop w:val="0"/>
              <w:marBottom w:val="0"/>
              <w:divBdr>
                <w:top w:val="none" w:sz="0" w:space="0" w:color="auto"/>
                <w:left w:val="none" w:sz="0" w:space="0" w:color="auto"/>
                <w:bottom w:val="none" w:sz="0" w:space="0" w:color="auto"/>
                <w:right w:val="none" w:sz="0" w:space="0" w:color="auto"/>
              </w:divBdr>
            </w:div>
            <w:div w:id="1589382483">
              <w:marLeft w:val="0"/>
              <w:marRight w:val="0"/>
              <w:marTop w:val="0"/>
              <w:marBottom w:val="0"/>
              <w:divBdr>
                <w:top w:val="none" w:sz="0" w:space="0" w:color="auto"/>
                <w:left w:val="none" w:sz="0" w:space="0" w:color="auto"/>
                <w:bottom w:val="none" w:sz="0" w:space="0" w:color="auto"/>
                <w:right w:val="none" w:sz="0" w:space="0" w:color="auto"/>
              </w:divBdr>
            </w:div>
            <w:div w:id="982779858">
              <w:marLeft w:val="0"/>
              <w:marRight w:val="0"/>
              <w:marTop w:val="0"/>
              <w:marBottom w:val="0"/>
              <w:divBdr>
                <w:top w:val="none" w:sz="0" w:space="0" w:color="auto"/>
                <w:left w:val="none" w:sz="0" w:space="0" w:color="auto"/>
                <w:bottom w:val="none" w:sz="0" w:space="0" w:color="auto"/>
                <w:right w:val="none" w:sz="0" w:space="0" w:color="auto"/>
              </w:divBdr>
            </w:div>
            <w:div w:id="309870714">
              <w:marLeft w:val="0"/>
              <w:marRight w:val="0"/>
              <w:marTop w:val="0"/>
              <w:marBottom w:val="0"/>
              <w:divBdr>
                <w:top w:val="none" w:sz="0" w:space="0" w:color="auto"/>
                <w:left w:val="none" w:sz="0" w:space="0" w:color="auto"/>
                <w:bottom w:val="none" w:sz="0" w:space="0" w:color="auto"/>
                <w:right w:val="none" w:sz="0" w:space="0" w:color="auto"/>
              </w:divBdr>
            </w:div>
            <w:div w:id="902569726">
              <w:marLeft w:val="0"/>
              <w:marRight w:val="0"/>
              <w:marTop w:val="0"/>
              <w:marBottom w:val="0"/>
              <w:divBdr>
                <w:top w:val="none" w:sz="0" w:space="0" w:color="auto"/>
                <w:left w:val="none" w:sz="0" w:space="0" w:color="auto"/>
                <w:bottom w:val="none" w:sz="0" w:space="0" w:color="auto"/>
                <w:right w:val="none" w:sz="0" w:space="0" w:color="auto"/>
              </w:divBdr>
            </w:div>
            <w:div w:id="62803662">
              <w:marLeft w:val="0"/>
              <w:marRight w:val="0"/>
              <w:marTop w:val="0"/>
              <w:marBottom w:val="0"/>
              <w:divBdr>
                <w:top w:val="none" w:sz="0" w:space="0" w:color="auto"/>
                <w:left w:val="none" w:sz="0" w:space="0" w:color="auto"/>
                <w:bottom w:val="none" w:sz="0" w:space="0" w:color="auto"/>
                <w:right w:val="none" w:sz="0" w:space="0" w:color="auto"/>
              </w:divBdr>
            </w:div>
            <w:div w:id="1205756198">
              <w:marLeft w:val="0"/>
              <w:marRight w:val="0"/>
              <w:marTop w:val="0"/>
              <w:marBottom w:val="0"/>
              <w:divBdr>
                <w:top w:val="none" w:sz="0" w:space="0" w:color="auto"/>
                <w:left w:val="none" w:sz="0" w:space="0" w:color="auto"/>
                <w:bottom w:val="none" w:sz="0" w:space="0" w:color="auto"/>
                <w:right w:val="none" w:sz="0" w:space="0" w:color="auto"/>
              </w:divBdr>
            </w:div>
            <w:div w:id="89156297">
              <w:marLeft w:val="0"/>
              <w:marRight w:val="0"/>
              <w:marTop w:val="0"/>
              <w:marBottom w:val="0"/>
              <w:divBdr>
                <w:top w:val="none" w:sz="0" w:space="0" w:color="auto"/>
                <w:left w:val="none" w:sz="0" w:space="0" w:color="auto"/>
                <w:bottom w:val="none" w:sz="0" w:space="0" w:color="auto"/>
                <w:right w:val="none" w:sz="0" w:space="0" w:color="auto"/>
              </w:divBdr>
            </w:div>
            <w:div w:id="924263587">
              <w:marLeft w:val="0"/>
              <w:marRight w:val="0"/>
              <w:marTop w:val="0"/>
              <w:marBottom w:val="0"/>
              <w:divBdr>
                <w:top w:val="none" w:sz="0" w:space="0" w:color="auto"/>
                <w:left w:val="none" w:sz="0" w:space="0" w:color="auto"/>
                <w:bottom w:val="none" w:sz="0" w:space="0" w:color="auto"/>
                <w:right w:val="none" w:sz="0" w:space="0" w:color="auto"/>
              </w:divBdr>
            </w:div>
            <w:div w:id="305012429">
              <w:marLeft w:val="0"/>
              <w:marRight w:val="0"/>
              <w:marTop w:val="0"/>
              <w:marBottom w:val="0"/>
              <w:divBdr>
                <w:top w:val="none" w:sz="0" w:space="0" w:color="auto"/>
                <w:left w:val="none" w:sz="0" w:space="0" w:color="auto"/>
                <w:bottom w:val="none" w:sz="0" w:space="0" w:color="auto"/>
                <w:right w:val="none" w:sz="0" w:space="0" w:color="auto"/>
              </w:divBdr>
            </w:div>
            <w:div w:id="1004404848">
              <w:marLeft w:val="0"/>
              <w:marRight w:val="0"/>
              <w:marTop w:val="0"/>
              <w:marBottom w:val="0"/>
              <w:divBdr>
                <w:top w:val="none" w:sz="0" w:space="0" w:color="auto"/>
                <w:left w:val="none" w:sz="0" w:space="0" w:color="auto"/>
                <w:bottom w:val="none" w:sz="0" w:space="0" w:color="auto"/>
                <w:right w:val="none" w:sz="0" w:space="0" w:color="auto"/>
              </w:divBdr>
            </w:div>
            <w:div w:id="1289049115">
              <w:marLeft w:val="0"/>
              <w:marRight w:val="0"/>
              <w:marTop w:val="0"/>
              <w:marBottom w:val="0"/>
              <w:divBdr>
                <w:top w:val="none" w:sz="0" w:space="0" w:color="auto"/>
                <w:left w:val="none" w:sz="0" w:space="0" w:color="auto"/>
                <w:bottom w:val="none" w:sz="0" w:space="0" w:color="auto"/>
                <w:right w:val="none" w:sz="0" w:space="0" w:color="auto"/>
              </w:divBdr>
            </w:div>
            <w:div w:id="712268235">
              <w:marLeft w:val="0"/>
              <w:marRight w:val="0"/>
              <w:marTop w:val="0"/>
              <w:marBottom w:val="0"/>
              <w:divBdr>
                <w:top w:val="none" w:sz="0" w:space="0" w:color="auto"/>
                <w:left w:val="none" w:sz="0" w:space="0" w:color="auto"/>
                <w:bottom w:val="none" w:sz="0" w:space="0" w:color="auto"/>
                <w:right w:val="none" w:sz="0" w:space="0" w:color="auto"/>
              </w:divBdr>
            </w:div>
            <w:div w:id="1488283274">
              <w:marLeft w:val="0"/>
              <w:marRight w:val="0"/>
              <w:marTop w:val="0"/>
              <w:marBottom w:val="0"/>
              <w:divBdr>
                <w:top w:val="none" w:sz="0" w:space="0" w:color="auto"/>
                <w:left w:val="none" w:sz="0" w:space="0" w:color="auto"/>
                <w:bottom w:val="none" w:sz="0" w:space="0" w:color="auto"/>
                <w:right w:val="none" w:sz="0" w:space="0" w:color="auto"/>
              </w:divBdr>
            </w:div>
            <w:div w:id="1654141359">
              <w:marLeft w:val="0"/>
              <w:marRight w:val="0"/>
              <w:marTop w:val="0"/>
              <w:marBottom w:val="0"/>
              <w:divBdr>
                <w:top w:val="none" w:sz="0" w:space="0" w:color="auto"/>
                <w:left w:val="none" w:sz="0" w:space="0" w:color="auto"/>
                <w:bottom w:val="none" w:sz="0" w:space="0" w:color="auto"/>
                <w:right w:val="none" w:sz="0" w:space="0" w:color="auto"/>
              </w:divBdr>
            </w:div>
            <w:div w:id="613942139">
              <w:marLeft w:val="0"/>
              <w:marRight w:val="0"/>
              <w:marTop w:val="0"/>
              <w:marBottom w:val="0"/>
              <w:divBdr>
                <w:top w:val="none" w:sz="0" w:space="0" w:color="auto"/>
                <w:left w:val="none" w:sz="0" w:space="0" w:color="auto"/>
                <w:bottom w:val="none" w:sz="0" w:space="0" w:color="auto"/>
                <w:right w:val="none" w:sz="0" w:space="0" w:color="auto"/>
              </w:divBdr>
            </w:div>
            <w:div w:id="235172196">
              <w:marLeft w:val="0"/>
              <w:marRight w:val="0"/>
              <w:marTop w:val="0"/>
              <w:marBottom w:val="0"/>
              <w:divBdr>
                <w:top w:val="none" w:sz="0" w:space="0" w:color="auto"/>
                <w:left w:val="none" w:sz="0" w:space="0" w:color="auto"/>
                <w:bottom w:val="none" w:sz="0" w:space="0" w:color="auto"/>
                <w:right w:val="none" w:sz="0" w:space="0" w:color="auto"/>
              </w:divBdr>
            </w:div>
            <w:div w:id="11462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559">
      <w:bodyDiv w:val="1"/>
      <w:marLeft w:val="0"/>
      <w:marRight w:val="0"/>
      <w:marTop w:val="0"/>
      <w:marBottom w:val="0"/>
      <w:divBdr>
        <w:top w:val="none" w:sz="0" w:space="0" w:color="auto"/>
        <w:left w:val="none" w:sz="0" w:space="0" w:color="auto"/>
        <w:bottom w:val="none" w:sz="0" w:space="0" w:color="auto"/>
        <w:right w:val="none" w:sz="0" w:space="0" w:color="auto"/>
      </w:divBdr>
      <w:divsChild>
        <w:div w:id="1662662934">
          <w:marLeft w:val="0"/>
          <w:marRight w:val="0"/>
          <w:marTop w:val="0"/>
          <w:marBottom w:val="0"/>
          <w:divBdr>
            <w:top w:val="none" w:sz="0" w:space="0" w:color="auto"/>
            <w:left w:val="none" w:sz="0" w:space="0" w:color="auto"/>
            <w:bottom w:val="none" w:sz="0" w:space="0" w:color="auto"/>
            <w:right w:val="none" w:sz="0" w:space="0" w:color="auto"/>
          </w:divBdr>
        </w:div>
      </w:divsChild>
    </w:div>
    <w:div w:id="658311571">
      <w:bodyDiv w:val="1"/>
      <w:marLeft w:val="0"/>
      <w:marRight w:val="0"/>
      <w:marTop w:val="0"/>
      <w:marBottom w:val="0"/>
      <w:divBdr>
        <w:top w:val="none" w:sz="0" w:space="0" w:color="auto"/>
        <w:left w:val="none" w:sz="0" w:space="0" w:color="auto"/>
        <w:bottom w:val="none" w:sz="0" w:space="0" w:color="auto"/>
        <w:right w:val="none" w:sz="0" w:space="0" w:color="auto"/>
      </w:divBdr>
      <w:divsChild>
        <w:div w:id="2047437679">
          <w:marLeft w:val="0"/>
          <w:marRight w:val="0"/>
          <w:marTop w:val="0"/>
          <w:marBottom w:val="0"/>
          <w:divBdr>
            <w:top w:val="none" w:sz="0" w:space="0" w:color="auto"/>
            <w:left w:val="none" w:sz="0" w:space="0" w:color="auto"/>
            <w:bottom w:val="none" w:sz="0" w:space="0" w:color="auto"/>
            <w:right w:val="none" w:sz="0" w:space="0" w:color="auto"/>
          </w:divBdr>
        </w:div>
      </w:divsChild>
    </w:div>
    <w:div w:id="700401699">
      <w:bodyDiv w:val="1"/>
      <w:marLeft w:val="0"/>
      <w:marRight w:val="0"/>
      <w:marTop w:val="0"/>
      <w:marBottom w:val="0"/>
      <w:divBdr>
        <w:top w:val="none" w:sz="0" w:space="0" w:color="auto"/>
        <w:left w:val="none" w:sz="0" w:space="0" w:color="auto"/>
        <w:bottom w:val="none" w:sz="0" w:space="0" w:color="auto"/>
        <w:right w:val="none" w:sz="0" w:space="0" w:color="auto"/>
      </w:divBdr>
    </w:div>
    <w:div w:id="783040969">
      <w:bodyDiv w:val="1"/>
      <w:marLeft w:val="0"/>
      <w:marRight w:val="0"/>
      <w:marTop w:val="0"/>
      <w:marBottom w:val="0"/>
      <w:divBdr>
        <w:top w:val="none" w:sz="0" w:space="0" w:color="auto"/>
        <w:left w:val="none" w:sz="0" w:space="0" w:color="auto"/>
        <w:bottom w:val="none" w:sz="0" w:space="0" w:color="auto"/>
        <w:right w:val="none" w:sz="0" w:space="0" w:color="auto"/>
      </w:divBdr>
      <w:divsChild>
        <w:div w:id="811169535">
          <w:marLeft w:val="0"/>
          <w:marRight w:val="0"/>
          <w:marTop w:val="0"/>
          <w:marBottom w:val="0"/>
          <w:divBdr>
            <w:top w:val="none" w:sz="0" w:space="0" w:color="auto"/>
            <w:left w:val="none" w:sz="0" w:space="0" w:color="auto"/>
            <w:bottom w:val="none" w:sz="0" w:space="0" w:color="auto"/>
            <w:right w:val="none" w:sz="0" w:space="0" w:color="auto"/>
          </w:divBdr>
        </w:div>
      </w:divsChild>
    </w:div>
    <w:div w:id="909195219">
      <w:bodyDiv w:val="1"/>
      <w:marLeft w:val="0"/>
      <w:marRight w:val="0"/>
      <w:marTop w:val="0"/>
      <w:marBottom w:val="0"/>
      <w:divBdr>
        <w:top w:val="none" w:sz="0" w:space="0" w:color="auto"/>
        <w:left w:val="none" w:sz="0" w:space="0" w:color="auto"/>
        <w:bottom w:val="none" w:sz="0" w:space="0" w:color="auto"/>
        <w:right w:val="none" w:sz="0" w:space="0" w:color="auto"/>
      </w:divBdr>
      <w:divsChild>
        <w:div w:id="326902194">
          <w:marLeft w:val="0"/>
          <w:marRight w:val="0"/>
          <w:marTop w:val="0"/>
          <w:marBottom w:val="0"/>
          <w:divBdr>
            <w:top w:val="none" w:sz="0" w:space="0" w:color="auto"/>
            <w:left w:val="none" w:sz="0" w:space="0" w:color="auto"/>
            <w:bottom w:val="none" w:sz="0" w:space="0" w:color="auto"/>
            <w:right w:val="none" w:sz="0" w:space="0" w:color="auto"/>
          </w:divBdr>
          <w:divsChild>
            <w:div w:id="1155145011">
              <w:marLeft w:val="0"/>
              <w:marRight w:val="0"/>
              <w:marTop w:val="0"/>
              <w:marBottom w:val="0"/>
              <w:divBdr>
                <w:top w:val="none" w:sz="0" w:space="0" w:color="auto"/>
                <w:left w:val="none" w:sz="0" w:space="0" w:color="auto"/>
                <w:bottom w:val="none" w:sz="0" w:space="0" w:color="auto"/>
                <w:right w:val="none" w:sz="0" w:space="0" w:color="auto"/>
              </w:divBdr>
            </w:div>
            <w:div w:id="902376219">
              <w:marLeft w:val="0"/>
              <w:marRight w:val="0"/>
              <w:marTop w:val="0"/>
              <w:marBottom w:val="0"/>
              <w:divBdr>
                <w:top w:val="none" w:sz="0" w:space="0" w:color="auto"/>
                <w:left w:val="none" w:sz="0" w:space="0" w:color="auto"/>
                <w:bottom w:val="none" w:sz="0" w:space="0" w:color="auto"/>
                <w:right w:val="none" w:sz="0" w:space="0" w:color="auto"/>
              </w:divBdr>
            </w:div>
            <w:div w:id="1069156053">
              <w:marLeft w:val="0"/>
              <w:marRight w:val="0"/>
              <w:marTop w:val="0"/>
              <w:marBottom w:val="0"/>
              <w:divBdr>
                <w:top w:val="none" w:sz="0" w:space="0" w:color="auto"/>
                <w:left w:val="none" w:sz="0" w:space="0" w:color="auto"/>
                <w:bottom w:val="none" w:sz="0" w:space="0" w:color="auto"/>
                <w:right w:val="none" w:sz="0" w:space="0" w:color="auto"/>
              </w:divBdr>
            </w:div>
            <w:div w:id="845096497">
              <w:marLeft w:val="0"/>
              <w:marRight w:val="0"/>
              <w:marTop w:val="0"/>
              <w:marBottom w:val="0"/>
              <w:divBdr>
                <w:top w:val="none" w:sz="0" w:space="0" w:color="auto"/>
                <w:left w:val="none" w:sz="0" w:space="0" w:color="auto"/>
                <w:bottom w:val="none" w:sz="0" w:space="0" w:color="auto"/>
                <w:right w:val="none" w:sz="0" w:space="0" w:color="auto"/>
              </w:divBdr>
            </w:div>
            <w:div w:id="888148648">
              <w:marLeft w:val="0"/>
              <w:marRight w:val="0"/>
              <w:marTop w:val="0"/>
              <w:marBottom w:val="0"/>
              <w:divBdr>
                <w:top w:val="none" w:sz="0" w:space="0" w:color="auto"/>
                <w:left w:val="none" w:sz="0" w:space="0" w:color="auto"/>
                <w:bottom w:val="none" w:sz="0" w:space="0" w:color="auto"/>
                <w:right w:val="none" w:sz="0" w:space="0" w:color="auto"/>
              </w:divBdr>
            </w:div>
            <w:div w:id="1052117115">
              <w:marLeft w:val="0"/>
              <w:marRight w:val="0"/>
              <w:marTop w:val="0"/>
              <w:marBottom w:val="0"/>
              <w:divBdr>
                <w:top w:val="none" w:sz="0" w:space="0" w:color="auto"/>
                <w:left w:val="none" w:sz="0" w:space="0" w:color="auto"/>
                <w:bottom w:val="none" w:sz="0" w:space="0" w:color="auto"/>
                <w:right w:val="none" w:sz="0" w:space="0" w:color="auto"/>
              </w:divBdr>
            </w:div>
            <w:div w:id="1875845069">
              <w:marLeft w:val="0"/>
              <w:marRight w:val="0"/>
              <w:marTop w:val="0"/>
              <w:marBottom w:val="0"/>
              <w:divBdr>
                <w:top w:val="none" w:sz="0" w:space="0" w:color="auto"/>
                <w:left w:val="none" w:sz="0" w:space="0" w:color="auto"/>
                <w:bottom w:val="none" w:sz="0" w:space="0" w:color="auto"/>
                <w:right w:val="none" w:sz="0" w:space="0" w:color="auto"/>
              </w:divBdr>
            </w:div>
            <w:div w:id="313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386">
      <w:bodyDiv w:val="1"/>
      <w:marLeft w:val="0"/>
      <w:marRight w:val="0"/>
      <w:marTop w:val="0"/>
      <w:marBottom w:val="0"/>
      <w:divBdr>
        <w:top w:val="none" w:sz="0" w:space="0" w:color="auto"/>
        <w:left w:val="none" w:sz="0" w:space="0" w:color="auto"/>
        <w:bottom w:val="none" w:sz="0" w:space="0" w:color="auto"/>
        <w:right w:val="none" w:sz="0" w:space="0" w:color="auto"/>
      </w:divBdr>
      <w:divsChild>
        <w:div w:id="37366759">
          <w:marLeft w:val="0"/>
          <w:marRight w:val="0"/>
          <w:marTop w:val="0"/>
          <w:marBottom w:val="0"/>
          <w:divBdr>
            <w:top w:val="none" w:sz="0" w:space="0" w:color="auto"/>
            <w:left w:val="none" w:sz="0" w:space="0" w:color="auto"/>
            <w:bottom w:val="none" w:sz="0" w:space="0" w:color="auto"/>
            <w:right w:val="none" w:sz="0" w:space="0" w:color="auto"/>
          </w:divBdr>
          <w:divsChild>
            <w:div w:id="1780758057">
              <w:marLeft w:val="0"/>
              <w:marRight w:val="0"/>
              <w:marTop w:val="0"/>
              <w:marBottom w:val="0"/>
              <w:divBdr>
                <w:top w:val="none" w:sz="0" w:space="0" w:color="auto"/>
                <w:left w:val="none" w:sz="0" w:space="0" w:color="auto"/>
                <w:bottom w:val="none" w:sz="0" w:space="0" w:color="auto"/>
                <w:right w:val="none" w:sz="0" w:space="0" w:color="auto"/>
              </w:divBdr>
            </w:div>
            <w:div w:id="1838688110">
              <w:marLeft w:val="0"/>
              <w:marRight w:val="0"/>
              <w:marTop w:val="0"/>
              <w:marBottom w:val="0"/>
              <w:divBdr>
                <w:top w:val="none" w:sz="0" w:space="0" w:color="auto"/>
                <w:left w:val="none" w:sz="0" w:space="0" w:color="auto"/>
                <w:bottom w:val="none" w:sz="0" w:space="0" w:color="auto"/>
                <w:right w:val="none" w:sz="0" w:space="0" w:color="auto"/>
              </w:divBdr>
            </w:div>
            <w:div w:id="730269744">
              <w:marLeft w:val="0"/>
              <w:marRight w:val="0"/>
              <w:marTop w:val="0"/>
              <w:marBottom w:val="0"/>
              <w:divBdr>
                <w:top w:val="none" w:sz="0" w:space="0" w:color="auto"/>
                <w:left w:val="none" w:sz="0" w:space="0" w:color="auto"/>
                <w:bottom w:val="none" w:sz="0" w:space="0" w:color="auto"/>
                <w:right w:val="none" w:sz="0" w:space="0" w:color="auto"/>
              </w:divBdr>
            </w:div>
            <w:div w:id="451286731">
              <w:marLeft w:val="0"/>
              <w:marRight w:val="0"/>
              <w:marTop w:val="0"/>
              <w:marBottom w:val="0"/>
              <w:divBdr>
                <w:top w:val="none" w:sz="0" w:space="0" w:color="auto"/>
                <w:left w:val="none" w:sz="0" w:space="0" w:color="auto"/>
                <w:bottom w:val="none" w:sz="0" w:space="0" w:color="auto"/>
                <w:right w:val="none" w:sz="0" w:space="0" w:color="auto"/>
              </w:divBdr>
            </w:div>
            <w:div w:id="1770932728">
              <w:marLeft w:val="0"/>
              <w:marRight w:val="0"/>
              <w:marTop w:val="0"/>
              <w:marBottom w:val="0"/>
              <w:divBdr>
                <w:top w:val="none" w:sz="0" w:space="0" w:color="auto"/>
                <w:left w:val="none" w:sz="0" w:space="0" w:color="auto"/>
                <w:bottom w:val="none" w:sz="0" w:space="0" w:color="auto"/>
                <w:right w:val="none" w:sz="0" w:space="0" w:color="auto"/>
              </w:divBdr>
            </w:div>
            <w:div w:id="1224490194">
              <w:marLeft w:val="0"/>
              <w:marRight w:val="0"/>
              <w:marTop w:val="0"/>
              <w:marBottom w:val="0"/>
              <w:divBdr>
                <w:top w:val="none" w:sz="0" w:space="0" w:color="auto"/>
                <w:left w:val="none" w:sz="0" w:space="0" w:color="auto"/>
                <w:bottom w:val="none" w:sz="0" w:space="0" w:color="auto"/>
                <w:right w:val="none" w:sz="0" w:space="0" w:color="auto"/>
              </w:divBdr>
            </w:div>
            <w:div w:id="1466892480">
              <w:marLeft w:val="0"/>
              <w:marRight w:val="0"/>
              <w:marTop w:val="0"/>
              <w:marBottom w:val="0"/>
              <w:divBdr>
                <w:top w:val="none" w:sz="0" w:space="0" w:color="auto"/>
                <w:left w:val="none" w:sz="0" w:space="0" w:color="auto"/>
                <w:bottom w:val="none" w:sz="0" w:space="0" w:color="auto"/>
                <w:right w:val="none" w:sz="0" w:space="0" w:color="auto"/>
              </w:divBdr>
            </w:div>
            <w:div w:id="1598828150">
              <w:marLeft w:val="0"/>
              <w:marRight w:val="0"/>
              <w:marTop w:val="0"/>
              <w:marBottom w:val="0"/>
              <w:divBdr>
                <w:top w:val="none" w:sz="0" w:space="0" w:color="auto"/>
                <w:left w:val="none" w:sz="0" w:space="0" w:color="auto"/>
                <w:bottom w:val="none" w:sz="0" w:space="0" w:color="auto"/>
                <w:right w:val="none" w:sz="0" w:space="0" w:color="auto"/>
              </w:divBdr>
            </w:div>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7433">
      <w:bodyDiv w:val="1"/>
      <w:marLeft w:val="0"/>
      <w:marRight w:val="0"/>
      <w:marTop w:val="0"/>
      <w:marBottom w:val="0"/>
      <w:divBdr>
        <w:top w:val="none" w:sz="0" w:space="0" w:color="auto"/>
        <w:left w:val="none" w:sz="0" w:space="0" w:color="auto"/>
        <w:bottom w:val="none" w:sz="0" w:space="0" w:color="auto"/>
        <w:right w:val="none" w:sz="0" w:space="0" w:color="auto"/>
      </w:divBdr>
      <w:divsChild>
        <w:div w:id="2083406166">
          <w:marLeft w:val="0"/>
          <w:marRight w:val="0"/>
          <w:marTop w:val="0"/>
          <w:marBottom w:val="0"/>
          <w:divBdr>
            <w:top w:val="none" w:sz="0" w:space="0" w:color="auto"/>
            <w:left w:val="none" w:sz="0" w:space="0" w:color="auto"/>
            <w:bottom w:val="none" w:sz="0" w:space="0" w:color="auto"/>
            <w:right w:val="none" w:sz="0" w:space="0" w:color="auto"/>
          </w:divBdr>
        </w:div>
        <w:div w:id="321474354">
          <w:marLeft w:val="0"/>
          <w:marRight w:val="0"/>
          <w:marTop w:val="0"/>
          <w:marBottom w:val="0"/>
          <w:divBdr>
            <w:top w:val="none" w:sz="0" w:space="0" w:color="auto"/>
            <w:left w:val="none" w:sz="0" w:space="0" w:color="auto"/>
            <w:bottom w:val="none" w:sz="0" w:space="0" w:color="auto"/>
            <w:right w:val="none" w:sz="0" w:space="0" w:color="auto"/>
          </w:divBdr>
        </w:div>
        <w:div w:id="1285768268">
          <w:marLeft w:val="0"/>
          <w:marRight w:val="0"/>
          <w:marTop w:val="0"/>
          <w:marBottom w:val="0"/>
          <w:divBdr>
            <w:top w:val="none" w:sz="0" w:space="0" w:color="auto"/>
            <w:left w:val="none" w:sz="0" w:space="0" w:color="auto"/>
            <w:bottom w:val="none" w:sz="0" w:space="0" w:color="auto"/>
            <w:right w:val="none" w:sz="0" w:space="0" w:color="auto"/>
          </w:divBdr>
        </w:div>
      </w:divsChild>
    </w:div>
    <w:div w:id="1114398209">
      <w:bodyDiv w:val="1"/>
      <w:marLeft w:val="0"/>
      <w:marRight w:val="0"/>
      <w:marTop w:val="0"/>
      <w:marBottom w:val="0"/>
      <w:divBdr>
        <w:top w:val="none" w:sz="0" w:space="0" w:color="auto"/>
        <w:left w:val="none" w:sz="0" w:space="0" w:color="auto"/>
        <w:bottom w:val="none" w:sz="0" w:space="0" w:color="auto"/>
        <w:right w:val="none" w:sz="0" w:space="0" w:color="auto"/>
      </w:divBdr>
      <w:divsChild>
        <w:div w:id="2074741075">
          <w:marLeft w:val="0"/>
          <w:marRight w:val="0"/>
          <w:marTop w:val="0"/>
          <w:marBottom w:val="0"/>
          <w:divBdr>
            <w:top w:val="none" w:sz="0" w:space="0" w:color="auto"/>
            <w:left w:val="none" w:sz="0" w:space="0" w:color="auto"/>
            <w:bottom w:val="none" w:sz="0" w:space="0" w:color="auto"/>
            <w:right w:val="none" w:sz="0" w:space="0" w:color="auto"/>
          </w:divBdr>
        </w:div>
      </w:divsChild>
    </w:div>
    <w:div w:id="1135755658">
      <w:bodyDiv w:val="1"/>
      <w:marLeft w:val="0"/>
      <w:marRight w:val="0"/>
      <w:marTop w:val="0"/>
      <w:marBottom w:val="0"/>
      <w:divBdr>
        <w:top w:val="none" w:sz="0" w:space="0" w:color="auto"/>
        <w:left w:val="none" w:sz="0" w:space="0" w:color="auto"/>
        <w:bottom w:val="none" w:sz="0" w:space="0" w:color="auto"/>
        <w:right w:val="none" w:sz="0" w:space="0" w:color="auto"/>
      </w:divBdr>
      <w:divsChild>
        <w:div w:id="1769347489">
          <w:marLeft w:val="0"/>
          <w:marRight w:val="0"/>
          <w:marTop w:val="0"/>
          <w:marBottom w:val="0"/>
          <w:divBdr>
            <w:top w:val="none" w:sz="0" w:space="0" w:color="auto"/>
            <w:left w:val="none" w:sz="0" w:space="0" w:color="auto"/>
            <w:bottom w:val="none" w:sz="0" w:space="0" w:color="auto"/>
            <w:right w:val="none" w:sz="0" w:space="0" w:color="auto"/>
          </w:divBdr>
          <w:divsChild>
            <w:div w:id="1348093371">
              <w:marLeft w:val="0"/>
              <w:marRight w:val="0"/>
              <w:marTop w:val="0"/>
              <w:marBottom w:val="0"/>
              <w:divBdr>
                <w:top w:val="none" w:sz="0" w:space="0" w:color="auto"/>
                <w:left w:val="none" w:sz="0" w:space="0" w:color="auto"/>
                <w:bottom w:val="none" w:sz="0" w:space="0" w:color="auto"/>
                <w:right w:val="none" w:sz="0" w:space="0" w:color="auto"/>
              </w:divBdr>
            </w:div>
            <w:div w:id="621807637">
              <w:marLeft w:val="0"/>
              <w:marRight w:val="0"/>
              <w:marTop w:val="0"/>
              <w:marBottom w:val="0"/>
              <w:divBdr>
                <w:top w:val="none" w:sz="0" w:space="0" w:color="auto"/>
                <w:left w:val="none" w:sz="0" w:space="0" w:color="auto"/>
                <w:bottom w:val="none" w:sz="0" w:space="0" w:color="auto"/>
                <w:right w:val="none" w:sz="0" w:space="0" w:color="auto"/>
              </w:divBdr>
            </w:div>
            <w:div w:id="332226450">
              <w:marLeft w:val="0"/>
              <w:marRight w:val="0"/>
              <w:marTop w:val="0"/>
              <w:marBottom w:val="0"/>
              <w:divBdr>
                <w:top w:val="none" w:sz="0" w:space="0" w:color="auto"/>
                <w:left w:val="none" w:sz="0" w:space="0" w:color="auto"/>
                <w:bottom w:val="none" w:sz="0" w:space="0" w:color="auto"/>
                <w:right w:val="none" w:sz="0" w:space="0" w:color="auto"/>
              </w:divBdr>
            </w:div>
            <w:div w:id="236399610">
              <w:marLeft w:val="0"/>
              <w:marRight w:val="0"/>
              <w:marTop w:val="0"/>
              <w:marBottom w:val="0"/>
              <w:divBdr>
                <w:top w:val="none" w:sz="0" w:space="0" w:color="auto"/>
                <w:left w:val="none" w:sz="0" w:space="0" w:color="auto"/>
                <w:bottom w:val="none" w:sz="0" w:space="0" w:color="auto"/>
                <w:right w:val="none" w:sz="0" w:space="0" w:color="auto"/>
              </w:divBdr>
            </w:div>
            <w:div w:id="91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172">
      <w:bodyDiv w:val="1"/>
      <w:marLeft w:val="0"/>
      <w:marRight w:val="0"/>
      <w:marTop w:val="0"/>
      <w:marBottom w:val="0"/>
      <w:divBdr>
        <w:top w:val="none" w:sz="0" w:space="0" w:color="auto"/>
        <w:left w:val="none" w:sz="0" w:space="0" w:color="auto"/>
        <w:bottom w:val="none" w:sz="0" w:space="0" w:color="auto"/>
        <w:right w:val="none" w:sz="0" w:space="0" w:color="auto"/>
      </w:divBdr>
      <w:divsChild>
        <w:div w:id="845706618">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sChild>
    </w:div>
    <w:div w:id="1219321151">
      <w:bodyDiv w:val="1"/>
      <w:marLeft w:val="0"/>
      <w:marRight w:val="0"/>
      <w:marTop w:val="0"/>
      <w:marBottom w:val="0"/>
      <w:divBdr>
        <w:top w:val="none" w:sz="0" w:space="0" w:color="auto"/>
        <w:left w:val="none" w:sz="0" w:space="0" w:color="auto"/>
        <w:bottom w:val="none" w:sz="0" w:space="0" w:color="auto"/>
        <w:right w:val="none" w:sz="0" w:space="0" w:color="auto"/>
      </w:divBdr>
      <w:divsChild>
        <w:div w:id="1714577937">
          <w:marLeft w:val="0"/>
          <w:marRight w:val="0"/>
          <w:marTop w:val="0"/>
          <w:marBottom w:val="0"/>
          <w:divBdr>
            <w:top w:val="none" w:sz="0" w:space="0" w:color="auto"/>
            <w:left w:val="none" w:sz="0" w:space="0" w:color="auto"/>
            <w:bottom w:val="none" w:sz="0" w:space="0" w:color="auto"/>
            <w:right w:val="none" w:sz="0" w:space="0" w:color="auto"/>
          </w:divBdr>
          <w:divsChild>
            <w:div w:id="1590653349">
              <w:marLeft w:val="0"/>
              <w:marRight w:val="0"/>
              <w:marTop w:val="0"/>
              <w:marBottom w:val="0"/>
              <w:divBdr>
                <w:top w:val="none" w:sz="0" w:space="0" w:color="auto"/>
                <w:left w:val="none" w:sz="0" w:space="0" w:color="auto"/>
                <w:bottom w:val="none" w:sz="0" w:space="0" w:color="auto"/>
                <w:right w:val="none" w:sz="0" w:space="0" w:color="auto"/>
              </w:divBdr>
            </w:div>
            <w:div w:id="1950384101">
              <w:marLeft w:val="0"/>
              <w:marRight w:val="0"/>
              <w:marTop w:val="0"/>
              <w:marBottom w:val="0"/>
              <w:divBdr>
                <w:top w:val="none" w:sz="0" w:space="0" w:color="auto"/>
                <w:left w:val="none" w:sz="0" w:space="0" w:color="auto"/>
                <w:bottom w:val="none" w:sz="0" w:space="0" w:color="auto"/>
                <w:right w:val="none" w:sz="0" w:space="0" w:color="auto"/>
              </w:divBdr>
            </w:div>
            <w:div w:id="860432726">
              <w:marLeft w:val="0"/>
              <w:marRight w:val="0"/>
              <w:marTop w:val="0"/>
              <w:marBottom w:val="0"/>
              <w:divBdr>
                <w:top w:val="none" w:sz="0" w:space="0" w:color="auto"/>
                <w:left w:val="none" w:sz="0" w:space="0" w:color="auto"/>
                <w:bottom w:val="none" w:sz="0" w:space="0" w:color="auto"/>
                <w:right w:val="none" w:sz="0" w:space="0" w:color="auto"/>
              </w:divBdr>
            </w:div>
            <w:div w:id="1234773828">
              <w:marLeft w:val="0"/>
              <w:marRight w:val="0"/>
              <w:marTop w:val="0"/>
              <w:marBottom w:val="0"/>
              <w:divBdr>
                <w:top w:val="none" w:sz="0" w:space="0" w:color="auto"/>
                <w:left w:val="none" w:sz="0" w:space="0" w:color="auto"/>
                <w:bottom w:val="none" w:sz="0" w:space="0" w:color="auto"/>
                <w:right w:val="none" w:sz="0" w:space="0" w:color="auto"/>
              </w:divBdr>
            </w:div>
            <w:div w:id="1787575197">
              <w:marLeft w:val="0"/>
              <w:marRight w:val="0"/>
              <w:marTop w:val="0"/>
              <w:marBottom w:val="0"/>
              <w:divBdr>
                <w:top w:val="none" w:sz="0" w:space="0" w:color="auto"/>
                <w:left w:val="none" w:sz="0" w:space="0" w:color="auto"/>
                <w:bottom w:val="none" w:sz="0" w:space="0" w:color="auto"/>
                <w:right w:val="none" w:sz="0" w:space="0" w:color="auto"/>
              </w:divBdr>
            </w:div>
            <w:div w:id="361900322">
              <w:marLeft w:val="0"/>
              <w:marRight w:val="0"/>
              <w:marTop w:val="0"/>
              <w:marBottom w:val="0"/>
              <w:divBdr>
                <w:top w:val="none" w:sz="0" w:space="0" w:color="auto"/>
                <w:left w:val="none" w:sz="0" w:space="0" w:color="auto"/>
                <w:bottom w:val="none" w:sz="0" w:space="0" w:color="auto"/>
                <w:right w:val="none" w:sz="0" w:space="0" w:color="auto"/>
              </w:divBdr>
            </w:div>
            <w:div w:id="250705583">
              <w:marLeft w:val="0"/>
              <w:marRight w:val="0"/>
              <w:marTop w:val="0"/>
              <w:marBottom w:val="0"/>
              <w:divBdr>
                <w:top w:val="none" w:sz="0" w:space="0" w:color="auto"/>
                <w:left w:val="none" w:sz="0" w:space="0" w:color="auto"/>
                <w:bottom w:val="none" w:sz="0" w:space="0" w:color="auto"/>
                <w:right w:val="none" w:sz="0" w:space="0" w:color="auto"/>
              </w:divBdr>
            </w:div>
            <w:div w:id="878398513">
              <w:marLeft w:val="0"/>
              <w:marRight w:val="0"/>
              <w:marTop w:val="0"/>
              <w:marBottom w:val="0"/>
              <w:divBdr>
                <w:top w:val="none" w:sz="0" w:space="0" w:color="auto"/>
                <w:left w:val="none" w:sz="0" w:space="0" w:color="auto"/>
                <w:bottom w:val="none" w:sz="0" w:space="0" w:color="auto"/>
                <w:right w:val="none" w:sz="0" w:space="0" w:color="auto"/>
              </w:divBdr>
            </w:div>
            <w:div w:id="74937568">
              <w:marLeft w:val="0"/>
              <w:marRight w:val="0"/>
              <w:marTop w:val="0"/>
              <w:marBottom w:val="0"/>
              <w:divBdr>
                <w:top w:val="none" w:sz="0" w:space="0" w:color="auto"/>
                <w:left w:val="none" w:sz="0" w:space="0" w:color="auto"/>
                <w:bottom w:val="none" w:sz="0" w:space="0" w:color="auto"/>
                <w:right w:val="none" w:sz="0" w:space="0" w:color="auto"/>
              </w:divBdr>
            </w:div>
            <w:div w:id="16149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6029">
      <w:bodyDiv w:val="1"/>
      <w:marLeft w:val="0"/>
      <w:marRight w:val="0"/>
      <w:marTop w:val="0"/>
      <w:marBottom w:val="0"/>
      <w:divBdr>
        <w:top w:val="none" w:sz="0" w:space="0" w:color="auto"/>
        <w:left w:val="none" w:sz="0" w:space="0" w:color="auto"/>
        <w:bottom w:val="none" w:sz="0" w:space="0" w:color="auto"/>
        <w:right w:val="none" w:sz="0" w:space="0" w:color="auto"/>
      </w:divBdr>
      <w:divsChild>
        <w:div w:id="257712670">
          <w:marLeft w:val="0"/>
          <w:marRight w:val="0"/>
          <w:marTop w:val="0"/>
          <w:marBottom w:val="0"/>
          <w:divBdr>
            <w:top w:val="none" w:sz="0" w:space="0" w:color="auto"/>
            <w:left w:val="none" w:sz="0" w:space="0" w:color="auto"/>
            <w:bottom w:val="none" w:sz="0" w:space="0" w:color="auto"/>
            <w:right w:val="none" w:sz="0" w:space="0" w:color="auto"/>
          </w:divBdr>
          <w:divsChild>
            <w:div w:id="2078625076">
              <w:marLeft w:val="0"/>
              <w:marRight w:val="0"/>
              <w:marTop w:val="0"/>
              <w:marBottom w:val="0"/>
              <w:divBdr>
                <w:top w:val="none" w:sz="0" w:space="0" w:color="auto"/>
                <w:left w:val="none" w:sz="0" w:space="0" w:color="auto"/>
                <w:bottom w:val="none" w:sz="0" w:space="0" w:color="auto"/>
                <w:right w:val="none" w:sz="0" w:space="0" w:color="auto"/>
              </w:divBdr>
            </w:div>
            <w:div w:id="1891064910">
              <w:marLeft w:val="0"/>
              <w:marRight w:val="0"/>
              <w:marTop w:val="0"/>
              <w:marBottom w:val="0"/>
              <w:divBdr>
                <w:top w:val="none" w:sz="0" w:space="0" w:color="auto"/>
                <w:left w:val="none" w:sz="0" w:space="0" w:color="auto"/>
                <w:bottom w:val="none" w:sz="0" w:space="0" w:color="auto"/>
                <w:right w:val="none" w:sz="0" w:space="0" w:color="auto"/>
              </w:divBdr>
            </w:div>
            <w:div w:id="1044866993">
              <w:marLeft w:val="0"/>
              <w:marRight w:val="0"/>
              <w:marTop w:val="0"/>
              <w:marBottom w:val="0"/>
              <w:divBdr>
                <w:top w:val="none" w:sz="0" w:space="0" w:color="auto"/>
                <w:left w:val="none" w:sz="0" w:space="0" w:color="auto"/>
                <w:bottom w:val="none" w:sz="0" w:space="0" w:color="auto"/>
                <w:right w:val="none" w:sz="0" w:space="0" w:color="auto"/>
              </w:divBdr>
            </w:div>
            <w:div w:id="457726235">
              <w:marLeft w:val="0"/>
              <w:marRight w:val="0"/>
              <w:marTop w:val="0"/>
              <w:marBottom w:val="0"/>
              <w:divBdr>
                <w:top w:val="none" w:sz="0" w:space="0" w:color="auto"/>
                <w:left w:val="none" w:sz="0" w:space="0" w:color="auto"/>
                <w:bottom w:val="none" w:sz="0" w:space="0" w:color="auto"/>
                <w:right w:val="none" w:sz="0" w:space="0" w:color="auto"/>
              </w:divBdr>
            </w:div>
            <w:div w:id="2044938069">
              <w:marLeft w:val="0"/>
              <w:marRight w:val="0"/>
              <w:marTop w:val="0"/>
              <w:marBottom w:val="0"/>
              <w:divBdr>
                <w:top w:val="none" w:sz="0" w:space="0" w:color="auto"/>
                <w:left w:val="none" w:sz="0" w:space="0" w:color="auto"/>
                <w:bottom w:val="none" w:sz="0" w:space="0" w:color="auto"/>
                <w:right w:val="none" w:sz="0" w:space="0" w:color="auto"/>
              </w:divBdr>
            </w:div>
            <w:div w:id="8783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397">
      <w:bodyDiv w:val="1"/>
      <w:marLeft w:val="0"/>
      <w:marRight w:val="0"/>
      <w:marTop w:val="0"/>
      <w:marBottom w:val="0"/>
      <w:divBdr>
        <w:top w:val="none" w:sz="0" w:space="0" w:color="auto"/>
        <w:left w:val="none" w:sz="0" w:space="0" w:color="auto"/>
        <w:bottom w:val="none" w:sz="0" w:space="0" w:color="auto"/>
        <w:right w:val="none" w:sz="0" w:space="0" w:color="auto"/>
      </w:divBdr>
      <w:divsChild>
        <w:div w:id="609706834">
          <w:marLeft w:val="0"/>
          <w:marRight w:val="0"/>
          <w:marTop w:val="0"/>
          <w:marBottom w:val="0"/>
          <w:divBdr>
            <w:top w:val="none" w:sz="0" w:space="0" w:color="auto"/>
            <w:left w:val="none" w:sz="0" w:space="0" w:color="auto"/>
            <w:bottom w:val="none" w:sz="0" w:space="0" w:color="auto"/>
            <w:right w:val="none" w:sz="0" w:space="0" w:color="auto"/>
          </w:divBdr>
          <w:divsChild>
            <w:div w:id="1892375357">
              <w:marLeft w:val="0"/>
              <w:marRight w:val="0"/>
              <w:marTop w:val="0"/>
              <w:marBottom w:val="0"/>
              <w:divBdr>
                <w:top w:val="none" w:sz="0" w:space="0" w:color="auto"/>
                <w:left w:val="none" w:sz="0" w:space="0" w:color="auto"/>
                <w:bottom w:val="none" w:sz="0" w:space="0" w:color="auto"/>
                <w:right w:val="none" w:sz="0" w:space="0" w:color="auto"/>
              </w:divBdr>
            </w:div>
            <w:div w:id="1440759948">
              <w:marLeft w:val="0"/>
              <w:marRight w:val="0"/>
              <w:marTop w:val="0"/>
              <w:marBottom w:val="0"/>
              <w:divBdr>
                <w:top w:val="none" w:sz="0" w:space="0" w:color="auto"/>
                <w:left w:val="none" w:sz="0" w:space="0" w:color="auto"/>
                <w:bottom w:val="none" w:sz="0" w:space="0" w:color="auto"/>
                <w:right w:val="none" w:sz="0" w:space="0" w:color="auto"/>
              </w:divBdr>
            </w:div>
            <w:div w:id="1383407394">
              <w:marLeft w:val="0"/>
              <w:marRight w:val="0"/>
              <w:marTop w:val="0"/>
              <w:marBottom w:val="0"/>
              <w:divBdr>
                <w:top w:val="none" w:sz="0" w:space="0" w:color="auto"/>
                <w:left w:val="none" w:sz="0" w:space="0" w:color="auto"/>
                <w:bottom w:val="none" w:sz="0" w:space="0" w:color="auto"/>
                <w:right w:val="none" w:sz="0" w:space="0" w:color="auto"/>
              </w:divBdr>
            </w:div>
            <w:div w:id="1929851881">
              <w:marLeft w:val="0"/>
              <w:marRight w:val="0"/>
              <w:marTop w:val="0"/>
              <w:marBottom w:val="0"/>
              <w:divBdr>
                <w:top w:val="none" w:sz="0" w:space="0" w:color="auto"/>
                <w:left w:val="none" w:sz="0" w:space="0" w:color="auto"/>
                <w:bottom w:val="none" w:sz="0" w:space="0" w:color="auto"/>
                <w:right w:val="none" w:sz="0" w:space="0" w:color="auto"/>
              </w:divBdr>
            </w:div>
            <w:div w:id="376586788">
              <w:marLeft w:val="0"/>
              <w:marRight w:val="0"/>
              <w:marTop w:val="0"/>
              <w:marBottom w:val="0"/>
              <w:divBdr>
                <w:top w:val="none" w:sz="0" w:space="0" w:color="auto"/>
                <w:left w:val="none" w:sz="0" w:space="0" w:color="auto"/>
                <w:bottom w:val="none" w:sz="0" w:space="0" w:color="auto"/>
                <w:right w:val="none" w:sz="0" w:space="0" w:color="auto"/>
              </w:divBdr>
            </w:div>
            <w:div w:id="1819415399">
              <w:marLeft w:val="0"/>
              <w:marRight w:val="0"/>
              <w:marTop w:val="0"/>
              <w:marBottom w:val="0"/>
              <w:divBdr>
                <w:top w:val="none" w:sz="0" w:space="0" w:color="auto"/>
                <w:left w:val="none" w:sz="0" w:space="0" w:color="auto"/>
                <w:bottom w:val="none" w:sz="0" w:space="0" w:color="auto"/>
                <w:right w:val="none" w:sz="0" w:space="0" w:color="auto"/>
              </w:divBdr>
            </w:div>
            <w:div w:id="1757289399">
              <w:marLeft w:val="0"/>
              <w:marRight w:val="0"/>
              <w:marTop w:val="0"/>
              <w:marBottom w:val="0"/>
              <w:divBdr>
                <w:top w:val="none" w:sz="0" w:space="0" w:color="auto"/>
                <w:left w:val="none" w:sz="0" w:space="0" w:color="auto"/>
                <w:bottom w:val="none" w:sz="0" w:space="0" w:color="auto"/>
                <w:right w:val="none" w:sz="0" w:space="0" w:color="auto"/>
              </w:divBdr>
            </w:div>
            <w:div w:id="1530953485">
              <w:marLeft w:val="0"/>
              <w:marRight w:val="0"/>
              <w:marTop w:val="0"/>
              <w:marBottom w:val="0"/>
              <w:divBdr>
                <w:top w:val="none" w:sz="0" w:space="0" w:color="auto"/>
                <w:left w:val="none" w:sz="0" w:space="0" w:color="auto"/>
                <w:bottom w:val="none" w:sz="0" w:space="0" w:color="auto"/>
                <w:right w:val="none" w:sz="0" w:space="0" w:color="auto"/>
              </w:divBdr>
            </w:div>
            <w:div w:id="871263143">
              <w:marLeft w:val="0"/>
              <w:marRight w:val="0"/>
              <w:marTop w:val="0"/>
              <w:marBottom w:val="0"/>
              <w:divBdr>
                <w:top w:val="none" w:sz="0" w:space="0" w:color="auto"/>
                <w:left w:val="none" w:sz="0" w:space="0" w:color="auto"/>
                <w:bottom w:val="none" w:sz="0" w:space="0" w:color="auto"/>
                <w:right w:val="none" w:sz="0" w:space="0" w:color="auto"/>
              </w:divBdr>
            </w:div>
            <w:div w:id="403258569">
              <w:marLeft w:val="0"/>
              <w:marRight w:val="0"/>
              <w:marTop w:val="0"/>
              <w:marBottom w:val="0"/>
              <w:divBdr>
                <w:top w:val="none" w:sz="0" w:space="0" w:color="auto"/>
                <w:left w:val="none" w:sz="0" w:space="0" w:color="auto"/>
                <w:bottom w:val="none" w:sz="0" w:space="0" w:color="auto"/>
                <w:right w:val="none" w:sz="0" w:space="0" w:color="auto"/>
              </w:divBdr>
            </w:div>
            <w:div w:id="1947883601">
              <w:marLeft w:val="0"/>
              <w:marRight w:val="0"/>
              <w:marTop w:val="0"/>
              <w:marBottom w:val="0"/>
              <w:divBdr>
                <w:top w:val="none" w:sz="0" w:space="0" w:color="auto"/>
                <w:left w:val="none" w:sz="0" w:space="0" w:color="auto"/>
                <w:bottom w:val="none" w:sz="0" w:space="0" w:color="auto"/>
                <w:right w:val="none" w:sz="0" w:space="0" w:color="auto"/>
              </w:divBdr>
            </w:div>
            <w:div w:id="1225919253">
              <w:marLeft w:val="0"/>
              <w:marRight w:val="0"/>
              <w:marTop w:val="0"/>
              <w:marBottom w:val="0"/>
              <w:divBdr>
                <w:top w:val="none" w:sz="0" w:space="0" w:color="auto"/>
                <w:left w:val="none" w:sz="0" w:space="0" w:color="auto"/>
                <w:bottom w:val="none" w:sz="0" w:space="0" w:color="auto"/>
                <w:right w:val="none" w:sz="0" w:space="0" w:color="auto"/>
              </w:divBdr>
            </w:div>
            <w:div w:id="800344197">
              <w:marLeft w:val="0"/>
              <w:marRight w:val="0"/>
              <w:marTop w:val="0"/>
              <w:marBottom w:val="0"/>
              <w:divBdr>
                <w:top w:val="none" w:sz="0" w:space="0" w:color="auto"/>
                <w:left w:val="none" w:sz="0" w:space="0" w:color="auto"/>
                <w:bottom w:val="none" w:sz="0" w:space="0" w:color="auto"/>
                <w:right w:val="none" w:sz="0" w:space="0" w:color="auto"/>
              </w:divBdr>
            </w:div>
            <w:div w:id="1114903452">
              <w:marLeft w:val="0"/>
              <w:marRight w:val="0"/>
              <w:marTop w:val="0"/>
              <w:marBottom w:val="0"/>
              <w:divBdr>
                <w:top w:val="none" w:sz="0" w:space="0" w:color="auto"/>
                <w:left w:val="none" w:sz="0" w:space="0" w:color="auto"/>
                <w:bottom w:val="none" w:sz="0" w:space="0" w:color="auto"/>
                <w:right w:val="none" w:sz="0" w:space="0" w:color="auto"/>
              </w:divBdr>
            </w:div>
            <w:div w:id="1386488486">
              <w:marLeft w:val="0"/>
              <w:marRight w:val="0"/>
              <w:marTop w:val="0"/>
              <w:marBottom w:val="0"/>
              <w:divBdr>
                <w:top w:val="none" w:sz="0" w:space="0" w:color="auto"/>
                <w:left w:val="none" w:sz="0" w:space="0" w:color="auto"/>
                <w:bottom w:val="none" w:sz="0" w:space="0" w:color="auto"/>
                <w:right w:val="none" w:sz="0" w:space="0" w:color="auto"/>
              </w:divBdr>
            </w:div>
            <w:div w:id="1525360920">
              <w:marLeft w:val="0"/>
              <w:marRight w:val="0"/>
              <w:marTop w:val="0"/>
              <w:marBottom w:val="0"/>
              <w:divBdr>
                <w:top w:val="none" w:sz="0" w:space="0" w:color="auto"/>
                <w:left w:val="none" w:sz="0" w:space="0" w:color="auto"/>
                <w:bottom w:val="none" w:sz="0" w:space="0" w:color="auto"/>
                <w:right w:val="none" w:sz="0" w:space="0" w:color="auto"/>
              </w:divBdr>
            </w:div>
            <w:div w:id="26612880">
              <w:marLeft w:val="0"/>
              <w:marRight w:val="0"/>
              <w:marTop w:val="0"/>
              <w:marBottom w:val="0"/>
              <w:divBdr>
                <w:top w:val="none" w:sz="0" w:space="0" w:color="auto"/>
                <w:left w:val="none" w:sz="0" w:space="0" w:color="auto"/>
                <w:bottom w:val="none" w:sz="0" w:space="0" w:color="auto"/>
                <w:right w:val="none" w:sz="0" w:space="0" w:color="auto"/>
              </w:divBdr>
            </w:div>
            <w:div w:id="1848212012">
              <w:marLeft w:val="0"/>
              <w:marRight w:val="0"/>
              <w:marTop w:val="0"/>
              <w:marBottom w:val="0"/>
              <w:divBdr>
                <w:top w:val="none" w:sz="0" w:space="0" w:color="auto"/>
                <w:left w:val="none" w:sz="0" w:space="0" w:color="auto"/>
                <w:bottom w:val="none" w:sz="0" w:space="0" w:color="auto"/>
                <w:right w:val="none" w:sz="0" w:space="0" w:color="auto"/>
              </w:divBdr>
            </w:div>
            <w:div w:id="318729343">
              <w:marLeft w:val="0"/>
              <w:marRight w:val="0"/>
              <w:marTop w:val="0"/>
              <w:marBottom w:val="0"/>
              <w:divBdr>
                <w:top w:val="none" w:sz="0" w:space="0" w:color="auto"/>
                <w:left w:val="none" w:sz="0" w:space="0" w:color="auto"/>
                <w:bottom w:val="none" w:sz="0" w:space="0" w:color="auto"/>
                <w:right w:val="none" w:sz="0" w:space="0" w:color="auto"/>
              </w:divBdr>
            </w:div>
            <w:div w:id="1693259149">
              <w:marLeft w:val="0"/>
              <w:marRight w:val="0"/>
              <w:marTop w:val="0"/>
              <w:marBottom w:val="0"/>
              <w:divBdr>
                <w:top w:val="none" w:sz="0" w:space="0" w:color="auto"/>
                <w:left w:val="none" w:sz="0" w:space="0" w:color="auto"/>
                <w:bottom w:val="none" w:sz="0" w:space="0" w:color="auto"/>
                <w:right w:val="none" w:sz="0" w:space="0" w:color="auto"/>
              </w:divBdr>
            </w:div>
            <w:div w:id="1374040282">
              <w:marLeft w:val="0"/>
              <w:marRight w:val="0"/>
              <w:marTop w:val="0"/>
              <w:marBottom w:val="0"/>
              <w:divBdr>
                <w:top w:val="none" w:sz="0" w:space="0" w:color="auto"/>
                <w:left w:val="none" w:sz="0" w:space="0" w:color="auto"/>
                <w:bottom w:val="none" w:sz="0" w:space="0" w:color="auto"/>
                <w:right w:val="none" w:sz="0" w:space="0" w:color="auto"/>
              </w:divBdr>
            </w:div>
            <w:div w:id="987704439">
              <w:marLeft w:val="0"/>
              <w:marRight w:val="0"/>
              <w:marTop w:val="0"/>
              <w:marBottom w:val="0"/>
              <w:divBdr>
                <w:top w:val="none" w:sz="0" w:space="0" w:color="auto"/>
                <w:left w:val="none" w:sz="0" w:space="0" w:color="auto"/>
                <w:bottom w:val="none" w:sz="0" w:space="0" w:color="auto"/>
                <w:right w:val="none" w:sz="0" w:space="0" w:color="auto"/>
              </w:divBdr>
            </w:div>
            <w:div w:id="1489398227">
              <w:marLeft w:val="0"/>
              <w:marRight w:val="0"/>
              <w:marTop w:val="0"/>
              <w:marBottom w:val="0"/>
              <w:divBdr>
                <w:top w:val="none" w:sz="0" w:space="0" w:color="auto"/>
                <w:left w:val="none" w:sz="0" w:space="0" w:color="auto"/>
                <w:bottom w:val="none" w:sz="0" w:space="0" w:color="auto"/>
                <w:right w:val="none" w:sz="0" w:space="0" w:color="auto"/>
              </w:divBdr>
            </w:div>
            <w:div w:id="1866093806">
              <w:marLeft w:val="0"/>
              <w:marRight w:val="0"/>
              <w:marTop w:val="0"/>
              <w:marBottom w:val="0"/>
              <w:divBdr>
                <w:top w:val="none" w:sz="0" w:space="0" w:color="auto"/>
                <w:left w:val="none" w:sz="0" w:space="0" w:color="auto"/>
                <w:bottom w:val="none" w:sz="0" w:space="0" w:color="auto"/>
                <w:right w:val="none" w:sz="0" w:space="0" w:color="auto"/>
              </w:divBdr>
            </w:div>
            <w:div w:id="1302032054">
              <w:marLeft w:val="0"/>
              <w:marRight w:val="0"/>
              <w:marTop w:val="0"/>
              <w:marBottom w:val="0"/>
              <w:divBdr>
                <w:top w:val="none" w:sz="0" w:space="0" w:color="auto"/>
                <w:left w:val="none" w:sz="0" w:space="0" w:color="auto"/>
                <w:bottom w:val="none" w:sz="0" w:space="0" w:color="auto"/>
                <w:right w:val="none" w:sz="0" w:space="0" w:color="auto"/>
              </w:divBdr>
            </w:div>
            <w:div w:id="1986353827">
              <w:marLeft w:val="0"/>
              <w:marRight w:val="0"/>
              <w:marTop w:val="0"/>
              <w:marBottom w:val="0"/>
              <w:divBdr>
                <w:top w:val="none" w:sz="0" w:space="0" w:color="auto"/>
                <w:left w:val="none" w:sz="0" w:space="0" w:color="auto"/>
                <w:bottom w:val="none" w:sz="0" w:space="0" w:color="auto"/>
                <w:right w:val="none" w:sz="0" w:space="0" w:color="auto"/>
              </w:divBdr>
            </w:div>
            <w:div w:id="125220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913">
      <w:bodyDiv w:val="1"/>
      <w:marLeft w:val="0"/>
      <w:marRight w:val="0"/>
      <w:marTop w:val="0"/>
      <w:marBottom w:val="0"/>
      <w:divBdr>
        <w:top w:val="none" w:sz="0" w:space="0" w:color="auto"/>
        <w:left w:val="none" w:sz="0" w:space="0" w:color="auto"/>
        <w:bottom w:val="none" w:sz="0" w:space="0" w:color="auto"/>
        <w:right w:val="none" w:sz="0" w:space="0" w:color="auto"/>
      </w:divBdr>
      <w:divsChild>
        <w:div w:id="1562864056">
          <w:marLeft w:val="0"/>
          <w:marRight w:val="0"/>
          <w:marTop w:val="0"/>
          <w:marBottom w:val="0"/>
          <w:divBdr>
            <w:top w:val="none" w:sz="0" w:space="0" w:color="auto"/>
            <w:left w:val="none" w:sz="0" w:space="0" w:color="auto"/>
            <w:bottom w:val="none" w:sz="0" w:space="0" w:color="auto"/>
            <w:right w:val="none" w:sz="0" w:space="0" w:color="auto"/>
          </w:divBdr>
        </w:div>
      </w:divsChild>
    </w:div>
    <w:div w:id="1540582296">
      <w:bodyDiv w:val="1"/>
      <w:marLeft w:val="0"/>
      <w:marRight w:val="0"/>
      <w:marTop w:val="0"/>
      <w:marBottom w:val="0"/>
      <w:divBdr>
        <w:top w:val="none" w:sz="0" w:space="0" w:color="auto"/>
        <w:left w:val="none" w:sz="0" w:space="0" w:color="auto"/>
        <w:bottom w:val="none" w:sz="0" w:space="0" w:color="auto"/>
        <w:right w:val="none" w:sz="0" w:space="0" w:color="auto"/>
      </w:divBdr>
      <w:divsChild>
        <w:div w:id="1800563263">
          <w:marLeft w:val="0"/>
          <w:marRight w:val="0"/>
          <w:marTop w:val="0"/>
          <w:marBottom w:val="0"/>
          <w:divBdr>
            <w:top w:val="none" w:sz="0" w:space="0" w:color="auto"/>
            <w:left w:val="none" w:sz="0" w:space="0" w:color="auto"/>
            <w:bottom w:val="none" w:sz="0" w:space="0" w:color="auto"/>
            <w:right w:val="none" w:sz="0" w:space="0" w:color="auto"/>
          </w:divBdr>
        </w:div>
        <w:div w:id="61566666">
          <w:marLeft w:val="0"/>
          <w:marRight w:val="0"/>
          <w:marTop w:val="0"/>
          <w:marBottom w:val="0"/>
          <w:divBdr>
            <w:top w:val="none" w:sz="0" w:space="0" w:color="auto"/>
            <w:left w:val="none" w:sz="0" w:space="0" w:color="auto"/>
            <w:bottom w:val="none" w:sz="0" w:space="0" w:color="auto"/>
            <w:right w:val="none" w:sz="0" w:space="0" w:color="auto"/>
          </w:divBdr>
        </w:div>
        <w:div w:id="773325431">
          <w:marLeft w:val="0"/>
          <w:marRight w:val="0"/>
          <w:marTop w:val="0"/>
          <w:marBottom w:val="0"/>
          <w:divBdr>
            <w:top w:val="none" w:sz="0" w:space="0" w:color="auto"/>
            <w:left w:val="none" w:sz="0" w:space="0" w:color="auto"/>
            <w:bottom w:val="none" w:sz="0" w:space="0" w:color="auto"/>
            <w:right w:val="none" w:sz="0" w:space="0" w:color="auto"/>
          </w:divBdr>
        </w:div>
        <w:div w:id="1716586165">
          <w:marLeft w:val="0"/>
          <w:marRight w:val="0"/>
          <w:marTop w:val="0"/>
          <w:marBottom w:val="0"/>
          <w:divBdr>
            <w:top w:val="none" w:sz="0" w:space="0" w:color="auto"/>
            <w:left w:val="none" w:sz="0" w:space="0" w:color="auto"/>
            <w:bottom w:val="none" w:sz="0" w:space="0" w:color="auto"/>
            <w:right w:val="none" w:sz="0" w:space="0" w:color="auto"/>
          </w:divBdr>
        </w:div>
      </w:divsChild>
    </w:div>
    <w:div w:id="1542673023">
      <w:bodyDiv w:val="1"/>
      <w:marLeft w:val="0"/>
      <w:marRight w:val="0"/>
      <w:marTop w:val="0"/>
      <w:marBottom w:val="0"/>
      <w:divBdr>
        <w:top w:val="none" w:sz="0" w:space="0" w:color="auto"/>
        <w:left w:val="none" w:sz="0" w:space="0" w:color="auto"/>
        <w:bottom w:val="none" w:sz="0" w:space="0" w:color="auto"/>
        <w:right w:val="none" w:sz="0" w:space="0" w:color="auto"/>
      </w:divBdr>
      <w:divsChild>
        <w:div w:id="834954063">
          <w:marLeft w:val="0"/>
          <w:marRight w:val="0"/>
          <w:marTop w:val="0"/>
          <w:marBottom w:val="0"/>
          <w:divBdr>
            <w:top w:val="none" w:sz="0" w:space="0" w:color="auto"/>
            <w:left w:val="none" w:sz="0" w:space="0" w:color="auto"/>
            <w:bottom w:val="none" w:sz="0" w:space="0" w:color="auto"/>
            <w:right w:val="none" w:sz="0" w:space="0" w:color="auto"/>
          </w:divBdr>
        </w:div>
        <w:div w:id="158694961">
          <w:marLeft w:val="0"/>
          <w:marRight w:val="0"/>
          <w:marTop w:val="0"/>
          <w:marBottom w:val="0"/>
          <w:divBdr>
            <w:top w:val="none" w:sz="0" w:space="0" w:color="auto"/>
            <w:left w:val="none" w:sz="0" w:space="0" w:color="auto"/>
            <w:bottom w:val="none" w:sz="0" w:space="0" w:color="auto"/>
            <w:right w:val="none" w:sz="0" w:space="0" w:color="auto"/>
          </w:divBdr>
        </w:div>
      </w:divsChild>
    </w:div>
    <w:div w:id="1551188226">
      <w:bodyDiv w:val="1"/>
      <w:marLeft w:val="0"/>
      <w:marRight w:val="0"/>
      <w:marTop w:val="0"/>
      <w:marBottom w:val="0"/>
      <w:divBdr>
        <w:top w:val="none" w:sz="0" w:space="0" w:color="auto"/>
        <w:left w:val="none" w:sz="0" w:space="0" w:color="auto"/>
        <w:bottom w:val="none" w:sz="0" w:space="0" w:color="auto"/>
        <w:right w:val="none" w:sz="0" w:space="0" w:color="auto"/>
      </w:divBdr>
      <w:divsChild>
        <w:div w:id="1056659498">
          <w:marLeft w:val="0"/>
          <w:marRight w:val="0"/>
          <w:marTop w:val="0"/>
          <w:marBottom w:val="0"/>
          <w:divBdr>
            <w:top w:val="none" w:sz="0" w:space="0" w:color="auto"/>
            <w:left w:val="none" w:sz="0" w:space="0" w:color="auto"/>
            <w:bottom w:val="none" w:sz="0" w:space="0" w:color="auto"/>
            <w:right w:val="none" w:sz="0" w:space="0" w:color="auto"/>
          </w:divBdr>
          <w:divsChild>
            <w:div w:id="1066227788">
              <w:marLeft w:val="0"/>
              <w:marRight w:val="0"/>
              <w:marTop w:val="0"/>
              <w:marBottom w:val="0"/>
              <w:divBdr>
                <w:top w:val="none" w:sz="0" w:space="0" w:color="auto"/>
                <w:left w:val="none" w:sz="0" w:space="0" w:color="auto"/>
                <w:bottom w:val="none" w:sz="0" w:space="0" w:color="auto"/>
                <w:right w:val="none" w:sz="0" w:space="0" w:color="auto"/>
              </w:divBdr>
            </w:div>
            <w:div w:id="82846622">
              <w:marLeft w:val="0"/>
              <w:marRight w:val="0"/>
              <w:marTop w:val="0"/>
              <w:marBottom w:val="0"/>
              <w:divBdr>
                <w:top w:val="none" w:sz="0" w:space="0" w:color="auto"/>
                <w:left w:val="none" w:sz="0" w:space="0" w:color="auto"/>
                <w:bottom w:val="none" w:sz="0" w:space="0" w:color="auto"/>
                <w:right w:val="none" w:sz="0" w:space="0" w:color="auto"/>
              </w:divBdr>
            </w:div>
            <w:div w:id="1995449939">
              <w:marLeft w:val="0"/>
              <w:marRight w:val="0"/>
              <w:marTop w:val="0"/>
              <w:marBottom w:val="0"/>
              <w:divBdr>
                <w:top w:val="none" w:sz="0" w:space="0" w:color="auto"/>
                <w:left w:val="none" w:sz="0" w:space="0" w:color="auto"/>
                <w:bottom w:val="none" w:sz="0" w:space="0" w:color="auto"/>
                <w:right w:val="none" w:sz="0" w:space="0" w:color="auto"/>
              </w:divBdr>
            </w:div>
            <w:div w:id="1415008745">
              <w:marLeft w:val="0"/>
              <w:marRight w:val="0"/>
              <w:marTop w:val="0"/>
              <w:marBottom w:val="0"/>
              <w:divBdr>
                <w:top w:val="none" w:sz="0" w:space="0" w:color="auto"/>
                <w:left w:val="none" w:sz="0" w:space="0" w:color="auto"/>
                <w:bottom w:val="none" w:sz="0" w:space="0" w:color="auto"/>
                <w:right w:val="none" w:sz="0" w:space="0" w:color="auto"/>
              </w:divBdr>
            </w:div>
            <w:div w:id="2002076804">
              <w:marLeft w:val="0"/>
              <w:marRight w:val="0"/>
              <w:marTop w:val="0"/>
              <w:marBottom w:val="0"/>
              <w:divBdr>
                <w:top w:val="none" w:sz="0" w:space="0" w:color="auto"/>
                <w:left w:val="none" w:sz="0" w:space="0" w:color="auto"/>
                <w:bottom w:val="none" w:sz="0" w:space="0" w:color="auto"/>
                <w:right w:val="none" w:sz="0" w:space="0" w:color="auto"/>
              </w:divBdr>
            </w:div>
            <w:div w:id="305822039">
              <w:marLeft w:val="0"/>
              <w:marRight w:val="0"/>
              <w:marTop w:val="0"/>
              <w:marBottom w:val="0"/>
              <w:divBdr>
                <w:top w:val="none" w:sz="0" w:space="0" w:color="auto"/>
                <w:left w:val="none" w:sz="0" w:space="0" w:color="auto"/>
                <w:bottom w:val="none" w:sz="0" w:space="0" w:color="auto"/>
                <w:right w:val="none" w:sz="0" w:space="0" w:color="auto"/>
              </w:divBdr>
            </w:div>
            <w:div w:id="1022825482">
              <w:marLeft w:val="0"/>
              <w:marRight w:val="0"/>
              <w:marTop w:val="0"/>
              <w:marBottom w:val="0"/>
              <w:divBdr>
                <w:top w:val="none" w:sz="0" w:space="0" w:color="auto"/>
                <w:left w:val="none" w:sz="0" w:space="0" w:color="auto"/>
                <w:bottom w:val="none" w:sz="0" w:space="0" w:color="auto"/>
                <w:right w:val="none" w:sz="0" w:space="0" w:color="auto"/>
              </w:divBdr>
            </w:div>
            <w:div w:id="1096367408">
              <w:marLeft w:val="0"/>
              <w:marRight w:val="0"/>
              <w:marTop w:val="0"/>
              <w:marBottom w:val="0"/>
              <w:divBdr>
                <w:top w:val="none" w:sz="0" w:space="0" w:color="auto"/>
                <w:left w:val="none" w:sz="0" w:space="0" w:color="auto"/>
                <w:bottom w:val="none" w:sz="0" w:space="0" w:color="auto"/>
                <w:right w:val="none" w:sz="0" w:space="0" w:color="auto"/>
              </w:divBdr>
            </w:div>
            <w:div w:id="1718121760">
              <w:marLeft w:val="0"/>
              <w:marRight w:val="0"/>
              <w:marTop w:val="0"/>
              <w:marBottom w:val="0"/>
              <w:divBdr>
                <w:top w:val="none" w:sz="0" w:space="0" w:color="auto"/>
                <w:left w:val="none" w:sz="0" w:space="0" w:color="auto"/>
                <w:bottom w:val="none" w:sz="0" w:space="0" w:color="auto"/>
                <w:right w:val="none" w:sz="0" w:space="0" w:color="auto"/>
              </w:divBdr>
            </w:div>
            <w:div w:id="147326427">
              <w:marLeft w:val="0"/>
              <w:marRight w:val="0"/>
              <w:marTop w:val="0"/>
              <w:marBottom w:val="0"/>
              <w:divBdr>
                <w:top w:val="none" w:sz="0" w:space="0" w:color="auto"/>
                <w:left w:val="none" w:sz="0" w:space="0" w:color="auto"/>
                <w:bottom w:val="none" w:sz="0" w:space="0" w:color="auto"/>
                <w:right w:val="none" w:sz="0" w:space="0" w:color="auto"/>
              </w:divBdr>
            </w:div>
            <w:div w:id="854072044">
              <w:marLeft w:val="0"/>
              <w:marRight w:val="0"/>
              <w:marTop w:val="0"/>
              <w:marBottom w:val="0"/>
              <w:divBdr>
                <w:top w:val="none" w:sz="0" w:space="0" w:color="auto"/>
                <w:left w:val="none" w:sz="0" w:space="0" w:color="auto"/>
                <w:bottom w:val="none" w:sz="0" w:space="0" w:color="auto"/>
                <w:right w:val="none" w:sz="0" w:space="0" w:color="auto"/>
              </w:divBdr>
            </w:div>
            <w:div w:id="1903250701">
              <w:marLeft w:val="0"/>
              <w:marRight w:val="0"/>
              <w:marTop w:val="0"/>
              <w:marBottom w:val="0"/>
              <w:divBdr>
                <w:top w:val="none" w:sz="0" w:space="0" w:color="auto"/>
                <w:left w:val="none" w:sz="0" w:space="0" w:color="auto"/>
                <w:bottom w:val="none" w:sz="0" w:space="0" w:color="auto"/>
                <w:right w:val="none" w:sz="0" w:space="0" w:color="auto"/>
              </w:divBdr>
            </w:div>
            <w:div w:id="90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730">
      <w:bodyDiv w:val="1"/>
      <w:marLeft w:val="0"/>
      <w:marRight w:val="0"/>
      <w:marTop w:val="0"/>
      <w:marBottom w:val="0"/>
      <w:divBdr>
        <w:top w:val="none" w:sz="0" w:space="0" w:color="auto"/>
        <w:left w:val="none" w:sz="0" w:space="0" w:color="auto"/>
        <w:bottom w:val="none" w:sz="0" w:space="0" w:color="auto"/>
        <w:right w:val="none" w:sz="0" w:space="0" w:color="auto"/>
      </w:divBdr>
      <w:divsChild>
        <w:div w:id="1019896121">
          <w:marLeft w:val="0"/>
          <w:marRight w:val="0"/>
          <w:marTop w:val="0"/>
          <w:marBottom w:val="0"/>
          <w:divBdr>
            <w:top w:val="none" w:sz="0" w:space="0" w:color="auto"/>
            <w:left w:val="none" w:sz="0" w:space="0" w:color="auto"/>
            <w:bottom w:val="none" w:sz="0" w:space="0" w:color="auto"/>
            <w:right w:val="none" w:sz="0" w:space="0" w:color="auto"/>
          </w:divBdr>
        </w:div>
      </w:divsChild>
    </w:div>
    <w:div w:id="1566911868">
      <w:bodyDiv w:val="1"/>
      <w:marLeft w:val="0"/>
      <w:marRight w:val="0"/>
      <w:marTop w:val="0"/>
      <w:marBottom w:val="0"/>
      <w:divBdr>
        <w:top w:val="none" w:sz="0" w:space="0" w:color="auto"/>
        <w:left w:val="none" w:sz="0" w:space="0" w:color="auto"/>
        <w:bottom w:val="none" w:sz="0" w:space="0" w:color="auto"/>
        <w:right w:val="none" w:sz="0" w:space="0" w:color="auto"/>
      </w:divBdr>
      <w:divsChild>
        <w:div w:id="1851985807">
          <w:marLeft w:val="0"/>
          <w:marRight w:val="0"/>
          <w:marTop w:val="0"/>
          <w:marBottom w:val="0"/>
          <w:divBdr>
            <w:top w:val="none" w:sz="0" w:space="0" w:color="auto"/>
            <w:left w:val="none" w:sz="0" w:space="0" w:color="auto"/>
            <w:bottom w:val="none" w:sz="0" w:space="0" w:color="auto"/>
            <w:right w:val="none" w:sz="0" w:space="0" w:color="auto"/>
          </w:divBdr>
        </w:div>
      </w:divsChild>
    </w:div>
    <w:div w:id="1601720469">
      <w:bodyDiv w:val="1"/>
      <w:marLeft w:val="0"/>
      <w:marRight w:val="0"/>
      <w:marTop w:val="0"/>
      <w:marBottom w:val="0"/>
      <w:divBdr>
        <w:top w:val="none" w:sz="0" w:space="0" w:color="auto"/>
        <w:left w:val="none" w:sz="0" w:space="0" w:color="auto"/>
        <w:bottom w:val="none" w:sz="0" w:space="0" w:color="auto"/>
        <w:right w:val="none" w:sz="0" w:space="0" w:color="auto"/>
      </w:divBdr>
    </w:div>
    <w:div w:id="1644039906">
      <w:bodyDiv w:val="1"/>
      <w:marLeft w:val="0"/>
      <w:marRight w:val="0"/>
      <w:marTop w:val="0"/>
      <w:marBottom w:val="0"/>
      <w:divBdr>
        <w:top w:val="none" w:sz="0" w:space="0" w:color="auto"/>
        <w:left w:val="none" w:sz="0" w:space="0" w:color="auto"/>
        <w:bottom w:val="none" w:sz="0" w:space="0" w:color="auto"/>
        <w:right w:val="none" w:sz="0" w:space="0" w:color="auto"/>
      </w:divBdr>
      <w:divsChild>
        <w:div w:id="1453597067">
          <w:marLeft w:val="0"/>
          <w:marRight w:val="0"/>
          <w:marTop w:val="0"/>
          <w:marBottom w:val="0"/>
          <w:divBdr>
            <w:top w:val="none" w:sz="0" w:space="0" w:color="auto"/>
            <w:left w:val="none" w:sz="0" w:space="0" w:color="auto"/>
            <w:bottom w:val="none" w:sz="0" w:space="0" w:color="auto"/>
            <w:right w:val="none" w:sz="0" w:space="0" w:color="auto"/>
          </w:divBdr>
          <w:divsChild>
            <w:div w:id="969095546">
              <w:marLeft w:val="0"/>
              <w:marRight w:val="0"/>
              <w:marTop w:val="0"/>
              <w:marBottom w:val="0"/>
              <w:divBdr>
                <w:top w:val="none" w:sz="0" w:space="0" w:color="auto"/>
                <w:left w:val="none" w:sz="0" w:space="0" w:color="auto"/>
                <w:bottom w:val="none" w:sz="0" w:space="0" w:color="auto"/>
                <w:right w:val="none" w:sz="0" w:space="0" w:color="auto"/>
              </w:divBdr>
            </w:div>
            <w:div w:id="268464675">
              <w:marLeft w:val="0"/>
              <w:marRight w:val="0"/>
              <w:marTop w:val="0"/>
              <w:marBottom w:val="0"/>
              <w:divBdr>
                <w:top w:val="none" w:sz="0" w:space="0" w:color="auto"/>
                <w:left w:val="none" w:sz="0" w:space="0" w:color="auto"/>
                <w:bottom w:val="none" w:sz="0" w:space="0" w:color="auto"/>
                <w:right w:val="none" w:sz="0" w:space="0" w:color="auto"/>
              </w:divBdr>
            </w:div>
            <w:div w:id="1363434556">
              <w:marLeft w:val="0"/>
              <w:marRight w:val="0"/>
              <w:marTop w:val="0"/>
              <w:marBottom w:val="0"/>
              <w:divBdr>
                <w:top w:val="none" w:sz="0" w:space="0" w:color="auto"/>
                <w:left w:val="none" w:sz="0" w:space="0" w:color="auto"/>
                <w:bottom w:val="none" w:sz="0" w:space="0" w:color="auto"/>
                <w:right w:val="none" w:sz="0" w:space="0" w:color="auto"/>
              </w:divBdr>
            </w:div>
            <w:div w:id="66542010">
              <w:marLeft w:val="0"/>
              <w:marRight w:val="0"/>
              <w:marTop w:val="0"/>
              <w:marBottom w:val="0"/>
              <w:divBdr>
                <w:top w:val="none" w:sz="0" w:space="0" w:color="auto"/>
                <w:left w:val="none" w:sz="0" w:space="0" w:color="auto"/>
                <w:bottom w:val="none" w:sz="0" w:space="0" w:color="auto"/>
                <w:right w:val="none" w:sz="0" w:space="0" w:color="auto"/>
              </w:divBdr>
            </w:div>
            <w:div w:id="1461681784">
              <w:marLeft w:val="0"/>
              <w:marRight w:val="0"/>
              <w:marTop w:val="0"/>
              <w:marBottom w:val="0"/>
              <w:divBdr>
                <w:top w:val="none" w:sz="0" w:space="0" w:color="auto"/>
                <w:left w:val="none" w:sz="0" w:space="0" w:color="auto"/>
                <w:bottom w:val="none" w:sz="0" w:space="0" w:color="auto"/>
                <w:right w:val="none" w:sz="0" w:space="0" w:color="auto"/>
              </w:divBdr>
            </w:div>
            <w:div w:id="1551116545">
              <w:marLeft w:val="0"/>
              <w:marRight w:val="0"/>
              <w:marTop w:val="0"/>
              <w:marBottom w:val="0"/>
              <w:divBdr>
                <w:top w:val="none" w:sz="0" w:space="0" w:color="auto"/>
                <w:left w:val="none" w:sz="0" w:space="0" w:color="auto"/>
                <w:bottom w:val="none" w:sz="0" w:space="0" w:color="auto"/>
                <w:right w:val="none" w:sz="0" w:space="0" w:color="auto"/>
              </w:divBdr>
            </w:div>
            <w:div w:id="606691726">
              <w:marLeft w:val="0"/>
              <w:marRight w:val="0"/>
              <w:marTop w:val="0"/>
              <w:marBottom w:val="0"/>
              <w:divBdr>
                <w:top w:val="none" w:sz="0" w:space="0" w:color="auto"/>
                <w:left w:val="none" w:sz="0" w:space="0" w:color="auto"/>
                <w:bottom w:val="none" w:sz="0" w:space="0" w:color="auto"/>
                <w:right w:val="none" w:sz="0" w:space="0" w:color="auto"/>
              </w:divBdr>
            </w:div>
            <w:div w:id="546794817">
              <w:marLeft w:val="0"/>
              <w:marRight w:val="0"/>
              <w:marTop w:val="0"/>
              <w:marBottom w:val="0"/>
              <w:divBdr>
                <w:top w:val="none" w:sz="0" w:space="0" w:color="auto"/>
                <w:left w:val="none" w:sz="0" w:space="0" w:color="auto"/>
                <w:bottom w:val="none" w:sz="0" w:space="0" w:color="auto"/>
                <w:right w:val="none" w:sz="0" w:space="0" w:color="auto"/>
              </w:divBdr>
            </w:div>
            <w:div w:id="122772584">
              <w:marLeft w:val="0"/>
              <w:marRight w:val="0"/>
              <w:marTop w:val="0"/>
              <w:marBottom w:val="0"/>
              <w:divBdr>
                <w:top w:val="none" w:sz="0" w:space="0" w:color="auto"/>
                <w:left w:val="none" w:sz="0" w:space="0" w:color="auto"/>
                <w:bottom w:val="none" w:sz="0" w:space="0" w:color="auto"/>
                <w:right w:val="none" w:sz="0" w:space="0" w:color="auto"/>
              </w:divBdr>
            </w:div>
            <w:div w:id="609046572">
              <w:marLeft w:val="0"/>
              <w:marRight w:val="0"/>
              <w:marTop w:val="0"/>
              <w:marBottom w:val="0"/>
              <w:divBdr>
                <w:top w:val="none" w:sz="0" w:space="0" w:color="auto"/>
                <w:left w:val="none" w:sz="0" w:space="0" w:color="auto"/>
                <w:bottom w:val="none" w:sz="0" w:space="0" w:color="auto"/>
                <w:right w:val="none" w:sz="0" w:space="0" w:color="auto"/>
              </w:divBdr>
            </w:div>
            <w:div w:id="1506439796">
              <w:marLeft w:val="0"/>
              <w:marRight w:val="0"/>
              <w:marTop w:val="0"/>
              <w:marBottom w:val="0"/>
              <w:divBdr>
                <w:top w:val="none" w:sz="0" w:space="0" w:color="auto"/>
                <w:left w:val="none" w:sz="0" w:space="0" w:color="auto"/>
                <w:bottom w:val="none" w:sz="0" w:space="0" w:color="auto"/>
                <w:right w:val="none" w:sz="0" w:space="0" w:color="auto"/>
              </w:divBdr>
            </w:div>
            <w:div w:id="111363732">
              <w:marLeft w:val="0"/>
              <w:marRight w:val="0"/>
              <w:marTop w:val="0"/>
              <w:marBottom w:val="0"/>
              <w:divBdr>
                <w:top w:val="none" w:sz="0" w:space="0" w:color="auto"/>
                <w:left w:val="none" w:sz="0" w:space="0" w:color="auto"/>
                <w:bottom w:val="none" w:sz="0" w:space="0" w:color="auto"/>
                <w:right w:val="none" w:sz="0" w:space="0" w:color="auto"/>
              </w:divBdr>
            </w:div>
            <w:div w:id="1075514076">
              <w:marLeft w:val="0"/>
              <w:marRight w:val="0"/>
              <w:marTop w:val="0"/>
              <w:marBottom w:val="0"/>
              <w:divBdr>
                <w:top w:val="none" w:sz="0" w:space="0" w:color="auto"/>
                <w:left w:val="none" w:sz="0" w:space="0" w:color="auto"/>
                <w:bottom w:val="none" w:sz="0" w:space="0" w:color="auto"/>
                <w:right w:val="none" w:sz="0" w:space="0" w:color="auto"/>
              </w:divBdr>
            </w:div>
            <w:div w:id="696540987">
              <w:marLeft w:val="0"/>
              <w:marRight w:val="0"/>
              <w:marTop w:val="0"/>
              <w:marBottom w:val="0"/>
              <w:divBdr>
                <w:top w:val="none" w:sz="0" w:space="0" w:color="auto"/>
                <w:left w:val="none" w:sz="0" w:space="0" w:color="auto"/>
                <w:bottom w:val="none" w:sz="0" w:space="0" w:color="auto"/>
                <w:right w:val="none" w:sz="0" w:space="0" w:color="auto"/>
              </w:divBdr>
            </w:div>
            <w:div w:id="1834026490">
              <w:marLeft w:val="0"/>
              <w:marRight w:val="0"/>
              <w:marTop w:val="0"/>
              <w:marBottom w:val="0"/>
              <w:divBdr>
                <w:top w:val="none" w:sz="0" w:space="0" w:color="auto"/>
                <w:left w:val="none" w:sz="0" w:space="0" w:color="auto"/>
                <w:bottom w:val="none" w:sz="0" w:space="0" w:color="auto"/>
                <w:right w:val="none" w:sz="0" w:space="0" w:color="auto"/>
              </w:divBdr>
            </w:div>
            <w:div w:id="1145203780">
              <w:marLeft w:val="0"/>
              <w:marRight w:val="0"/>
              <w:marTop w:val="0"/>
              <w:marBottom w:val="0"/>
              <w:divBdr>
                <w:top w:val="none" w:sz="0" w:space="0" w:color="auto"/>
                <w:left w:val="none" w:sz="0" w:space="0" w:color="auto"/>
                <w:bottom w:val="none" w:sz="0" w:space="0" w:color="auto"/>
                <w:right w:val="none" w:sz="0" w:space="0" w:color="auto"/>
              </w:divBdr>
            </w:div>
            <w:div w:id="74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39701">
      <w:bodyDiv w:val="1"/>
      <w:marLeft w:val="0"/>
      <w:marRight w:val="0"/>
      <w:marTop w:val="0"/>
      <w:marBottom w:val="0"/>
      <w:divBdr>
        <w:top w:val="none" w:sz="0" w:space="0" w:color="auto"/>
        <w:left w:val="none" w:sz="0" w:space="0" w:color="auto"/>
        <w:bottom w:val="none" w:sz="0" w:space="0" w:color="auto"/>
        <w:right w:val="none" w:sz="0" w:space="0" w:color="auto"/>
      </w:divBdr>
      <w:divsChild>
        <w:div w:id="907574977">
          <w:marLeft w:val="0"/>
          <w:marRight w:val="0"/>
          <w:marTop w:val="0"/>
          <w:marBottom w:val="0"/>
          <w:divBdr>
            <w:top w:val="none" w:sz="0" w:space="0" w:color="auto"/>
            <w:left w:val="none" w:sz="0" w:space="0" w:color="auto"/>
            <w:bottom w:val="none" w:sz="0" w:space="0" w:color="auto"/>
            <w:right w:val="none" w:sz="0" w:space="0" w:color="auto"/>
          </w:divBdr>
        </w:div>
      </w:divsChild>
    </w:div>
    <w:div w:id="1766069886">
      <w:bodyDiv w:val="1"/>
      <w:marLeft w:val="0"/>
      <w:marRight w:val="0"/>
      <w:marTop w:val="0"/>
      <w:marBottom w:val="0"/>
      <w:divBdr>
        <w:top w:val="none" w:sz="0" w:space="0" w:color="auto"/>
        <w:left w:val="none" w:sz="0" w:space="0" w:color="auto"/>
        <w:bottom w:val="none" w:sz="0" w:space="0" w:color="auto"/>
        <w:right w:val="none" w:sz="0" w:space="0" w:color="auto"/>
      </w:divBdr>
      <w:divsChild>
        <w:div w:id="2110738851">
          <w:marLeft w:val="0"/>
          <w:marRight w:val="0"/>
          <w:marTop w:val="0"/>
          <w:marBottom w:val="0"/>
          <w:divBdr>
            <w:top w:val="none" w:sz="0" w:space="0" w:color="auto"/>
            <w:left w:val="none" w:sz="0" w:space="0" w:color="auto"/>
            <w:bottom w:val="none" w:sz="0" w:space="0" w:color="auto"/>
            <w:right w:val="none" w:sz="0" w:space="0" w:color="auto"/>
          </w:divBdr>
        </w:div>
      </w:divsChild>
    </w:div>
    <w:div w:id="1933780371">
      <w:bodyDiv w:val="1"/>
      <w:marLeft w:val="0"/>
      <w:marRight w:val="0"/>
      <w:marTop w:val="0"/>
      <w:marBottom w:val="0"/>
      <w:divBdr>
        <w:top w:val="none" w:sz="0" w:space="0" w:color="auto"/>
        <w:left w:val="none" w:sz="0" w:space="0" w:color="auto"/>
        <w:bottom w:val="none" w:sz="0" w:space="0" w:color="auto"/>
        <w:right w:val="none" w:sz="0" w:space="0" w:color="auto"/>
      </w:divBdr>
      <w:divsChild>
        <w:div w:id="870653503">
          <w:marLeft w:val="0"/>
          <w:marRight w:val="0"/>
          <w:marTop w:val="0"/>
          <w:marBottom w:val="0"/>
          <w:divBdr>
            <w:top w:val="none" w:sz="0" w:space="0" w:color="auto"/>
            <w:left w:val="none" w:sz="0" w:space="0" w:color="auto"/>
            <w:bottom w:val="none" w:sz="0" w:space="0" w:color="auto"/>
            <w:right w:val="none" w:sz="0" w:space="0" w:color="auto"/>
          </w:divBdr>
          <w:divsChild>
            <w:div w:id="627974671">
              <w:marLeft w:val="0"/>
              <w:marRight w:val="0"/>
              <w:marTop w:val="0"/>
              <w:marBottom w:val="0"/>
              <w:divBdr>
                <w:top w:val="none" w:sz="0" w:space="0" w:color="auto"/>
                <w:left w:val="none" w:sz="0" w:space="0" w:color="auto"/>
                <w:bottom w:val="none" w:sz="0" w:space="0" w:color="auto"/>
                <w:right w:val="none" w:sz="0" w:space="0" w:color="auto"/>
              </w:divBdr>
            </w:div>
            <w:div w:id="878975564">
              <w:marLeft w:val="0"/>
              <w:marRight w:val="0"/>
              <w:marTop w:val="0"/>
              <w:marBottom w:val="0"/>
              <w:divBdr>
                <w:top w:val="none" w:sz="0" w:space="0" w:color="auto"/>
                <w:left w:val="none" w:sz="0" w:space="0" w:color="auto"/>
                <w:bottom w:val="none" w:sz="0" w:space="0" w:color="auto"/>
                <w:right w:val="none" w:sz="0" w:space="0" w:color="auto"/>
              </w:divBdr>
            </w:div>
            <w:div w:id="1761177636">
              <w:marLeft w:val="0"/>
              <w:marRight w:val="0"/>
              <w:marTop w:val="0"/>
              <w:marBottom w:val="0"/>
              <w:divBdr>
                <w:top w:val="none" w:sz="0" w:space="0" w:color="auto"/>
                <w:left w:val="none" w:sz="0" w:space="0" w:color="auto"/>
                <w:bottom w:val="none" w:sz="0" w:space="0" w:color="auto"/>
                <w:right w:val="none" w:sz="0" w:space="0" w:color="auto"/>
              </w:divBdr>
            </w:div>
            <w:div w:id="1221674003">
              <w:marLeft w:val="0"/>
              <w:marRight w:val="0"/>
              <w:marTop w:val="0"/>
              <w:marBottom w:val="0"/>
              <w:divBdr>
                <w:top w:val="none" w:sz="0" w:space="0" w:color="auto"/>
                <w:left w:val="none" w:sz="0" w:space="0" w:color="auto"/>
                <w:bottom w:val="none" w:sz="0" w:space="0" w:color="auto"/>
                <w:right w:val="none" w:sz="0" w:space="0" w:color="auto"/>
              </w:divBdr>
            </w:div>
            <w:div w:id="640574831">
              <w:marLeft w:val="0"/>
              <w:marRight w:val="0"/>
              <w:marTop w:val="0"/>
              <w:marBottom w:val="0"/>
              <w:divBdr>
                <w:top w:val="none" w:sz="0" w:space="0" w:color="auto"/>
                <w:left w:val="none" w:sz="0" w:space="0" w:color="auto"/>
                <w:bottom w:val="none" w:sz="0" w:space="0" w:color="auto"/>
                <w:right w:val="none" w:sz="0" w:space="0" w:color="auto"/>
              </w:divBdr>
            </w:div>
            <w:div w:id="1867669423">
              <w:marLeft w:val="0"/>
              <w:marRight w:val="0"/>
              <w:marTop w:val="0"/>
              <w:marBottom w:val="0"/>
              <w:divBdr>
                <w:top w:val="none" w:sz="0" w:space="0" w:color="auto"/>
                <w:left w:val="none" w:sz="0" w:space="0" w:color="auto"/>
                <w:bottom w:val="none" w:sz="0" w:space="0" w:color="auto"/>
                <w:right w:val="none" w:sz="0" w:space="0" w:color="auto"/>
              </w:divBdr>
            </w:div>
            <w:div w:id="1312052299">
              <w:marLeft w:val="0"/>
              <w:marRight w:val="0"/>
              <w:marTop w:val="0"/>
              <w:marBottom w:val="0"/>
              <w:divBdr>
                <w:top w:val="none" w:sz="0" w:space="0" w:color="auto"/>
                <w:left w:val="none" w:sz="0" w:space="0" w:color="auto"/>
                <w:bottom w:val="none" w:sz="0" w:space="0" w:color="auto"/>
                <w:right w:val="none" w:sz="0" w:space="0" w:color="auto"/>
              </w:divBdr>
            </w:div>
            <w:div w:id="1463496323">
              <w:marLeft w:val="0"/>
              <w:marRight w:val="0"/>
              <w:marTop w:val="0"/>
              <w:marBottom w:val="0"/>
              <w:divBdr>
                <w:top w:val="none" w:sz="0" w:space="0" w:color="auto"/>
                <w:left w:val="none" w:sz="0" w:space="0" w:color="auto"/>
                <w:bottom w:val="none" w:sz="0" w:space="0" w:color="auto"/>
                <w:right w:val="none" w:sz="0" w:space="0" w:color="auto"/>
              </w:divBdr>
            </w:div>
            <w:div w:id="1757824090">
              <w:marLeft w:val="0"/>
              <w:marRight w:val="0"/>
              <w:marTop w:val="0"/>
              <w:marBottom w:val="0"/>
              <w:divBdr>
                <w:top w:val="none" w:sz="0" w:space="0" w:color="auto"/>
                <w:left w:val="none" w:sz="0" w:space="0" w:color="auto"/>
                <w:bottom w:val="none" w:sz="0" w:space="0" w:color="auto"/>
                <w:right w:val="none" w:sz="0" w:space="0" w:color="auto"/>
              </w:divBdr>
            </w:div>
            <w:div w:id="1158691016">
              <w:marLeft w:val="0"/>
              <w:marRight w:val="0"/>
              <w:marTop w:val="0"/>
              <w:marBottom w:val="0"/>
              <w:divBdr>
                <w:top w:val="none" w:sz="0" w:space="0" w:color="auto"/>
                <w:left w:val="none" w:sz="0" w:space="0" w:color="auto"/>
                <w:bottom w:val="none" w:sz="0" w:space="0" w:color="auto"/>
                <w:right w:val="none" w:sz="0" w:space="0" w:color="auto"/>
              </w:divBdr>
            </w:div>
            <w:div w:id="1510874470">
              <w:marLeft w:val="0"/>
              <w:marRight w:val="0"/>
              <w:marTop w:val="0"/>
              <w:marBottom w:val="0"/>
              <w:divBdr>
                <w:top w:val="none" w:sz="0" w:space="0" w:color="auto"/>
                <w:left w:val="none" w:sz="0" w:space="0" w:color="auto"/>
                <w:bottom w:val="none" w:sz="0" w:space="0" w:color="auto"/>
                <w:right w:val="none" w:sz="0" w:space="0" w:color="auto"/>
              </w:divBdr>
            </w:div>
            <w:div w:id="1926573267">
              <w:marLeft w:val="0"/>
              <w:marRight w:val="0"/>
              <w:marTop w:val="0"/>
              <w:marBottom w:val="0"/>
              <w:divBdr>
                <w:top w:val="none" w:sz="0" w:space="0" w:color="auto"/>
                <w:left w:val="none" w:sz="0" w:space="0" w:color="auto"/>
                <w:bottom w:val="none" w:sz="0" w:space="0" w:color="auto"/>
                <w:right w:val="none" w:sz="0" w:space="0" w:color="auto"/>
              </w:divBdr>
            </w:div>
            <w:div w:id="634943360">
              <w:marLeft w:val="0"/>
              <w:marRight w:val="0"/>
              <w:marTop w:val="0"/>
              <w:marBottom w:val="0"/>
              <w:divBdr>
                <w:top w:val="none" w:sz="0" w:space="0" w:color="auto"/>
                <w:left w:val="none" w:sz="0" w:space="0" w:color="auto"/>
                <w:bottom w:val="none" w:sz="0" w:space="0" w:color="auto"/>
                <w:right w:val="none" w:sz="0" w:space="0" w:color="auto"/>
              </w:divBdr>
            </w:div>
            <w:div w:id="121307817">
              <w:marLeft w:val="0"/>
              <w:marRight w:val="0"/>
              <w:marTop w:val="0"/>
              <w:marBottom w:val="0"/>
              <w:divBdr>
                <w:top w:val="none" w:sz="0" w:space="0" w:color="auto"/>
                <w:left w:val="none" w:sz="0" w:space="0" w:color="auto"/>
                <w:bottom w:val="none" w:sz="0" w:space="0" w:color="auto"/>
                <w:right w:val="none" w:sz="0" w:space="0" w:color="auto"/>
              </w:divBdr>
            </w:div>
            <w:div w:id="4194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3514">
      <w:bodyDiv w:val="1"/>
      <w:marLeft w:val="0"/>
      <w:marRight w:val="0"/>
      <w:marTop w:val="0"/>
      <w:marBottom w:val="0"/>
      <w:divBdr>
        <w:top w:val="none" w:sz="0" w:space="0" w:color="auto"/>
        <w:left w:val="none" w:sz="0" w:space="0" w:color="auto"/>
        <w:bottom w:val="none" w:sz="0" w:space="0" w:color="auto"/>
        <w:right w:val="none" w:sz="0" w:space="0" w:color="auto"/>
      </w:divBdr>
      <w:divsChild>
        <w:div w:id="1536573494">
          <w:marLeft w:val="0"/>
          <w:marRight w:val="0"/>
          <w:marTop w:val="0"/>
          <w:marBottom w:val="0"/>
          <w:divBdr>
            <w:top w:val="none" w:sz="0" w:space="0" w:color="auto"/>
            <w:left w:val="none" w:sz="0" w:space="0" w:color="auto"/>
            <w:bottom w:val="none" w:sz="0" w:space="0" w:color="auto"/>
            <w:right w:val="none" w:sz="0" w:space="0" w:color="auto"/>
          </w:divBdr>
        </w:div>
      </w:divsChild>
    </w:div>
    <w:div w:id="2020084406">
      <w:bodyDiv w:val="1"/>
      <w:marLeft w:val="0"/>
      <w:marRight w:val="0"/>
      <w:marTop w:val="0"/>
      <w:marBottom w:val="0"/>
      <w:divBdr>
        <w:top w:val="none" w:sz="0" w:space="0" w:color="auto"/>
        <w:left w:val="none" w:sz="0" w:space="0" w:color="auto"/>
        <w:bottom w:val="none" w:sz="0" w:space="0" w:color="auto"/>
        <w:right w:val="none" w:sz="0" w:space="0" w:color="auto"/>
      </w:divBdr>
      <w:divsChild>
        <w:div w:id="750007753">
          <w:marLeft w:val="0"/>
          <w:marRight w:val="0"/>
          <w:marTop w:val="0"/>
          <w:marBottom w:val="0"/>
          <w:divBdr>
            <w:top w:val="none" w:sz="0" w:space="0" w:color="auto"/>
            <w:left w:val="none" w:sz="0" w:space="0" w:color="auto"/>
            <w:bottom w:val="none" w:sz="0" w:space="0" w:color="auto"/>
            <w:right w:val="none" w:sz="0" w:space="0" w:color="auto"/>
          </w:divBdr>
        </w:div>
      </w:divsChild>
    </w:div>
    <w:div w:id="2061250111">
      <w:bodyDiv w:val="1"/>
      <w:marLeft w:val="0"/>
      <w:marRight w:val="0"/>
      <w:marTop w:val="0"/>
      <w:marBottom w:val="0"/>
      <w:divBdr>
        <w:top w:val="none" w:sz="0" w:space="0" w:color="auto"/>
        <w:left w:val="none" w:sz="0" w:space="0" w:color="auto"/>
        <w:bottom w:val="none" w:sz="0" w:space="0" w:color="auto"/>
        <w:right w:val="none" w:sz="0" w:space="0" w:color="auto"/>
      </w:divBdr>
      <w:divsChild>
        <w:div w:id="1910000405">
          <w:marLeft w:val="0"/>
          <w:marRight w:val="0"/>
          <w:marTop w:val="0"/>
          <w:marBottom w:val="0"/>
          <w:divBdr>
            <w:top w:val="none" w:sz="0" w:space="0" w:color="auto"/>
            <w:left w:val="none" w:sz="0" w:space="0" w:color="auto"/>
            <w:bottom w:val="none" w:sz="0" w:space="0" w:color="auto"/>
            <w:right w:val="none" w:sz="0" w:space="0" w:color="auto"/>
          </w:divBdr>
          <w:divsChild>
            <w:div w:id="111946937">
              <w:marLeft w:val="0"/>
              <w:marRight w:val="0"/>
              <w:marTop w:val="0"/>
              <w:marBottom w:val="0"/>
              <w:divBdr>
                <w:top w:val="none" w:sz="0" w:space="0" w:color="auto"/>
                <w:left w:val="none" w:sz="0" w:space="0" w:color="auto"/>
                <w:bottom w:val="none" w:sz="0" w:space="0" w:color="auto"/>
                <w:right w:val="none" w:sz="0" w:space="0" w:color="auto"/>
              </w:divBdr>
            </w:div>
            <w:div w:id="1181970841">
              <w:marLeft w:val="0"/>
              <w:marRight w:val="0"/>
              <w:marTop w:val="0"/>
              <w:marBottom w:val="0"/>
              <w:divBdr>
                <w:top w:val="none" w:sz="0" w:space="0" w:color="auto"/>
                <w:left w:val="none" w:sz="0" w:space="0" w:color="auto"/>
                <w:bottom w:val="none" w:sz="0" w:space="0" w:color="auto"/>
                <w:right w:val="none" w:sz="0" w:space="0" w:color="auto"/>
              </w:divBdr>
            </w:div>
            <w:div w:id="3294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3768">
      <w:bodyDiv w:val="1"/>
      <w:marLeft w:val="0"/>
      <w:marRight w:val="0"/>
      <w:marTop w:val="0"/>
      <w:marBottom w:val="0"/>
      <w:divBdr>
        <w:top w:val="none" w:sz="0" w:space="0" w:color="auto"/>
        <w:left w:val="none" w:sz="0" w:space="0" w:color="auto"/>
        <w:bottom w:val="none" w:sz="0" w:space="0" w:color="auto"/>
        <w:right w:val="none" w:sz="0" w:space="0" w:color="auto"/>
      </w:divBdr>
      <w:divsChild>
        <w:div w:id="16482958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emf"/><Relationship Id="rId21" Type="http://schemas.openxmlformats.org/officeDocument/2006/relationships/hyperlink" Target="https://amzn.to/2SJKLea" TargetMode="External"/><Relationship Id="rId42" Type="http://schemas.openxmlformats.org/officeDocument/2006/relationships/hyperlink" Target="file:///Users/ted/Library/Mobile%20Documents/com~apple~CloudDocs/adoc/appcomponent.html#CO1-1" TargetMode="External"/><Relationship Id="rId47" Type="http://schemas.openxmlformats.org/officeDocument/2006/relationships/hyperlink" Target="file:///Users/ted/Library/Mobile%20Documents/com~apple~CloudDocs/adoc/appcomponent.html#CO1-6" TargetMode="External"/><Relationship Id="rId63" Type="http://schemas.openxmlformats.org/officeDocument/2006/relationships/hyperlink" Target="file:///Users/ted/Library/Mobile%20Documents/com~apple~CloudDocs/adoc/scratch.html#CO3-1" TargetMode="External"/><Relationship Id="rId68" Type="http://schemas.openxmlformats.org/officeDocument/2006/relationships/hyperlink" Target="file:///Users/ted/Library/Mobile%20Documents/com~apple~CloudDocs/adoc/http.html#CO1-1" TargetMode="External"/><Relationship Id="rId84" Type="http://schemas.openxmlformats.org/officeDocument/2006/relationships/hyperlink" Target="file:///Users/ted/Library/Mobile%20Documents/com~apple~CloudDocs/adoc/routing.html#CO2-4" TargetMode="External"/><Relationship Id="rId89" Type="http://schemas.openxmlformats.org/officeDocument/2006/relationships/hyperlink" Target="http://localhost:8080/simple_binding.html#CO1-1" TargetMode="External"/><Relationship Id="rId16" Type="http://schemas.openxmlformats.org/officeDocument/2006/relationships/hyperlink" Target="file:///Users/ted/Library/Mobile%20Documents/com~apple~CloudDocs/adoc/typescript_tools.html#CO1-2" TargetMode="External"/><Relationship Id="rId11" Type="http://schemas.openxmlformats.org/officeDocument/2006/relationships/hyperlink" Target="https://code.visualstudio.com/download" TargetMode="External"/><Relationship Id="rId32" Type="http://schemas.openxmlformats.org/officeDocument/2006/relationships/hyperlink" Target="file:///Users/ted/Library/Mobile%20Documents/com~apple~CloudDocs/adoc/delme_2.html#CO1-4" TargetMode="External"/><Relationship Id="rId37" Type="http://schemas.openxmlformats.org/officeDocument/2006/relationships/image" Target="media/image11.png"/><Relationship Id="rId53" Type="http://schemas.openxmlformats.org/officeDocument/2006/relationships/hyperlink" Target="file:///Users/ted/Library/Mobile%20Documents/com~apple~CloudDocs/adoc/scratch.html#CO1-5" TargetMode="External"/><Relationship Id="rId58" Type="http://schemas.openxmlformats.org/officeDocument/2006/relationships/hyperlink" Target="file:///Users/ted/Library/Mobile%20Documents/com~apple~CloudDocs/adoc/scratch_html.html#CO2-3" TargetMode="External"/><Relationship Id="rId74" Type="http://schemas.openxmlformats.org/officeDocument/2006/relationships/hyperlink" Target="file:///Users/ted/Library/Mobile%20Documents/com~apple~CloudDocs/adoc/http.html#CO1-6" TargetMode="External"/><Relationship Id="rId79" Type="http://schemas.openxmlformats.org/officeDocument/2006/relationships/hyperlink" Target="file:///Users/ted/Library/Mobile%20Documents/com~apple~CloudDocs/adoc/routing.html#CO1-1" TargetMode="External"/><Relationship Id="rId102"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hyperlink" Target="http://localhost:8080/simple_binding.html#CO1-2" TargetMode="External"/><Relationship Id="rId95" Type="http://schemas.openxmlformats.org/officeDocument/2006/relationships/hyperlink" Target="http://localhost:8080/event_binding.html#CO1-1" TargetMode="External"/><Relationship Id="rId22" Type="http://schemas.openxmlformats.org/officeDocument/2006/relationships/hyperlink" Target="http://bit.ly/angularwithouttypescript" TargetMode="External"/><Relationship Id="rId27" Type="http://schemas.openxmlformats.org/officeDocument/2006/relationships/image" Target="media/image7.emf"/><Relationship Id="rId43" Type="http://schemas.openxmlformats.org/officeDocument/2006/relationships/hyperlink" Target="file:///Users/ted/Library/Mobile%20Documents/com~apple~CloudDocs/adoc/appcomponent.html#CO1-2" TargetMode="External"/><Relationship Id="rId48" Type="http://schemas.openxmlformats.org/officeDocument/2006/relationships/hyperlink" Target="file:///Users/ted/Library/Mobile%20Documents/com~apple~CloudDocs/adoc/appcomponent.html#CO1-7" TargetMode="External"/><Relationship Id="rId64" Type="http://schemas.openxmlformats.org/officeDocument/2006/relationships/hyperlink" Target="file:///Users/ted/Library/Mobile%20Documents/com~apple~CloudDocs/adoc/scratch.html#CO3-2" TargetMode="External"/><Relationship Id="rId69" Type="http://schemas.openxmlformats.org/officeDocument/2006/relationships/hyperlink" Target="file:///Users/ted/Library/Mobile%20Documents/com~apple~CloudDocs/adoc/http.html#CO1-2" TargetMode="External"/><Relationship Id="rId80" Type="http://schemas.openxmlformats.org/officeDocument/2006/relationships/hyperlink" Target="file:///Users/ted/Library/Mobile%20Documents/com~apple~CloudDocs/adoc/routing.html#CO1-2" TargetMode="External"/><Relationship Id="rId85" Type="http://schemas.openxmlformats.org/officeDocument/2006/relationships/hyperlink" Target="https://c9.io/signup" TargetMode="External"/><Relationship Id="rId12" Type="http://schemas.openxmlformats.org/officeDocument/2006/relationships/image" Target="media/image1.png"/><Relationship Id="rId17" Type="http://schemas.openxmlformats.org/officeDocument/2006/relationships/hyperlink" Target="file:///Users/ted/Library/Mobile%20Documents/com~apple~CloudDocs/adoc/typescript_tools.html#CO1-3" TargetMode="External"/><Relationship Id="rId33" Type="http://schemas.openxmlformats.org/officeDocument/2006/relationships/image" Target="media/image9.png"/><Relationship Id="rId38" Type="http://schemas.openxmlformats.org/officeDocument/2006/relationships/hyperlink" Target="file:///Users/ted/Library/Mobile%20Documents/com~apple~CloudDocs/adoc/package_json.html#CO1-1" TargetMode="External"/><Relationship Id="rId59" Type="http://schemas.openxmlformats.org/officeDocument/2006/relationships/hyperlink" Target="file:///Users/ted/Library/Mobile%20Documents/com~apple~CloudDocs/adoc/scratch_html.html#CO2-4" TargetMode="External"/><Relationship Id="rId103" Type="http://schemas.openxmlformats.org/officeDocument/2006/relationships/footer" Target="footer1.xml"/><Relationship Id="rId20" Type="http://schemas.openxmlformats.org/officeDocument/2006/relationships/hyperlink" Target="https://bit.ly/jsdesignpatterns_aosmani" TargetMode="External"/><Relationship Id="rId41" Type="http://schemas.openxmlformats.org/officeDocument/2006/relationships/image" Target="media/image13.png"/><Relationship Id="rId54" Type="http://schemas.openxmlformats.org/officeDocument/2006/relationships/hyperlink" Target="file:///Users/ted/Library/Mobile%20Documents/com~apple~CloudDocs/adoc/scratch.html#CO1-6" TargetMode="External"/><Relationship Id="rId62" Type="http://schemas.openxmlformats.org/officeDocument/2006/relationships/hyperlink" Target="file:///Users/ted/Library/Mobile%20Documents/com~apple~CloudDocs/adoc/scratch.html#CO2-1" TargetMode="External"/><Relationship Id="rId70" Type="http://schemas.openxmlformats.org/officeDocument/2006/relationships/hyperlink" Target="file:///Users/ted/Library/Mobile%20Documents/com~apple~CloudDocs/adoc/http.html#CO1-3" TargetMode="External"/><Relationship Id="rId75" Type="http://schemas.openxmlformats.org/officeDocument/2006/relationships/hyperlink" Target="file:///Users/ted/Library/Mobile%20Documents/com~apple~CloudDocs/adoc/http.html#CO2-1" TargetMode="External"/><Relationship Id="rId83" Type="http://schemas.openxmlformats.org/officeDocument/2006/relationships/hyperlink" Target="file:///Users/ted/Library/Mobile%20Documents/com~apple~CloudDocs/adoc/routing.html#CO2-3" TargetMode="External"/><Relationship Id="rId88" Type="http://schemas.openxmlformats.org/officeDocument/2006/relationships/hyperlink" Target="https://medium.com/better-programming/expressionchangedafterithasbeencheckederror-in-angular-what-why-and-how-to-fix-it-c6bdc0b22787" TargetMode="External"/><Relationship Id="rId91" Type="http://schemas.openxmlformats.org/officeDocument/2006/relationships/hyperlink" Target="http://localhost:8080/simple_binding.html#CO1-3" TargetMode="External"/><Relationship Id="rId96" Type="http://schemas.openxmlformats.org/officeDocument/2006/relationships/hyperlink" Target="http://localhost:8080/event_binding.html#CO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ted/Library/Mobile%20Documents/com~apple~CloudDocs/adoc/typescript_tools.html#CO1-1" TargetMode="External"/><Relationship Id="rId23" Type="http://schemas.openxmlformats.org/officeDocument/2006/relationships/hyperlink" Target="https://www.typescriptlang.org/docs/handbook/tsconfig-json.html" TargetMode="External"/><Relationship Id="rId28" Type="http://schemas.openxmlformats.org/officeDocument/2006/relationships/image" Target="media/image8.emf"/><Relationship Id="rId36" Type="http://schemas.openxmlformats.org/officeDocument/2006/relationships/hyperlink" Target="http://localhost:4200" TargetMode="External"/><Relationship Id="rId49" Type="http://schemas.openxmlformats.org/officeDocument/2006/relationships/hyperlink" Target="file:///Users/ted/Library/Mobile%20Documents/com~apple~CloudDocs/adoc/scratch.html#CO1-1" TargetMode="External"/><Relationship Id="rId57" Type="http://schemas.openxmlformats.org/officeDocument/2006/relationships/hyperlink" Target="file:///Users/ted/Library/Mobile%20Documents/com~apple~CloudDocs/adoc/scratch_html.html#CO2-2" TargetMode="External"/><Relationship Id="rId10" Type="http://schemas.openxmlformats.org/officeDocument/2006/relationships/hyperlink" Target="https://nodejs.org" TargetMode="External"/><Relationship Id="rId31" Type="http://schemas.openxmlformats.org/officeDocument/2006/relationships/hyperlink" Target="file:///Users/ted/Library/Mobile%20Documents/com~apple~CloudDocs/adoc/delme_2.html#CO1-3" TargetMode="External"/><Relationship Id="rId44" Type="http://schemas.openxmlformats.org/officeDocument/2006/relationships/hyperlink" Target="file:///Users/ted/Library/Mobile%20Documents/com~apple~CloudDocs/adoc/appcomponent.html#CO1-3" TargetMode="External"/><Relationship Id="rId52" Type="http://schemas.openxmlformats.org/officeDocument/2006/relationships/hyperlink" Target="file:///Users/ted/Library/Mobile%20Documents/com~apple~CloudDocs/adoc/scratch.html#CO1-4" TargetMode="External"/><Relationship Id="rId60" Type="http://schemas.openxmlformats.org/officeDocument/2006/relationships/hyperlink" Target="file:///Users/ted/Library/Mobile%20Documents/com~apple~CloudDocs/adoc/scratch_app_module.html#CO3-1" TargetMode="External"/><Relationship Id="rId65" Type="http://schemas.openxmlformats.org/officeDocument/2006/relationships/hyperlink" Target="file:///Users/ted/Library/Mobile%20Documents/com~apple~CloudDocs/adoc/scratch.html#CO4-1" TargetMode="External"/><Relationship Id="rId73" Type="http://schemas.openxmlformats.org/officeDocument/2006/relationships/hyperlink" Target="file:///Users/ted/Library/Mobile%20Documents/com~apple~CloudDocs/adoc/http.html#CO1-5" TargetMode="External"/><Relationship Id="rId78" Type="http://schemas.openxmlformats.org/officeDocument/2006/relationships/hyperlink" Target="file:///Users/ted/Library/Mobile%20Documents/com~apple~CloudDocs/adoc/http.html#CO3-3" TargetMode="External"/><Relationship Id="rId81" Type="http://schemas.openxmlformats.org/officeDocument/2006/relationships/hyperlink" Target="file:///Users/ted/Library/Mobile%20Documents/com~apple~CloudDocs/adoc/routing.html#CO2-1" TargetMode="External"/><Relationship Id="rId86" Type="http://schemas.openxmlformats.org/officeDocument/2006/relationships/hyperlink" Target="https://c9.io/login" TargetMode="External"/><Relationship Id="rId94" Type="http://schemas.openxmlformats.org/officeDocument/2006/relationships/hyperlink" Target="http://localhost:8080/property_binding.html#CO2-1" TargetMode="External"/><Relationship Id="rId99" Type="http://schemas.openxmlformats.org/officeDocument/2006/relationships/image" Target="media/image16.png"/><Relationship Id="rId10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dev.to/tedhagos" TargetMode="External"/><Relationship Id="rId13" Type="http://schemas.openxmlformats.org/officeDocument/2006/relationships/image" Target="media/image2.png"/><Relationship Id="rId18" Type="http://schemas.openxmlformats.org/officeDocument/2006/relationships/hyperlink" Target="https://amzn.to/definitivejavascript" TargetMode="External"/><Relationship Id="rId39" Type="http://schemas.openxmlformats.org/officeDocument/2006/relationships/hyperlink" Target="file:///Users/ted/Library/Mobile%20Documents/com~apple~CloudDocs/adoc/package_json.html#CO1-2" TargetMode="External"/><Relationship Id="rId34" Type="http://schemas.openxmlformats.org/officeDocument/2006/relationships/hyperlink" Target="file:///Users/ted/Library/Mobile%20Documents/com~apple~CloudDocs/adoc/delme_2.html#CO1-5" TargetMode="External"/><Relationship Id="rId50" Type="http://schemas.openxmlformats.org/officeDocument/2006/relationships/hyperlink" Target="file:///Users/ted/Library/Mobile%20Documents/com~apple~CloudDocs/adoc/scratch.html#CO1-2" TargetMode="External"/><Relationship Id="rId55" Type="http://schemas.openxmlformats.org/officeDocument/2006/relationships/hyperlink" Target="file:///Users/ted/Library/Mobile%20Documents/com~apple~CloudDocs/adoc/scratch.html#CO1-7" TargetMode="External"/><Relationship Id="rId76" Type="http://schemas.openxmlformats.org/officeDocument/2006/relationships/hyperlink" Target="file:///Users/ted/Library/Mobile%20Documents/com~apple~CloudDocs/adoc/http.html#CO3-1" TargetMode="External"/><Relationship Id="rId97" Type="http://schemas.openxmlformats.org/officeDocument/2006/relationships/hyperlink" Target="http://localhost:8080/template_variables.html#CO1-1" TargetMode="External"/><Relationship Id="rId104" Type="http://schemas.openxmlformats.org/officeDocument/2006/relationships/fontTable" Target="fontTable.xml"/><Relationship Id="rId7" Type="http://schemas.openxmlformats.org/officeDocument/2006/relationships/hyperlink" Target="mailto:tedhagos@gmail.com" TargetMode="External"/><Relationship Id="rId71" Type="http://schemas.openxmlformats.org/officeDocument/2006/relationships/hyperlink" Target="http://oururl:4200/api/books.json" TargetMode="External"/><Relationship Id="rId92" Type="http://schemas.openxmlformats.org/officeDocument/2006/relationships/hyperlink" Target="http://localhost:8080/property_binding.html#CO1-1" TargetMode="External"/><Relationship Id="rId2" Type="http://schemas.openxmlformats.org/officeDocument/2006/relationships/styles" Target="styles.xml"/><Relationship Id="rId29" Type="http://schemas.openxmlformats.org/officeDocument/2006/relationships/hyperlink" Target="file:///Users/ted/Library/Mobile%20Documents/com~apple~CloudDocs/adoc/delme_2.html#CO1-1" TargetMode="External"/><Relationship Id="rId24" Type="http://schemas.openxmlformats.org/officeDocument/2006/relationships/image" Target="media/image4.emf"/><Relationship Id="rId40" Type="http://schemas.openxmlformats.org/officeDocument/2006/relationships/image" Target="media/image12.png"/><Relationship Id="rId45" Type="http://schemas.openxmlformats.org/officeDocument/2006/relationships/hyperlink" Target="file:///Users/ted/Library/Mobile%20Documents/com~apple~CloudDocs/adoc/appcomponent.html#CO1-4" TargetMode="External"/><Relationship Id="rId66" Type="http://schemas.openxmlformats.org/officeDocument/2006/relationships/image" Target="media/image14.png"/><Relationship Id="rId87" Type="http://schemas.openxmlformats.org/officeDocument/2006/relationships/image" Target="media/image15.png"/><Relationship Id="rId61" Type="http://schemas.openxmlformats.org/officeDocument/2006/relationships/hyperlink" Target="file:///Users/ted/Library/Mobile%20Documents/com~apple~CloudDocs/adoc/scratch_app_module.html#CO3-2" TargetMode="External"/><Relationship Id="rId82" Type="http://schemas.openxmlformats.org/officeDocument/2006/relationships/hyperlink" Target="file:///Users/ted/Library/Mobile%20Documents/com~apple~CloudDocs/adoc/routing.html#CO2-2" TargetMode="External"/><Relationship Id="rId19" Type="http://schemas.openxmlformats.org/officeDocument/2006/relationships/hyperlink" Target="https://bit.ly/jskylesimpson" TargetMode="External"/><Relationship Id="rId14" Type="http://schemas.openxmlformats.org/officeDocument/2006/relationships/image" Target="media/image3.png"/><Relationship Id="rId30" Type="http://schemas.openxmlformats.org/officeDocument/2006/relationships/hyperlink" Target="file:///Users/ted/Library/Mobile%20Documents/com~apple~CloudDocs/adoc/delme_2.html#CO1-2" TargetMode="External"/><Relationship Id="rId35" Type="http://schemas.openxmlformats.org/officeDocument/2006/relationships/image" Target="media/image10.png"/><Relationship Id="rId56" Type="http://schemas.openxmlformats.org/officeDocument/2006/relationships/hyperlink" Target="file:///Users/ted/Library/Mobile%20Documents/com~apple~CloudDocs/adoc/scratch_html.html#CO2-1" TargetMode="External"/><Relationship Id="rId77" Type="http://schemas.openxmlformats.org/officeDocument/2006/relationships/hyperlink" Target="file:///Users/ted/Library/Mobile%20Documents/com~apple~CloudDocs/adoc/http.html#CO3-2" TargetMode="External"/><Relationship Id="rId100" Type="http://schemas.openxmlformats.org/officeDocument/2006/relationships/image" Target="media/image17.png"/><Relationship Id="rId105" Type="http://schemas.openxmlformats.org/officeDocument/2006/relationships/theme" Target="theme/theme1.xml"/><Relationship Id="rId8" Type="http://schemas.openxmlformats.org/officeDocument/2006/relationships/hyperlink" Target="https://twitter.com/@lovescaffeine" TargetMode="External"/><Relationship Id="rId51" Type="http://schemas.openxmlformats.org/officeDocument/2006/relationships/hyperlink" Target="file:///Users/ted/Library/Mobile%20Documents/com~apple~CloudDocs/adoc/scratch.html#CO1-3" TargetMode="External"/><Relationship Id="rId72" Type="http://schemas.openxmlformats.org/officeDocument/2006/relationships/hyperlink" Target="file:///Users/ted/Library/Mobile%20Documents/com~apple~CloudDocs/adoc/http.html#CO1-4" TargetMode="External"/><Relationship Id="rId93" Type="http://schemas.openxmlformats.org/officeDocument/2006/relationships/hyperlink" Target="http://localhost:8080/property_binding.html#CO1-2" TargetMode="External"/><Relationship Id="rId98" Type="http://schemas.openxmlformats.org/officeDocument/2006/relationships/hyperlink" Target="http://localhost:8080/template_variables.html#CO1-2" TargetMode="External"/><Relationship Id="rId3" Type="http://schemas.openxmlformats.org/officeDocument/2006/relationships/settings" Target="settings.xml"/><Relationship Id="rId25" Type="http://schemas.openxmlformats.org/officeDocument/2006/relationships/image" Target="media/image5.emf"/><Relationship Id="rId46" Type="http://schemas.openxmlformats.org/officeDocument/2006/relationships/hyperlink" Target="file:///Users/ted/Library/Mobile%20Documents/com~apple~CloudDocs/adoc/appcomponent.html#CO1-5" TargetMode="External"/><Relationship Id="rId67" Type="http://schemas.openxmlformats.org/officeDocument/2006/relationships/hyperlink" Target="file:///Users/ted/Library/Mobile%20Documents/com~apple~CloudDocs/adoc/scratch.html#CO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zl.la/2DSREW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d/Library/Group%20Containers/UBF8T346G9.Office/User%20Content.localized/Templates.localized/Apress%20B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Apress Book.dotx</Template>
  <TotalTime>798</TotalTime>
  <Pages>60</Pages>
  <Words>10177</Words>
  <Characters>58012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Ted Hagos</cp:lastModifiedBy>
  <cp:revision>529</cp:revision>
  <cp:lastPrinted>2019-01-09T14:13:00Z</cp:lastPrinted>
  <dcterms:created xsi:type="dcterms:W3CDTF">2018-11-09T08:23:00Z</dcterms:created>
  <dcterms:modified xsi:type="dcterms:W3CDTF">2019-10-22T13:34:00Z</dcterms:modified>
</cp:coreProperties>
</file>